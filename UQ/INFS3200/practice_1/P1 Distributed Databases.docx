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C142" w14:textId="70187568" w:rsidR="003E5B8C" w:rsidRPr="003E7BE7" w:rsidRDefault="003E5B8C">
      <w:pPr>
        <w:pStyle w:val="Title"/>
      </w:pPr>
      <w:bookmarkStart w:id="0" w:name="_Hlk37028263"/>
      <w:bookmarkEnd w:id="0"/>
      <w:r w:rsidRPr="003E7BE7">
        <w:t>INFS3200/7907 Advanced Database Systems</w:t>
      </w:r>
    </w:p>
    <w:p w14:paraId="0C35CDC8" w14:textId="77777777" w:rsidR="003E5B8C" w:rsidRPr="003E7BE7" w:rsidRDefault="003E5B8C">
      <w:pPr>
        <w:jc w:val="center"/>
      </w:pPr>
    </w:p>
    <w:p w14:paraId="07242C1B" w14:textId="51CBD4EA" w:rsidR="003E5B8C" w:rsidRPr="003E7BE7" w:rsidRDefault="001C4383">
      <w:pPr>
        <w:pStyle w:val="Heading1"/>
        <w:rPr>
          <w:b/>
        </w:rPr>
      </w:pPr>
      <w:r w:rsidRPr="003E7BE7">
        <w:rPr>
          <w:b/>
        </w:rPr>
        <w:t>Prac</w:t>
      </w:r>
      <w:r w:rsidR="003E5B8C" w:rsidRPr="003E7BE7">
        <w:rPr>
          <w:b/>
        </w:rPr>
        <w:t xml:space="preserve"> 1: Distributed Databases</w:t>
      </w:r>
      <w:r w:rsidR="001607D1" w:rsidRPr="003E7BE7">
        <w:rPr>
          <w:b/>
        </w:rPr>
        <w:t xml:space="preserve"> </w:t>
      </w:r>
      <w:r w:rsidRPr="003E7BE7">
        <w:rPr>
          <w:b/>
        </w:rPr>
        <w:t>(</w:t>
      </w:r>
      <w:r w:rsidR="006A4768" w:rsidRPr="003E7BE7">
        <w:rPr>
          <w:b/>
        </w:rPr>
        <w:t>5</w:t>
      </w:r>
      <w:r w:rsidRPr="003E7BE7">
        <w:rPr>
          <w:b/>
        </w:rPr>
        <w:t>%)</w:t>
      </w:r>
    </w:p>
    <w:p w14:paraId="11BCAF00" w14:textId="77777777" w:rsidR="003E5B8C" w:rsidRPr="003E7BE7" w:rsidRDefault="003E5B8C"/>
    <w:p w14:paraId="0E924667" w14:textId="0322895F" w:rsidR="003E5B8C" w:rsidRPr="003E7BE7" w:rsidRDefault="008202DB">
      <w:pPr>
        <w:pStyle w:val="Heading3"/>
      </w:pPr>
      <w:r w:rsidRPr="003E7BE7">
        <w:t xml:space="preserve">Semester </w:t>
      </w:r>
      <w:r w:rsidR="00164728">
        <w:t>2</w:t>
      </w:r>
      <w:r w:rsidRPr="003E7BE7">
        <w:t>, 20</w:t>
      </w:r>
      <w:r w:rsidR="0033460F" w:rsidRPr="003E7BE7">
        <w:t>20</w:t>
      </w:r>
    </w:p>
    <w:p w14:paraId="1CA3A820" w14:textId="77777777" w:rsidR="003E5B8C" w:rsidRPr="003E7BE7" w:rsidRDefault="003E5B8C"/>
    <w:p w14:paraId="5C5264F7" w14:textId="6EAAFED8" w:rsidR="00B666F5" w:rsidRPr="003E7BE7" w:rsidRDefault="00B666F5" w:rsidP="00B666F5">
      <w:pPr>
        <w:rPr>
          <w:rFonts w:eastAsia="Arial Unicode MS"/>
          <w:bCs/>
          <w:sz w:val="24"/>
          <w:szCs w:val="24"/>
        </w:rPr>
      </w:pPr>
    </w:p>
    <w:p w14:paraId="2D3DD90C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Introduction</w:t>
      </w:r>
    </w:p>
    <w:p w14:paraId="30B515E6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</w:p>
    <w:p w14:paraId="33B64A8F" w14:textId="2E15F46B" w:rsidR="001C4383" w:rsidRPr="003E7BE7" w:rsidRDefault="001C4383" w:rsidP="005F6ED6">
      <w:pPr>
        <w:tabs>
          <w:tab w:val="left" w:pos="3382"/>
        </w:tabs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Learning Objectives:</w:t>
      </w:r>
      <w:r w:rsidR="005F6ED6" w:rsidRPr="003E7BE7">
        <w:rPr>
          <w:rFonts w:eastAsia="Arial Unicode MS"/>
          <w:b/>
          <w:bCs/>
          <w:sz w:val="24"/>
          <w:szCs w:val="24"/>
        </w:rPr>
        <w:tab/>
      </w:r>
    </w:p>
    <w:p w14:paraId="63C5D242" w14:textId="77777777" w:rsidR="001C4383" w:rsidRPr="003E7BE7" w:rsidRDefault="001C4383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0D5466E1" w14:textId="6F7D6F5E" w:rsidR="001C4383" w:rsidRPr="003E7BE7" w:rsidRDefault="009A7B0F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Learn how to use Oracle DBMS through SQL Plus and SQL Developer. </w:t>
      </w:r>
      <w:r w:rsidR="00EE3414" w:rsidRPr="003E7BE7">
        <w:rPr>
          <w:rFonts w:eastAsia="Arial Unicode MS"/>
          <w:bCs/>
          <w:sz w:val="24"/>
          <w:szCs w:val="24"/>
        </w:rPr>
        <w:t xml:space="preserve">Oracle </w:t>
      </w:r>
      <w:r w:rsidR="00FE176D" w:rsidRPr="003E7BE7">
        <w:rPr>
          <w:rFonts w:eastAsia="Arial Unicode MS"/>
          <w:bCs/>
          <w:sz w:val="24"/>
          <w:szCs w:val="24"/>
        </w:rPr>
        <w:t xml:space="preserve">will be used </w:t>
      </w:r>
      <w:r w:rsidR="00AC6C01" w:rsidRPr="003E7BE7">
        <w:rPr>
          <w:rFonts w:eastAsia="Arial Unicode MS"/>
          <w:bCs/>
          <w:sz w:val="24"/>
          <w:szCs w:val="24"/>
        </w:rPr>
        <w:t xml:space="preserve">in </w:t>
      </w:r>
      <w:r w:rsidR="00FE176D" w:rsidRPr="003E7BE7">
        <w:rPr>
          <w:rFonts w:eastAsia="Arial Unicode MS"/>
          <w:bCs/>
          <w:sz w:val="24"/>
          <w:szCs w:val="24"/>
        </w:rPr>
        <w:t>both Pracs 1 &amp;</w:t>
      </w:r>
      <w:r w:rsidR="00AC6C01" w:rsidRPr="003E7BE7">
        <w:rPr>
          <w:rFonts w:eastAsia="Arial Unicode MS"/>
          <w:bCs/>
          <w:sz w:val="24"/>
          <w:szCs w:val="24"/>
        </w:rPr>
        <w:t xml:space="preserve"> 2</w:t>
      </w:r>
      <w:r w:rsidR="00A77A8A" w:rsidRPr="003E7BE7">
        <w:rPr>
          <w:rFonts w:eastAsia="Arial Unicode MS"/>
          <w:bCs/>
          <w:sz w:val="24"/>
          <w:szCs w:val="24"/>
        </w:rPr>
        <w:t>.</w:t>
      </w:r>
    </w:p>
    <w:p w14:paraId="3A264948" w14:textId="612B563B" w:rsidR="00060E50" w:rsidRPr="003E7BE7" w:rsidRDefault="00060E50" w:rsidP="00060E50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Get familiar with the basic SQL queries and </w:t>
      </w:r>
      <w:r w:rsidR="00B96CE8">
        <w:rPr>
          <w:rFonts w:eastAsia="Arial Unicode MS"/>
          <w:bCs/>
          <w:sz w:val="24"/>
          <w:szCs w:val="24"/>
        </w:rPr>
        <w:t>keywords</w:t>
      </w:r>
      <w:r w:rsidRPr="003E7BE7">
        <w:rPr>
          <w:rFonts w:eastAsia="Arial Unicode MS"/>
          <w:bCs/>
          <w:sz w:val="24"/>
          <w:szCs w:val="24"/>
        </w:rPr>
        <w:t xml:space="preserve">. </w:t>
      </w:r>
      <w:r w:rsidR="00F5248A" w:rsidRPr="003E7BE7">
        <w:rPr>
          <w:rFonts w:eastAsia="Arial Unicode MS"/>
          <w:bCs/>
          <w:sz w:val="24"/>
          <w:szCs w:val="24"/>
          <w:lang w:eastAsia="zh-CN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rite </w:t>
      </w:r>
      <w:r w:rsidR="00F5248A" w:rsidRPr="003E7BE7">
        <w:rPr>
          <w:rFonts w:eastAsia="Arial Unicode MS"/>
          <w:bCs/>
          <w:sz w:val="24"/>
          <w:szCs w:val="24"/>
        </w:rPr>
        <w:t xml:space="preserve">your </w:t>
      </w:r>
      <w:r w:rsidRPr="003E7BE7">
        <w:rPr>
          <w:rFonts w:eastAsia="Arial Unicode MS"/>
          <w:bCs/>
          <w:sz w:val="24"/>
          <w:szCs w:val="24"/>
        </w:rPr>
        <w:t xml:space="preserve">SQL queries </w:t>
      </w:r>
      <w:r w:rsidR="00844B41" w:rsidRPr="003E7BE7">
        <w:rPr>
          <w:rFonts w:eastAsia="Arial Unicode MS"/>
          <w:bCs/>
          <w:sz w:val="24"/>
          <w:szCs w:val="24"/>
        </w:rPr>
        <w:t>for data retrieval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5CFA8238" w14:textId="1663A3F3" w:rsidR="001C4383" w:rsidRPr="003E7BE7" w:rsidRDefault="00A77A8A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S</w:t>
      </w:r>
      <w:r w:rsidR="001C4383" w:rsidRPr="003E7BE7">
        <w:rPr>
          <w:rFonts w:eastAsia="Arial Unicode MS"/>
          <w:bCs/>
          <w:sz w:val="24"/>
          <w:szCs w:val="24"/>
        </w:rPr>
        <w:t>imulate horizontal and vertical fragment</w:t>
      </w:r>
      <w:r w:rsidR="00D21074" w:rsidRPr="003E7BE7">
        <w:rPr>
          <w:rFonts w:eastAsia="Arial Unicode MS"/>
          <w:bCs/>
          <w:sz w:val="24"/>
          <w:szCs w:val="24"/>
        </w:rPr>
        <w:t>ation</w:t>
      </w:r>
      <w:r w:rsidRPr="003E7BE7">
        <w:rPr>
          <w:rFonts w:eastAsia="Arial Unicode MS"/>
          <w:bCs/>
          <w:sz w:val="24"/>
          <w:szCs w:val="24"/>
        </w:rPr>
        <w:t xml:space="preserve"> using centralized Oracle</w:t>
      </w:r>
      <w:r w:rsidR="001C4383" w:rsidRPr="003E7BE7">
        <w:rPr>
          <w:rFonts w:eastAsia="Arial Unicode MS"/>
          <w:bCs/>
          <w:sz w:val="24"/>
          <w:szCs w:val="24"/>
        </w:rPr>
        <w:t>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how to update </w:t>
      </w:r>
      <w:r w:rsidR="006A7E92" w:rsidRPr="003E7BE7">
        <w:rPr>
          <w:rFonts w:eastAsia="Arial Unicode MS"/>
          <w:bCs/>
          <w:sz w:val="24"/>
          <w:szCs w:val="24"/>
        </w:rPr>
        <w:t>records</w:t>
      </w:r>
      <w:r w:rsidR="009A7B0F" w:rsidRPr="003E7BE7">
        <w:rPr>
          <w:rFonts w:eastAsia="Arial Unicode MS"/>
          <w:bCs/>
          <w:sz w:val="24"/>
          <w:szCs w:val="24"/>
        </w:rPr>
        <w:t xml:space="preserve"> on </w:t>
      </w:r>
      <w:r w:rsidR="006A7E92" w:rsidRPr="003E7BE7">
        <w:rPr>
          <w:rFonts w:eastAsia="Arial Unicode MS"/>
          <w:bCs/>
          <w:sz w:val="24"/>
          <w:szCs w:val="24"/>
        </w:rPr>
        <w:t xml:space="preserve">a </w:t>
      </w:r>
      <w:r w:rsidR="009A7B0F" w:rsidRPr="003E7BE7">
        <w:rPr>
          <w:rFonts w:eastAsia="Arial Unicode MS"/>
          <w:bCs/>
          <w:sz w:val="24"/>
          <w:szCs w:val="24"/>
        </w:rPr>
        <w:t>distributed database</w:t>
      </w:r>
      <w:r w:rsidR="00CD2B4B">
        <w:rPr>
          <w:rFonts w:eastAsia="Arial Unicode MS"/>
          <w:bCs/>
          <w:sz w:val="24"/>
          <w:szCs w:val="24"/>
        </w:rPr>
        <w:t xml:space="preserve"> with data replications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5BF24E19" w14:textId="7E28FF04" w:rsidR="00B666F5" w:rsidRPr="003E7BE7" w:rsidRDefault="001C4383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Apply semi-join </w:t>
      </w:r>
      <w:r w:rsidR="00A77A8A" w:rsidRPr="003E7BE7">
        <w:rPr>
          <w:rFonts w:eastAsia="Arial Unicode MS"/>
          <w:bCs/>
          <w:sz w:val="24"/>
          <w:szCs w:val="24"/>
        </w:rPr>
        <w:t>algorithm</w:t>
      </w:r>
      <w:r w:rsidRPr="003E7BE7">
        <w:rPr>
          <w:rFonts w:eastAsia="Arial Unicode MS"/>
          <w:bCs/>
          <w:sz w:val="24"/>
          <w:szCs w:val="24"/>
        </w:rPr>
        <w:t xml:space="preserve"> to simulate data transmission cost reduction over computer networks.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why semi-join could be faster</w:t>
      </w:r>
      <w:r w:rsidR="006A7E92" w:rsidRPr="003E7BE7">
        <w:rPr>
          <w:rFonts w:eastAsia="Arial Unicode MS"/>
          <w:bCs/>
          <w:sz w:val="24"/>
          <w:szCs w:val="24"/>
        </w:rPr>
        <w:t xml:space="preserve"> sometimes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63F5556D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736ABAFE" w14:textId="77777777" w:rsidR="002F48D6" w:rsidRPr="003E7BE7" w:rsidRDefault="001C4383" w:rsidP="001C43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Assessment: </w:t>
      </w:r>
    </w:p>
    <w:p w14:paraId="41B3EDDC" w14:textId="77777777" w:rsidR="002F48D6" w:rsidRPr="003E7BE7" w:rsidRDefault="002F48D6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3EF87CF2" w14:textId="5185A84B" w:rsidR="001C4383" w:rsidRPr="003E7BE7" w:rsidRDefault="001C4383" w:rsidP="00151408">
      <w:pPr>
        <w:jc w:val="both"/>
        <w:rPr>
          <w:rFonts w:eastAsia="Arial Unicode MS"/>
          <w:b/>
          <w:bCs/>
          <w:i/>
          <w:sz w:val="24"/>
          <w:szCs w:val="24"/>
        </w:rPr>
      </w:pPr>
      <w:r w:rsidRPr="003E7BE7">
        <w:rPr>
          <w:rFonts w:eastAsia="Arial Unicode MS"/>
          <w:bCs/>
          <w:i/>
          <w:sz w:val="24"/>
          <w:szCs w:val="24"/>
          <w:u w:val="single"/>
        </w:rPr>
        <w:t xml:space="preserve">Due in week </w:t>
      </w:r>
      <w:r w:rsidR="00F51FED" w:rsidRPr="003E7BE7">
        <w:rPr>
          <w:rFonts w:eastAsia="Arial Unicode MS"/>
          <w:bCs/>
          <w:i/>
          <w:sz w:val="24"/>
          <w:szCs w:val="24"/>
          <w:u w:val="single"/>
        </w:rPr>
        <w:t>6</w:t>
      </w:r>
      <w:r w:rsidR="004B6152">
        <w:rPr>
          <w:rFonts w:eastAsia="Arial Unicode MS"/>
          <w:bCs/>
          <w:i/>
          <w:sz w:val="24"/>
          <w:szCs w:val="24"/>
          <w:u w:val="single"/>
        </w:rPr>
        <w:t xml:space="preserve"> (online submission)</w:t>
      </w:r>
      <w:r w:rsidRPr="003E7BE7">
        <w:rPr>
          <w:rFonts w:eastAsia="Arial Unicode MS"/>
          <w:b/>
          <w:bCs/>
          <w:i/>
          <w:sz w:val="24"/>
          <w:szCs w:val="24"/>
        </w:rPr>
        <w:t xml:space="preserve"> </w:t>
      </w:r>
    </w:p>
    <w:p w14:paraId="5DDE2841" w14:textId="77777777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</w:p>
    <w:p w14:paraId="5C958C98" w14:textId="5D02A943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This prac carries </w:t>
      </w:r>
      <w:r w:rsidR="00F51FED" w:rsidRPr="003E7BE7">
        <w:rPr>
          <w:rFonts w:eastAsia="Arial Unicode MS"/>
          <w:bCs/>
          <w:sz w:val="24"/>
          <w:szCs w:val="24"/>
        </w:rPr>
        <w:t>5</w:t>
      </w:r>
      <w:r w:rsidRPr="003E7BE7">
        <w:rPr>
          <w:rFonts w:eastAsia="Arial Unicode MS"/>
          <w:bCs/>
          <w:sz w:val="24"/>
          <w:szCs w:val="24"/>
        </w:rPr>
        <w:t xml:space="preserve"> marks</w:t>
      </w:r>
      <w:r w:rsidR="005E54EE">
        <w:rPr>
          <w:rFonts w:eastAsia="Arial Unicode MS"/>
          <w:bCs/>
          <w:sz w:val="24"/>
          <w:szCs w:val="24"/>
        </w:rPr>
        <w:t>.</w:t>
      </w:r>
    </w:p>
    <w:p w14:paraId="0DD5810C" w14:textId="2AB04007" w:rsidR="0067643F" w:rsidRPr="003E7BE7" w:rsidRDefault="00786DC2" w:rsidP="00151408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 xml:space="preserve">Marking </w:t>
      </w:r>
      <w:r w:rsidR="006A7E92" w:rsidRPr="003E7BE7">
        <w:rPr>
          <w:rFonts w:eastAsia="Arial Unicode MS"/>
          <w:bCs/>
          <w:sz w:val="24"/>
          <w:szCs w:val="24"/>
        </w:rPr>
        <w:t>s</w:t>
      </w:r>
      <w:r w:rsidRPr="003E7BE7">
        <w:rPr>
          <w:rFonts w:eastAsia="Arial Unicode MS"/>
          <w:bCs/>
          <w:sz w:val="24"/>
          <w:szCs w:val="24"/>
        </w:rPr>
        <w:t>cheme</w:t>
      </w:r>
      <w:r w:rsidR="00790A68" w:rsidRPr="003E7BE7">
        <w:rPr>
          <w:rFonts w:eastAsia="Arial Unicode MS"/>
          <w:bCs/>
          <w:sz w:val="24"/>
          <w:szCs w:val="24"/>
        </w:rPr>
        <w:t>:</w:t>
      </w:r>
    </w:p>
    <w:p w14:paraId="2D69C238" w14:textId="1682C039" w:rsidR="00BD3993" w:rsidRPr="003E7BE7" w:rsidRDefault="003768A8" w:rsidP="00BD3993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 w:rsidR="00BD3993" w:rsidRPr="003E7BE7">
        <w:rPr>
          <w:sz w:val="24"/>
          <w:szCs w:val="24"/>
          <w:lang w:eastAsia="zh-CN"/>
        </w:rPr>
        <w:t xml:space="preserve"> mark</w:t>
      </w:r>
      <w:r>
        <w:rPr>
          <w:sz w:val="24"/>
          <w:szCs w:val="24"/>
          <w:lang w:eastAsia="zh-CN"/>
        </w:rPr>
        <w:t>s</w:t>
      </w:r>
      <w:r w:rsidR="00BD3993" w:rsidRPr="003E7BE7">
        <w:rPr>
          <w:sz w:val="24"/>
          <w:szCs w:val="24"/>
          <w:lang w:eastAsia="zh-CN"/>
        </w:rPr>
        <w:t>:</w:t>
      </w:r>
      <w:r w:rsidR="00351F0E">
        <w:rPr>
          <w:sz w:val="24"/>
          <w:szCs w:val="24"/>
          <w:lang w:eastAsia="zh-CN"/>
        </w:rPr>
        <w:t xml:space="preserve"> </w:t>
      </w:r>
      <w:r w:rsidR="00CD6A2A">
        <w:rPr>
          <w:sz w:val="24"/>
          <w:szCs w:val="24"/>
          <w:lang w:eastAsia="zh-CN"/>
        </w:rPr>
        <w:t>R</w:t>
      </w:r>
      <w:r w:rsidR="00A0210D">
        <w:rPr>
          <w:sz w:val="24"/>
          <w:szCs w:val="24"/>
          <w:lang w:eastAsia="zh-CN"/>
        </w:rPr>
        <w:t xml:space="preserve">eceive </w:t>
      </w:r>
      <w:r w:rsidR="008F5207">
        <w:rPr>
          <w:sz w:val="24"/>
          <w:szCs w:val="24"/>
          <w:lang w:eastAsia="zh-CN"/>
        </w:rPr>
        <w:t>one mark</w:t>
      </w:r>
      <w:r w:rsidR="00CD6A2A">
        <w:rPr>
          <w:sz w:val="24"/>
          <w:szCs w:val="24"/>
          <w:lang w:eastAsia="zh-CN"/>
        </w:rPr>
        <w:t xml:space="preserve"> for </w:t>
      </w:r>
      <w:r w:rsidR="00F07045">
        <w:rPr>
          <w:sz w:val="24"/>
          <w:szCs w:val="24"/>
          <w:lang w:eastAsia="zh-CN"/>
        </w:rPr>
        <w:t>completing</w:t>
      </w:r>
      <w:r w:rsidR="00CD6A2A">
        <w:rPr>
          <w:sz w:val="24"/>
          <w:szCs w:val="24"/>
          <w:lang w:eastAsia="zh-CN"/>
        </w:rPr>
        <w:t xml:space="preserve"> </w:t>
      </w:r>
      <w:r w:rsidR="006B6E68">
        <w:rPr>
          <w:sz w:val="24"/>
          <w:szCs w:val="24"/>
          <w:lang w:eastAsia="zh-CN"/>
        </w:rPr>
        <w:t>two</w:t>
      </w:r>
      <w:r w:rsidR="00CD6A2A">
        <w:rPr>
          <w:sz w:val="24"/>
          <w:szCs w:val="24"/>
          <w:lang w:eastAsia="zh-CN"/>
        </w:rPr>
        <w:t xml:space="preserve"> </w:t>
      </w:r>
      <w:r w:rsidR="00500E1C">
        <w:rPr>
          <w:sz w:val="24"/>
          <w:szCs w:val="24"/>
          <w:lang w:eastAsia="zh-CN"/>
        </w:rPr>
        <w:t xml:space="preserve">of Task 1 </w:t>
      </w:r>
      <w:r w:rsidR="00F5237B">
        <w:rPr>
          <w:sz w:val="24"/>
          <w:szCs w:val="24"/>
          <w:lang w:eastAsia="zh-CN"/>
        </w:rPr>
        <w:t>questions,</w:t>
      </w:r>
      <w:r w:rsidR="008F5207">
        <w:rPr>
          <w:sz w:val="24"/>
          <w:szCs w:val="24"/>
          <w:lang w:eastAsia="zh-CN"/>
        </w:rPr>
        <w:t xml:space="preserve"> </w:t>
      </w:r>
      <w:r w:rsidR="005F0B51">
        <w:rPr>
          <w:sz w:val="24"/>
          <w:szCs w:val="24"/>
          <w:lang w:eastAsia="zh-CN"/>
        </w:rPr>
        <w:t>full</w:t>
      </w:r>
      <w:r w:rsidR="00F57622">
        <w:rPr>
          <w:sz w:val="24"/>
          <w:szCs w:val="24"/>
          <w:lang w:eastAsia="zh-CN"/>
        </w:rPr>
        <w:t xml:space="preserve"> marks for </w:t>
      </w:r>
      <w:r w:rsidR="00F07045">
        <w:rPr>
          <w:sz w:val="24"/>
          <w:szCs w:val="24"/>
          <w:lang w:eastAsia="zh-CN"/>
        </w:rPr>
        <w:t xml:space="preserve">completing </w:t>
      </w:r>
      <w:r w:rsidR="00F57622">
        <w:rPr>
          <w:sz w:val="24"/>
          <w:szCs w:val="24"/>
          <w:lang w:eastAsia="zh-CN"/>
        </w:rPr>
        <w:t>all three questions</w:t>
      </w:r>
      <w:r w:rsidR="0076017D">
        <w:rPr>
          <w:sz w:val="24"/>
          <w:szCs w:val="24"/>
          <w:lang w:eastAsia="zh-CN"/>
        </w:rPr>
        <w:t>;</w:t>
      </w:r>
    </w:p>
    <w:p w14:paraId="199A5F66" w14:textId="0290D41D" w:rsidR="00974E57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</w:t>
      </w:r>
      <w:r w:rsidR="000A76BD">
        <w:rPr>
          <w:sz w:val="24"/>
          <w:szCs w:val="24"/>
          <w:lang w:eastAsia="zh-CN"/>
        </w:rPr>
        <w:t>A</w:t>
      </w:r>
      <w:r w:rsidRPr="003E7BE7">
        <w:rPr>
          <w:sz w:val="24"/>
          <w:szCs w:val="24"/>
          <w:lang w:eastAsia="zh-CN"/>
        </w:rPr>
        <w:t xml:space="preserve">nswer </w:t>
      </w:r>
      <w:r w:rsidR="006A7E92" w:rsidRPr="003E7BE7">
        <w:rPr>
          <w:sz w:val="24"/>
          <w:szCs w:val="24"/>
          <w:lang w:eastAsia="zh-CN"/>
        </w:rPr>
        <w:t xml:space="preserve">the </w:t>
      </w:r>
      <w:r w:rsidRPr="003E7BE7">
        <w:rPr>
          <w:sz w:val="24"/>
          <w:szCs w:val="24"/>
          <w:lang w:eastAsia="zh-CN"/>
        </w:rPr>
        <w:t xml:space="preserve">question </w:t>
      </w:r>
      <w:r w:rsidR="000A76BD">
        <w:rPr>
          <w:sz w:val="24"/>
          <w:szCs w:val="24"/>
          <w:lang w:eastAsia="zh-CN"/>
        </w:rPr>
        <w:t xml:space="preserve">of Task 2 </w:t>
      </w:r>
      <w:r w:rsidRPr="003E7BE7">
        <w:rPr>
          <w:sz w:val="24"/>
          <w:szCs w:val="24"/>
          <w:lang w:eastAsia="zh-CN"/>
        </w:rPr>
        <w:t>correctly</w:t>
      </w:r>
      <w:r w:rsidR="000A76BD">
        <w:rPr>
          <w:sz w:val="24"/>
          <w:szCs w:val="24"/>
          <w:lang w:eastAsia="zh-CN"/>
        </w:rPr>
        <w:t xml:space="preserve">, receive 0.5 mark </w:t>
      </w:r>
      <w:r w:rsidR="0076017D">
        <w:rPr>
          <w:sz w:val="24"/>
          <w:szCs w:val="24"/>
          <w:lang w:eastAsia="zh-CN"/>
        </w:rPr>
        <w:t>when unnecessary update</w:t>
      </w:r>
      <w:r w:rsidR="00151616">
        <w:rPr>
          <w:rFonts w:hint="eastAsia"/>
          <w:sz w:val="24"/>
          <w:szCs w:val="24"/>
          <w:lang w:eastAsia="zh-CN"/>
        </w:rPr>
        <w:t>s</w:t>
      </w:r>
      <w:r w:rsidR="0076017D">
        <w:rPr>
          <w:sz w:val="24"/>
          <w:szCs w:val="24"/>
          <w:lang w:eastAsia="zh-CN"/>
        </w:rPr>
        <w:t xml:space="preserve"> </w:t>
      </w:r>
      <w:r w:rsidR="00F07045">
        <w:rPr>
          <w:sz w:val="24"/>
          <w:szCs w:val="24"/>
          <w:lang w:eastAsia="zh-CN"/>
        </w:rPr>
        <w:t>or inappropriate explanation</w:t>
      </w:r>
      <w:r w:rsidR="008D3529" w:rsidRPr="008D3529">
        <w:rPr>
          <w:sz w:val="24"/>
          <w:szCs w:val="24"/>
          <w:lang w:eastAsia="zh-CN"/>
        </w:rPr>
        <w:t xml:space="preserve"> </w:t>
      </w:r>
      <w:r w:rsidR="008D3529">
        <w:rPr>
          <w:sz w:val="24"/>
          <w:szCs w:val="24"/>
          <w:lang w:eastAsia="zh-CN"/>
        </w:rPr>
        <w:t>appears</w:t>
      </w:r>
      <w:r w:rsidR="006A7E92" w:rsidRPr="003E7BE7">
        <w:rPr>
          <w:sz w:val="24"/>
          <w:szCs w:val="24"/>
          <w:lang w:eastAsia="zh-CN"/>
        </w:rPr>
        <w:t>;</w:t>
      </w:r>
    </w:p>
    <w:p w14:paraId="18E71649" w14:textId="676697E1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636C62">
        <w:rPr>
          <w:sz w:val="24"/>
          <w:szCs w:val="24"/>
          <w:lang w:eastAsia="zh-CN"/>
        </w:rPr>
        <w:t>3</w:t>
      </w:r>
      <w:r w:rsidR="006A7E92" w:rsidRPr="003E7BE7">
        <w:rPr>
          <w:sz w:val="24"/>
          <w:szCs w:val="24"/>
          <w:lang w:eastAsia="zh-CN"/>
        </w:rPr>
        <w:t>;</w:t>
      </w:r>
    </w:p>
    <w:p w14:paraId="736FCB8D" w14:textId="10B66F7B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1C5F09">
        <w:rPr>
          <w:sz w:val="24"/>
          <w:szCs w:val="24"/>
          <w:lang w:eastAsia="zh-CN"/>
        </w:rPr>
        <w:t>4;</w:t>
      </w:r>
    </w:p>
    <w:p w14:paraId="1B039802" w14:textId="328DF33A" w:rsidR="005F6ED6" w:rsidRPr="003E7BE7" w:rsidRDefault="009722A7" w:rsidP="00AB5ECB">
      <w:pPr>
        <w:spacing w:before="100" w:beforeAutospacing="1" w:after="100" w:afterAutospacing="1"/>
        <w:jc w:val="both"/>
        <w:rPr>
          <w:rFonts w:eastAsia="Arial Unicode MS"/>
          <w:b/>
          <w:bCs/>
          <w:sz w:val="32"/>
          <w:szCs w:val="24"/>
        </w:rPr>
      </w:pPr>
      <w:r>
        <w:rPr>
          <w:sz w:val="24"/>
          <w:szCs w:val="24"/>
          <w:lang w:eastAsia="zh-CN"/>
        </w:rPr>
        <w:t>Screenshot</w:t>
      </w:r>
      <w:r w:rsidR="009648FD" w:rsidRPr="003E7BE7">
        <w:rPr>
          <w:sz w:val="24"/>
          <w:szCs w:val="24"/>
          <w:lang w:eastAsia="zh-CN"/>
        </w:rPr>
        <w:t xml:space="preserve"> </w:t>
      </w:r>
      <w:r w:rsidR="00041589" w:rsidRPr="003E7BE7">
        <w:rPr>
          <w:sz w:val="24"/>
          <w:szCs w:val="24"/>
          <w:lang w:eastAsia="zh-CN"/>
        </w:rPr>
        <w:t>your results</w:t>
      </w:r>
      <w:r w:rsidR="009648FD" w:rsidRPr="003E7BE7">
        <w:rPr>
          <w:sz w:val="24"/>
          <w:szCs w:val="24"/>
          <w:lang w:eastAsia="zh-CN"/>
        </w:rPr>
        <w:t xml:space="preserve"> and </w:t>
      </w:r>
      <w:r w:rsidR="00095D7C">
        <w:rPr>
          <w:sz w:val="24"/>
          <w:szCs w:val="24"/>
          <w:lang w:eastAsia="zh-CN"/>
        </w:rPr>
        <w:t>provide</w:t>
      </w:r>
      <w:r w:rsidR="00770AEA">
        <w:rPr>
          <w:sz w:val="24"/>
          <w:szCs w:val="24"/>
          <w:lang w:eastAsia="zh-CN"/>
        </w:rPr>
        <w:t xml:space="preserve"> </w:t>
      </w:r>
      <w:r w:rsidR="00BA3922">
        <w:rPr>
          <w:sz w:val="24"/>
          <w:szCs w:val="24"/>
          <w:lang w:eastAsia="zh-CN"/>
        </w:rPr>
        <w:t xml:space="preserve">necessary </w:t>
      </w:r>
      <w:r w:rsidR="00725491">
        <w:rPr>
          <w:sz w:val="24"/>
          <w:szCs w:val="24"/>
          <w:lang w:eastAsia="zh-CN"/>
        </w:rPr>
        <w:t>scripts/</w:t>
      </w:r>
      <w:r w:rsidR="00BA3922">
        <w:rPr>
          <w:sz w:val="24"/>
          <w:szCs w:val="24"/>
          <w:lang w:eastAsia="zh-CN"/>
        </w:rPr>
        <w:t>explanation</w:t>
      </w:r>
      <w:r w:rsidR="00725491">
        <w:rPr>
          <w:sz w:val="24"/>
          <w:szCs w:val="24"/>
          <w:lang w:eastAsia="zh-CN"/>
        </w:rPr>
        <w:t>s</w:t>
      </w:r>
      <w:r w:rsidR="00BA3922">
        <w:rPr>
          <w:sz w:val="24"/>
          <w:szCs w:val="24"/>
          <w:lang w:eastAsia="zh-CN"/>
        </w:rPr>
        <w:t xml:space="preserve"> according to </w:t>
      </w:r>
      <w:r w:rsidR="00770AEA">
        <w:rPr>
          <w:sz w:val="24"/>
          <w:szCs w:val="24"/>
          <w:lang w:eastAsia="zh-CN"/>
        </w:rPr>
        <w:t>task</w:t>
      </w:r>
      <w:r w:rsidR="00BA3922">
        <w:rPr>
          <w:sz w:val="24"/>
          <w:szCs w:val="24"/>
          <w:lang w:eastAsia="zh-CN"/>
        </w:rPr>
        <w:t xml:space="preserve"> </w:t>
      </w:r>
      <w:r w:rsidR="00095D7C">
        <w:rPr>
          <w:sz w:val="24"/>
          <w:szCs w:val="24"/>
          <w:lang w:eastAsia="zh-CN"/>
        </w:rPr>
        <w:t>requirements</w:t>
      </w:r>
      <w:r w:rsidR="00BA4F3A">
        <w:rPr>
          <w:sz w:val="24"/>
          <w:szCs w:val="24"/>
          <w:lang w:eastAsia="zh-CN"/>
        </w:rPr>
        <w:t>.</w:t>
      </w:r>
      <w:r w:rsidR="00C574AD">
        <w:rPr>
          <w:sz w:val="24"/>
          <w:szCs w:val="24"/>
          <w:lang w:eastAsia="zh-CN"/>
        </w:rPr>
        <w:t xml:space="preserve"> </w:t>
      </w:r>
      <w:r w:rsidR="00BA4F3A">
        <w:rPr>
          <w:sz w:val="24"/>
          <w:szCs w:val="24"/>
          <w:lang w:eastAsia="zh-CN"/>
        </w:rPr>
        <w:t xml:space="preserve">Please make sure your screenshots contain </w:t>
      </w:r>
      <w:r w:rsidR="00BA4F3A" w:rsidRPr="00F73C77">
        <w:rPr>
          <w:color w:val="FF0000"/>
          <w:sz w:val="24"/>
          <w:szCs w:val="24"/>
          <w:lang w:eastAsia="zh-CN"/>
        </w:rPr>
        <w:t>your student ID</w:t>
      </w:r>
      <w:r w:rsidR="00BA4F3A">
        <w:rPr>
          <w:sz w:val="24"/>
          <w:szCs w:val="24"/>
          <w:lang w:eastAsia="zh-CN"/>
        </w:rPr>
        <w:t xml:space="preserve"> </w:t>
      </w:r>
      <w:r w:rsidR="008D6105">
        <w:rPr>
          <w:sz w:val="24"/>
          <w:szCs w:val="24"/>
          <w:lang w:eastAsia="zh-CN"/>
        </w:rPr>
        <w:t xml:space="preserve">(your student ID will be included in the name of the users you created) </w:t>
      </w:r>
      <w:r w:rsidR="00BA4F3A">
        <w:rPr>
          <w:sz w:val="24"/>
          <w:szCs w:val="24"/>
          <w:lang w:eastAsia="zh-CN"/>
        </w:rPr>
        <w:t>as the proof of originality. Put all your content in a word/pdf document or leave scripts in separate files and pack all files into a zip</w:t>
      </w:r>
      <w:r w:rsidR="008E4450">
        <w:rPr>
          <w:sz w:val="24"/>
          <w:szCs w:val="24"/>
          <w:lang w:eastAsia="zh-CN"/>
        </w:rPr>
        <w:t>/rar</w:t>
      </w:r>
      <w:r w:rsidR="00BA4F3A">
        <w:rPr>
          <w:sz w:val="24"/>
          <w:szCs w:val="24"/>
          <w:lang w:eastAsia="zh-CN"/>
        </w:rPr>
        <w:t xml:space="preserve"> package.</w:t>
      </w:r>
      <w:r w:rsidR="009D473B">
        <w:rPr>
          <w:sz w:val="24"/>
          <w:szCs w:val="24"/>
          <w:lang w:eastAsia="zh-CN"/>
        </w:rPr>
        <w:t xml:space="preserve"> Please format your document and code nicely to help tutor’s marking process. A poorly formatted document may receive a reduced mark.</w:t>
      </w:r>
      <w:r w:rsidR="004B6152">
        <w:rPr>
          <w:sz w:val="24"/>
          <w:szCs w:val="24"/>
          <w:lang w:eastAsia="zh-CN"/>
        </w:rPr>
        <w:t xml:space="preserve"> </w:t>
      </w:r>
      <w:r w:rsidR="001D186D">
        <w:rPr>
          <w:i/>
          <w:sz w:val="24"/>
          <w:szCs w:val="24"/>
          <w:u w:val="single"/>
          <w:lang w:eastAsia="zh-CN"/>
        </w:rPr>
        <w:t>S</w:t>
      </w:r>
      <w:r w:rsidR="00725491">
        <w:rPr>
          <w:i/>
          <w:sz w:val="24"/>
          <w:szCs w:val="24"/>
          <w:u w:val="single"/>
          <w:lang w:eastAsia="zh-CN"/>
        </w:rPr>
        <w:t xml:space="preserve">ubmit </w:t>
      </w:r>
      <w:r w:rsidR="001D186D">
        <w:rPr>
          <w:i/>
          <w:sz w:val="24"/>
          <w:szCs w:val="24"/>
          <w:u w:val="single"/>
          <w:lang w:eastAsia="zh-CN"/>
        </w:rPr>
        <w:t>your work</w:t>
      </w:r>
      <w:r w:rsidR="009648FD" w:rsidRPr="003E7BE7">
        <w:rPr>
          <w:i/>
          <w:sz w:val="24"/>
          <w:szCs w:val="24"/>
          <w:u w:val="single"/>
          <w:lang w:eastAsia="zh-CN"/>
        </w:rPr>
        <w:t xml:space="preserve"> to the Blackboard site by 11:59pm, </w:t>
      </w:r>
      <w:r w:rsidR="005E54EE">
        <w:rPr>
          <w:i/>
          <w:sz w:val="24"/>
          <w:szCs w:val="24"/>
          <w:u w:val="single"/>
          <w:lang w:eastAsia="zh-CN"/>
        </w:rPr>
        <w:t>September</w:t>
      </w:r>
      <w:r w:rsidR="009648FD" w:rsidRPr="003E7BE7">
        <w:rPr>
          <w:i/>
          <w:sz w:val="24"/>
          <w:szCs w:val="24"/>
          <w:u w:val="single"/>
          <w:lang w:eastAsia="zh-CN"/>
        </w:rPr>
        <w:t xml:space="preserve"> </w:t>
      </w:r>
      <w:r w:rsidR="005E54EE">
        <w:rPr>
          <w:i/>
          <w:sz w:val="24"/>
          <w:szCs w:val="24"/>
          <w:u w:val="single"/>
          <w:lang w:eastAsia="zh-CN"/>
        </w:rPr>
        <w:t>13</w:t>
      </w:r>
      <w:r w:rsidR="00D74391" w:rsidRPr="003E7BE7">
        <w:rPr>
          <w:i/>
          <w:sz w:val="24"/>
          <w:szCs w:val="24"/>
          <w:u w:val="single"/>
          <w:lang w:eastAsia="zh-CN"/>
        </w:rPr>
        <w:t>th</w:t>
      </w:r>
      <w:r w:rsidR="009648FD" w:rsidRPr="003E7BE7">
        <w:rPr>
          <w:i/>
          <w:sz w:val="24"/>
          <w:szCs w:val="24"/>
          <w:u w:val="single"/>
          <w:lang w:eastAsia="zh-CN"/>
        </w:rPr>
        <w:t>.</w:t>
      </w:r>
      <w:r w:rsidR="009648FD" w:rsidRPr="003E7BE7">
        <w:rPr>
          <w:sz w:val="24"/>
          <w:szCs w:val="24"/>
          <w:lang w:eastAsia="zh-CN"/>
        </w:rPr>
        <w:t xml:space="preserve"> </w:t>
      </w:r>
      <w:r w:rsidR="00297247" w:rsidRPr="003E7BE7">
        <w:rPr>
          <w:sz w:val="24"/>
          <w:szCs w:val="24"/>
          <w:lang w:eastAsia="zh-CN"/>
        </w:rPr>
        <w:t>Late submission will receive 2 mark</w:t>
      </w:r>
      <w:r w:rsidR="00046D9D" w:rsidRPr="003E7BE7">
        <w:rPr>
          <w:sz w:val="24"/>
          <w:szCs w:val="24"/>
          <w:lang w:eastAsia="zh-CN"/>
        </w:rPr>
        <w:t>s’</w:t>
      </w:r>
      <w:r w:rsidR="00297247" w:rsidRPr="003E7BE7">
        <w:rPr>
          <w:sz w:val="24"/>
          <w:szCs w:val="24"/>
          <w:lang w:eastAsia="zh-CN"/>
        </w:rPr>
        <w:t xml:space="preserve"> penalty</w:t>
      </w:r>
      <w:r w:rsidR="004918F8" w:rsidRPr="003E7BE7">
        <w:rPr>
          <w:sz w:val="24"/>
          <w:szCs w:val="24"/>
          <w:lang w:eastAsia="zh-CN"/>
        </w:rPr>
        <w:t xml:space="preserve"> every 12 hours.</w:t>
      </w:r>
      <w:r w:rsidR="00297247" w:rsidRPr="003E7BE7">
        <w:rPr>
          <w:sz w:val="24"/>
          <w:szCs w:val="24"/>
          <w:lang w:eastAsia="zh-CN"/>
        </w:rPr>
        <w:t xml:space="preserve"> </w:t>
      </w:r>
      <w:r w:rsidR="005F6ED6" w:rsidRPr="003E7BE7">
        <w:rPr>
          <w:rFonts w:eastAsia="Arial Unicode MS"/>
          <w:b/>
          <w:bCs/>
          <w:sz w:val="32"/>
          <w:szCs w:val="24"/>
        </w:rPr>
        <w:br w:type="page"/>
      </w:r>
    </w:p>
    <w:p w14:paraId="56CBDF63" w14:textId="7786975B" w:rsidR="001C4383" w:rsidRPr="003E7BE7" w:rsidRDefault="006555CB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lastRenderedPageBreak/>
        <w:t>Part 1: Oracle 12c</w:t>
      </w:r>
      <w:r w:rsidR="001C4383" w:rsidRPr="003E7BE7">
        <w:rPr>
          <w:rFonts w:eastAsia="Arial Unicode MS"/>
          <w:b/>
          <w:bCs/>
          <w:sz w:val="32"/>
          <w:szCs w:val="24"/>
        </w:rPr>
        <w:t xml:space="preserve"> </w:t>
      </w:r>
      <w:r w:rsidRPr="003E7BE7">
        <w:rPr>
          <w:rFonts w:eastAsia="Arial Unicode MS"/>
          <w:b/>
          <w:bCs/>
          <w:sz w:val="32"/>
          <w:szCs w:val="24"/>
        </w:rPr>
        <w:t xml:space="preserve">Enterprise </w:t>
      </w:r>
      <w:r w:rsidR="001C4383" w:rsidRPr="003E7BE7">
        <w:rPr>
          <w:rFonts w:eastAsia="Arial Unicode MS"/>
          <w:b/>
          <w:bCs/>
          <w:sz w:val="32"/>
          <w:szCs w:val="24"/>
        </w:rPr>
        <w:t>Basics</w:t>
      </w:r>
    </w:p>
    <w:p w14:paraId="6645C9E1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344FB055" w14:textId="3706D254" w:rsidR="009A7B0F" w:rsidRPr="003C1E40" w:rsidRDefault="005F6ED6" w:rsidP="00D80D0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Find the Oracle software</w:t>
      </w:r>
    </w:p>
    <w:p w14:paraId="482C80D9" w14:textId="77777777" w:rsidR="008A71C4" w:rsidRPr="003E7BE7" w:rsidRDefault="008A71C4" w:rsidP="00453AAB">
      <w:pPr>
        <w:jc w:val="both"/>
        <w:rPr>
          <w:rStyle w:val="fontstyle01"/>
        </w:rPr>
      </w:pPr>
    </w:p>
    <w:p w14:paraId="4AB7507F" w14:textId="51B1A174" w:rsidR="00453AAB" w:rsidRDefault="00453AAB" w:rsidP="00453AAB">
      <w:pPr>
        <w:jc w:val="both"/>
        <w:rPr>
          <w:rStyle w:val="fontstyle01"/>
        </w:rPr>
      </w:pPr>
      <w:r w:rsidRPr="003E7BE7">
        <w:rPr>
          <w:rStyle w:val="fontstyle01"/>
        </w:rPr>
        <w:t xml:space="preserve">From the Windows 10 </w:t>
      </w:r>
      <w:r w:rsidR="00104C44">
        <w:rPr>
          <w:rStyle w:val="fontstyle01"/>
        </w:rPr>
        <w:t xml:space="preserve">start </w:t>
      </w:r>
      <w:r w:rsidRPr="003E7BE7">
        <w:rPr>
          <w:rStyle w:val="fontstyle01"/>
        </w:rPr>
        <w:t xml:space="preserve">menu, you can </w:t>
      </w:r>
      <w:r w:rsidR="00DB2B3C">
        <w:rPr>
          <w:rStyle w:val="fontstyle01"/>
        </w:rPr>
        <w:t xml:space="preserve">type </w:t>
      </w:r>
      <w:r w:rsidRPr="003E7BE7">
        <w:rPr>
          <w:rStyle w:val="fontstyle01"/>
        </w:rPr>
        <w:t>“SQL Plus”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Developer”</w:t>
      </w:r>
      <w:r w:rsidR="00DB2B3C">
        <w:rPr>
          <w:rStyle w:val="fontstyle01"/>
        </w:rPr>
        <w:t xml:space="preserve"> to search the tools</w:t>
      </w:r>
      <w:r w:rsidR="00D80D04" w:rsidRPr="003E7BE7">
        <w:rPr>
          <w:rStyle w:val="fontstyle01"/>
        </w:rPr>
        <w:t>,</w:t>
      </w:r>
      <w:r w:rsidRPr="003E7BE7">
        <w:rPr>
          <w:rStyle w:val="fontstyle01"/>
        </w:rPr>
        <w:t xml:space="preserve"> as shown below.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We will use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Plus” to create database users,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use “SQL Developer” to connect as these users and interact with the database.</w:t>
      </w:r>
    </w:p>
    <w:p w14:paraId="63BBECB3" w14:textId="77777777" w:rsidR="006736CC" w:rsidRPr="003E7BE7" w:rsidRDefault="006736CC" w:rsidP="00453AAB">
      <w:pPr>
        <w:jc w:val="both"/>
      </w:pPr>
    </w:p>
    <w:p w14:paraId="4E5C4BC7" w14:textId="7007202D" w:rsidR="00EE3414" w:rsidRPr="003E7BE7" w:rsidRDefault="00BE6FFC" w:rsidP="00B44141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6A6119" wp14:editId="427C3404">
            <wp:extent cx="5019675" cy="4094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 r="868"/>
                    <a:stretch/>
                  </pic:blipFill>
                  <pic:spPr bwMode="auto">
                    <a:xfrm>
                      <a:off x="0" y="0"/>
                      <a:ext cx="5043042" cy="411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0843" w14:textId="77777777" w:rsidR="006F36A7" w:rsidRPr="003E7BE7" w:rsidRDefault="006F36A7" w:rsidP="006F36A7">
      <w:pPr>
        <w:rPr>
          <w:rFonts w:eastAsia="Arial Unicode MS"/>
          <w:bCs/>
          <w:sz w:val="24"/>
          <w:szCs w:val="24"/>
        </w:rPr>
      </w:pPr>
    </w:p>
    <w:p w14:paraId="344FB1E2" w14:textId="2C091636" w:rsidR="005F6ED6" w:rsidRPr="003C1E40" w:rsidRDefault="005F6ED6" w:rsidP="0039608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 xml:space="preserve">Login and </w:t>
      </w:r>
      <w:r w:rsidR="000C47C5" w:rsidRPr="003C1E40">
        <w:rPr>
          <w:b/>
          <w:sz w:val="28"/>
          <w:szCs w:val="28"/>
        </w:rPr>
        <w:t>c</w:t>
      </w:r>
      <w:r w:rsidRPr="003C1E40">
        <w:rPr>
          <w:b/>
          <w:sz w:val="28"/>
          <w:szCs w:val="28"/>
        </w:rPr>
        <w:t xml:space="preserve">reate </w:t>
      </w:r>
      <w:r w:rsidR="000C47C5" w:rsidRPr="003C1E40">
        <w:rPr>
          <w:b/>
          <w:sz w:val="28"/>
          <w:szCs w:val="28"/>
        </w:rPr>
        <w:t>u</w:t>
      </w:r>
      <w:r w:rsidRPr="003C1E40">
        <w:rPr>
          <w:b/>
          <w:sz w:val="28"/>
          <w:szCs w:val="28"/>
        </w:rPr>
        <w:t>sers</w:t>
      </w:r>
    </w:p>
    <w:p w14:paraId="791CDC32" w14:textId="63385F5A" w:rsidR="005F6ED6" w:rsidRPr="003E7BE7" w:rsidRDefault="005F6ED6" w:rsidP="00396084">
      <w:pPr>
        <w:tabs>
          <w:tab w:val="left" w:pos="955"/>
        </w:tabs>
        <w:jc w:val="both"/>
        <w:rPr>
          <w:rFonts w:eastAsia="Arial Unicode MS"/>
          <w:sz w:val="24"/>
          <w:szCs w:val="24"/>
        </w:rPr>
      </w:pPr>
      <w:r w:rsidRPr="003E7BE7">
        <w:rPr>
          <w:rFonts w:eastAsia="Arial Unicode MS"/>
          <w:sz w:val="24"/>
          <w:szCs w:val="24"/>
        </w:rPr>
        <w:tab/>
      </w:r>
    </w:p>
    <w:p w14:paraId="4D9B0543" w14:textId="7BEF55D4" w:rsidR="005F6ED6" w:rsidRPr="003E7BE7" w:rsidRDefault="005F6ED6" w:rsidP="00396084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SQL Plus Command Line window, </w:t>
      </w:r>
      <w:r w:rsidR="00870F5D" w:rsidRPr="003E7BE7">
        <w:rPr>
          <w:rFonts w:eastAsia="Arial Unicode MS"/>
          <w:bCs/>
          <w:sz w:val="24"/>
          <w:szCs w:val="24"/>
        </w:rPr>
        <w:t xml:space="preserve">first </w:t>
      </w:r>
      <w:r w:rsidRPr="003E7BE7">
        <w:rPr>
          <w:rFonts w:eastAsia="Arial Unicode MS"/>
          <w:bCs/>
          <w:sz w:val="24"/>
          <w:szCs w:val="24"/>
        </w:rPr>
        <w:t>log</w:t>
      </w:r>
      <w:r w:rsidR="003D78DF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with username “</w:t>
      </w:r>
      <w:r w:rsidR="00CB0AC7" w:rsidRPr="003E7BE7">
        <w:rPr>
          <w:rFonts w:eastAsia="Arial Unicode MS"/>
          <w:bCs/>
          <w:sz w:val="24"/>
          <w:szCs w:val="24"/>
        </w:rPr>
        <w:t xml:space="preserve">SYS AS </w:t>
      </w:r>
      <w:r w:rsidR="00060062" w:rsidRPr="003E7BE7">
        <w:rPr>
          <w:rFonts w:eastAsia="Arial Unicode MS"/>
          <w:bCs/>
          <w:sz w:val="24"/>
          <w:szCs w:val="24"/>
        </w:rPr>
        <w:t>SYSDBA</w:t>
      </w:r>
      <w:r w:rsidR="00151408" w:rsidRPr="003E7BE7">
        <w:rPr>
          <w:rFonts w:eastAsia="Arial Unicode MS"/>
          <w:bCs/>
          <w:sz w:val="24"/>
          <w:szCs w:val="24"/>
        </w:rPr>
        <w:t xml:space="preserve">” and </w:t>
      </w:r>
      <w:r w:rsidRPr="003E7BE7">
        <w:rPr>
          <w:rFonts w:eastAsia="Arial Unicode MS"/>
          <w:bCs/>
          <w:sz w:val="24"/>
          <w:szCs w:val="24"/>
        </w:rPr>
        <w:t>password “Password1</w:t>
      </w:r>
      <w:r w:rsidR="00AC38EF">
        <w:rPr>
          <w:rFonts w:eastAsia="Arial Unicode MS"/>
          <w:bCs/>
          <w:sz w:val="24"/>
          <w:szCs w:val="24"/>
          <w:lang w:eastAsia="zh-CN"/>
        </w:rPr>
        <w:t>!</w:t>
      </w:r>
      <w:r w:rsidRPr="003E7BE7">
        <w:rPr>
          <w:rFonts w:eastAsia="Arial Unicode MS"/>
          <w:bCs/>
          <w:sz w:val="24"/>
          <w:szCs w:val="24"/>
        </w:rPr>
        <w:t xml:space="preserve">”, </w:t>
      </w:r>
      <w:r w:rsidR="009B059F" w:rsidRPr="003E7BE7">
        <w:rPr>
          <w:rFonts w:eastAsia="Arial Unicode MS"/>
          <w:bCs/>
          <w:sz w:val="24"/>
          <w:szCs w:val="24"/>
        </w:rPr>
        <w:t xml:space="preserve">a successful login </w:t>
      </w:r>
      <w:r w:rsidR="00462B03" w:rsidRPr="003E7BE7">
        <w:rPr>
          <w:rFonts w:eastAsia="Arial Unicode MS"/>
          <w:bCs/>
          <w:sz w:val="24"/>
          <w:szCs w:val="24"/>
        </w:rPr>
        <w:t xml:space="preserve">should </w:t>
      </w:r>
      <w:r w:rsidR="00426351" w:rsidRPr="003E7BE7">
        <w:rPr>
          <w:rFonts w:eastAsia="Arial Unicode MS"/>
          <w:bCs/>
          <w:sz w:val="24"/>
          <w:szCs w:val="24"/>
        </w:rPr>
        <w:t>be similar as</w:t>
      </w:r>
      <w:r w:rsidR="00462B03" w:rsidRPr="003E7BE7">
        <w:rPr>
          <w:rFonts w:eastAsia="Arial Unicode MS"/>
          <w:bCs/>
          <w:sz w:val="24"/>
          <w:szCs w:val="24"/>
        </w:rPr>
        <w:t xml:space="preserve"> follows</w:t>
      </w:r>
      <w:r w:rsidR="00AE21AB">
        <w:rPr>
          <w:rFonts w:eastAsia="Arial Unicode MS"/>
          <w:bCs/>
          <w:sz w:val="24"/>
          <w:szCs w:val="24"/>
        </w:rPr>
        <w:t xml:space="preserve"> (see troubleshooting below if you cannot log in)</w:t>
      </w:r>
      <w:r w:rsidRPr="003E7BE7">
        <w:rPr>
          <w:rFonts w:eastAsia="Arial Unicode MS"/>
          <w:bCs/>
          <w:sz w:val="24"/>
          <w:szCs w:val="24"/>
        </w:rPr>
        <w:t>.</w:t>
      </w:r>
      <w:r w:rsidR="00C40F91" w:rsidRPr="003E7BE7">
        <w:rPr>
          <w:rFonts w:eastAsia="Arial Unicode MS"/>
          <w:bCs/>
          <w:sz w:val="24"/>
          <w:szCs w:val="24"/>
        </w:rPr>
        <w:t xml:space="preserve"> </w:t>
      </w:r>
    </w:p>
    <w:p w14:paraId="4F25AAB0" w14:textId="77777777" w:rsidR="005F6ED6" w:rsidRPr="003E7BE7" w:rsidRDefault="005F6ED6" w:rsidP="005F6ED6">
      <w:pPr>
        <w:rPr>
          <w:rFonts w:eastAsia="Arial Unicode MS"/>
          <w:bCs/>
          <w:sz w:val="24"/>
          <w:szCs w:val="24"/>
        </w:rPr>
      </w:pPr>
    </w:p>
    <w:p w14:paraId="53E4D6DC" w14:textId="77777777" w:rsidR="005F6ED6" w:rsidRPr="003E7BE7" w:rsidRDefault="005F6ED6" w:rsidP="00A053DD">
      <w:pPr>
        <w:jc w:val="center"/>
        <w:rPr>
          <w:rFonts w:eastAsia="Arial Unicode MS"/>
          <w:b/>
          <w:bCs/>
          <w:sz w:val="32"/>
          <w:szCs w:val="24"/>
        </w:rPr>
      </w:pPr>
      <w:r w:rsidRPr="003E7BE7">
        <w:rPr>
          <w:noProof/>
          <w:lang w:eastAsia="zh-CN"/>
        </w:rPr>
        <w:lastRenderedPageBreak/>
        <w:drawing>
          <wp:inline distT="0" distB="0" distL="0" distR="0" wp14:anchorId="28FE0CD0" wp14:editId="0CB36E0F">
            <wp:extent cx="5067148" cy="264969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77" cy="26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2F7" w14:textId="77777777" w:rsidR="005F6ED6" w:rsidRPr="003E7BE7" w:rsidRDefault="005F6ED6">
      <w:pPr>
        <w:rPr>
          <w:rFonts w:eastAsia="Arial Unicode MS"/>
          <w:b/>
          <w:bCs/>
          <w:sz w:val="32"/>
          <w:szCs w:val="24"/>
        </w:rPr>
      </w:pPr>
    </w:p>
    <w:p w14:paraId="2E72E3FF" w14:textId="0B2B3AF2" w:rsidR="001B4F01" w:rsidRDefault="00165732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</w:t>
      </w:r>
      <w:r w:rsidR="00E43898" w:rsidRPr="003E7BE7">
        <w:rPr>
          <w:rFonts w:eastAsia="Arial Unicode MS"/>
          <w:bCs/>
          <w:sz w:val="24"/>
          <w:szCs w:val="24"/>
        </w:rPr>
        <w:t>xecute the commands</w:t>
      </w:r>
      <w:r w:rsidR="005F6ED6" w:rsidRPr="003E7BE7">
        <w:rPr>
          <w:rFonts w:eastAsia="Arial Unicode MS"/>
          <w:bCs/>
          <w:sz w:val="24"/>
          <w:szCs w:val="24"/>
        </w:rPr>
        <w:t xml:space="preserve"> below to create users</w:t>
      </w:r>
      <w:r w:rsidR="007A2B5B">
        <w:rPr>
          <w:rFonts w:eastAsia="Arial Unicode MS"/>
          <w:bCs/>
          <w:sz w:val="24"/>
          <w:szCs w:val="24"/>
        </w:rPr>
        <w:t xml:space="preserve">. </w:t>
      </w:r>
      <w:r w:rsidR="004923E0" w:rsidRPr="003E7BE7">
        <w:rPr>
          <w:rFonts w:eastAsia="Arial Unicode MS"/>
          <w:bCs/>
          <w:sz w:val="24"/>
          <w:szCs w:val="24"/>
        </w:rPr>
        <w:t>You can copy them</w:t>
      </w:r>
      <w:r w:rsidR="00D65CF6">
        <w:rPr>
          <w:rFonts w:eastAsia="Arial Unicode MS"/>
          <w:bCs/>
          <w:sz w:val="24"/>
          <w:szCs w:val="24"/>
        </w:rPr>
        <w:t>, excluding comments</w:t>
      </w:r>
      <w:r w:rsidR="00E52C48">
        <w:rPr>
          <w:rFonts w:eastAsia="Arial Unicode MS"/>
          <w:bCs/>
          <w:sz w:val="24"/>
          <w:szCs w:val="24"/>
        </w:rPr>
        <w:t xml:space="preserve"> (words in green)</w:t>
      </w:r>
      <w:r w:rsidR="00D65CF6">
        <w:rPr>
          <w:rFonts w:eastAsia="Arial Unicode MS"/>
          <w:bCs/>
          <w:sz w:val="24"/>
          <w:szCs w:val="24"/>
        </w:rPr>
        <w:t xml:space="preserve">, </w:t>
      </w:r>
      <w:r w:rsidR="004923E0" w:rsidRPr="003E7BE7">
        <w:rPr>
          <w:rFonts w:eastAsia="Arial Unicode MS"/>
          <w:bCs/>
          <w:sz w:val="24"/>
          <w:szCs w:val="24"/>
        </w:rPr>
        <w:t xml:space="preserve">and right click </w:t>
      </w:r>
      <w:r w:rsidR="0083396C" w:rsidRPr="003E7BE7">
        <w:rPr>
          <w:rFonts w:eastAsia="Arial Unicode MS"/>
          <w:bCs/>
          <w:sz w:val="24"/>
          <w:szCs w:val="24"/>
        </w:rPr>
        <w:t xml:space="preserve">your mouse </w:t>
      </w:r>
      <w:r w:rsidR="004923E0" w:rsidRPr="003E7BE7">
        <w:rPr>
          <w:rFonts w:eastAsia="Arial Unicode MS"/>
          <w:bCs/>
          <w:sz w:val="24"/>
          <w:szCs w:val="24"/>
        </w:rPr>
        <w:t>in “SQL Plus” to paste</w:t>
      </w:r>
      <w:r w:rsidR="0083396C" w:rsidRPr="003E7BE7">
        <w:rPr>
          <w:rFonts w:eastAsia="Arial Unicode MS"/>
          <w:bCs/>
          <w:sz w:val="24"/>
          <w:szCs w:val="24"/>
        </w:rPr>
        <w:t>.</w:t>
      </w:r>
    </w:p>
    <w:p w14:paraId="12BA7BA5" w14:textId="77777777" w:rsidR="007A2B5B" w:rsidRDefault="007A2B5B" w:rsidP="00151408">
      <w:pPr>
        <w:jc w:val="both"/>
        <w:rPr>
          <w:rFonts w:eastAsia="Arial Unicode MS"/>
          <w:bCs/>
          <w:sz w:val="24"/>
          <w:szCs w:val="24"/>
        </w:rPr>
      </w:pPr>
    </w:p>
    <w:p w14:paraId="39AEDCE7" w14:textId="354010FB" w:rsidR="004923E0" w:rsidRPr="001B4F01" w:rsidRDefault="001B4F01" w:rsidP="00151408">
      <w:pPr>
        <w:jc w:val="both"/>
        <w:rPr>
          <w:rFonts w:eastAsia="Arial Unicode MS"/>
          <w:bCs/>
          <w:sz w:val="24"/>
          <w:szCs w:val="24"/>
          <w:lang w:eastAsia="zh-CN"/>
        </w:rPr>
      </w:pPr>
      <w:r w:rsidRPr="009C5AA9">
        <w:rPr>
          <w:rFonts w:eastAsia="Arial Unicode MS"/>
          <w:b/>
          <w:color w:val="FF0000"/>
          <w:sz w:val="24"/>
          <w:szCs w:val="24"/>
        </w:rPr>
        <w:t>NOTE:</w:t>
      </w:r>
      <w:r w:rsidRPr="009C5AA9">
        <w:rPr>
          <w:rFonts w:eastAsia="Arial Unicode MS"/>
          <w:bCs/>
          <w:color w:val="FF0000"/>
          <w:sz w:val="24"/>
          <w:szCs w:val="24"/>
        </w:rPr>
        <w:t xml:space="preserve"> </w:t>
      </w:r>
      <w:r w:rsidRPr="001B4F01">
        <w:rPr>
          <w:rFonts w:eastAsia="Arial Unicode MS"/>
          <w:bCs/>
          <w:sz w:val="24"/>
          <w:szCs w:val="24"/>
        </w:rPr>
        <w:t>All “S1234567”</w:t>
      </w:r>
      <w:r>
        <w:rPr>
          <w:rFonts w:eastAsia="Arial Unicode MS"/>
          <w:bCs/>
          <w:sz w:val="24"/>
          <w:szCs w:val="24"/>
        </w:rPr>
        <w:t xml:space="preserve"> mentioned in </w:t>
      </w:r>
      <w:r w:rsidR="00EB42F9">
        <w:rPr>
          <w:rFonts w:eastAsia="Arial Unicode MS"/>
          <w:bCs/>
          <w:sz w:val="24"/>
          <w:szCs w:val="24"/>
        </w:rPr>
        <w:t>the document</w:t>
      </w:r>
      <w:r w:rsidR="00172EDE">
        <w:rPr>
          <w:rFonts w:eastAsia="Arial Unicode MS"/>
          <w:bCs/>
          <w:sz w:val="24"/>
          <w:szCs w:val="24"/>
        </w:rPr>
        <w:t xml:space="preserve"> should be replaced by your student ID</w:t>
      </w:r>
      <w:r w:rsidR="00972267">
        <w:rPr>
          <w:rFonts w:eastAsia="Arial Unicode MS"/>
          <w:bCs/>
          <w:sz w:val="24"/>
          <w:szCs w:val="24"/>
        </w:rPr>
        <w:t xml:space="preserve"> to distinguish your work from others</w:t>
      </w:r>
      <w:r w:rsidR="007A2B5B">
        <w:rPr>
          <w:rFonts w:eastAsia="Arial Unicode MS"/>
          <w:bCs/>
          <w:sz w:val="24"/>
          <w:szCs w:val="24"/>
        </w:rPr>
        <w:t>, case insensitive.</w:t>
      </w:r>
    </w:p>
    <w:p w14:paraId="10307F61" w14:textId="77777777" w:rsidR="005F6ED6" w:rsidRPr="003E7BE7" w:rsidRDefault="005F6ED6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2F93657C" w14:textId="15924CEE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/*Enable user creation*/</w:t>
      </w:r>
    </w:p>
    <w:p w14:paraId="44A91732" w14:textId="289E04A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ALTER </w:t>
      </w:r>
      <w:r w:rsidRPr="003E7BE7">
        <w:rPr>
          <w:rFonts w:eastAsia="Arial Unicode MS"/>
          <w:bCs/>
          <w:sz w:val="24"/>
          <w:szCs w:val="24"/>
        </w:rPr>
        <w:t>SESSION SET "_ORACLE_SCRIPT"=TRUE;</w:t>
      </w:r>
    </w:p>
    <w:p w14:paraId="25EBA824" w14:textId="596C601D" w:rsidR="005F6ED6" w:rsidRPr="003E7BE7" w:rsidRDefault="005F6ED6" w:rsidP="00731059">
      <w:pPr>
        <w:tabs>
          <w:tab w:val="left" w:pos="2217"/>
        </w:tabs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5C9E31C9" w14:textId="6B77F83C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Create a user named “USER_</w:t>
      </w:r>
      <w:r w:rsidR="00925A03">
        <w:rPr>
          <w:rFonts w:eastAsia="Arial Unicode MS"/>
          <w:bCs/>
          <w:color w:val="00B050"/>
          <w:sz w:val="24"/>
          <w:szCs w:val="24"/>
        </w:rPr>
        <w:t>S</w:t>
      </w:r>
      <w:r w:rsidR="005778FD">
        <w:rPr>
          <w:rFonts w:eastAsia="Arial Unicode MS"/>
          <w:bCs/>
          <w:color w:val="00B050"/>
          <w:sz w:val="24"/>
          <w:szCs w:val="24"/>
        </w:rPr>
        <w:t>1234567</w:t>
      </w:r>
      <w:r w:rsidRPr="003E7BE7">
        <w:rPr>
          <w:rFonts w:eastAsia="Arial Unicode MS"/>
          <w:bCs/>
          <w:color w:val="00B050"/>
          <w:sz w:val="24"/>
          <w:szCs w:val="24"/>
        </w:rPr>
        <w:t>” with password “w” */</w:t>
      </w:r>
    </w:p>
    <w:p w14:paraId="3BE8DB83" w14:textId="49FE728E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CREATE </w:t>
      </w:r>
      <w:r w:rsidRPr="003E7BE7">
        <w:rPr>
          <w:rFonts w:eastAsia="Arial Unicode MS"/>
          <w:bCs/>
          <w:sz w:val="24"/>
          <w:szCs w:val="24"/>
        </w:rPr>
        <w:t xml:space="preserve">USER </w:t>
      </w:r>
      <w:bookmarkStart w:id="1" w:name="OLE_LINK3"/>
      <w:bookmarkStart w:id="2" w:name="OLE_LINK4"/>
      <w:r w:rsidRPr="003E7BE7">
        <w:rPr>
          <w:rFonts w:eastAsia="Arial Unicode MS"/>
          <w:bCs/>
          <w:color w:val="FF0000"/>
          <w:sz w:val="24"/>
          <w:szCs w:val="24"/>
        </w:rPr>
        <w:t>USER_</w:t>
      </w:r>
      <w:r w:rsidR="00EB42F9">
        <w:rPr>
          <w:rFonts w:eastAsia="Arial Unicode MS"/>
          <w:bCs/>
          <w:color w:val="FF0000"/>
          <w:sz w:val="24"/>
          <w:szCs w:val="24"/>
        </w:rPr>
        <w:t>S1234567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bookmarkEnd w:id="1"/>
      <w:bookmarkEnd w:id="2"/>
      <w:r w:rsidRPr="003E7BE7">
        <w:rPr>
          <w:rFonts w:eastAsia="Arial Unicode MS"/>
          <w:bCs/>
          <w:sz w:val="24"/>
          <w:szCs w:val="24"/>
        </w:rPr>
        <w:t xml:space="preserve">IDENTIFIED BY </w:t>
      </w:r>
      <w:r w:rsidRPr="003E7BE7">
        <w:rPr>
          <w:rFonts w:eastAsia="Arial Unicode MS"/>
          <w:bCs/>
          <w:color w:val="FF0000"/>
          <w:sz w:val="24"/>
          <w:szCs w:val="24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 ACCOUNT UNLOCK DEFAULT TABLESPACE "USERS" TEMPORARY TABLESPACE "TEMP" PROFILE "DEFAULT";</w:t>
      </w:r>
    </w:p>
    <w:p w14:paraId="6F3A1537" w14:textId="77777777" w:rsidR="005F6ED6" w:rsidRPr="003E7BE7" w:rsidRDefault="005F6ED6" w:rsidP="002F016E">
      <w:pPr>
        <w:rPr>
          <w:rFonts w:eastAsia="Arial Unicode MS"/>
          <w:bCs/>
          <w:sz w:val="24"/>
          <w:szCs w:val="24"/>
        </w:rPr>
      </w:pPr>
    </w:p>
    <w:p w14:paraId="24F76A49" w14:textId="6607E94D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Grant DBA privilege to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*/ </w:t>
      </w:r>
      <w:bookmarkStart w:id="3" w:name="OLE_LINK1"/>
      <w:bookmarkStart w:id="4" w:name="OLE_LINK2"/>
    </w:p>
    <w:p w14:paraId="224CDD03" w14:textId="1830402F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GRANT </w:t>
      </w:r>
      <w:r w:rsidRPr="003E7BE7">
        <w:rPr>
          <w:rFonts w:eastAsia="Arial Unicode MS"/>
          <w:bCs/>
          <w:sz w:val="24"/>
          <w:szCs w:val="24"/>
        </w:rPr>
        <w:t xml:space="preserve">DBA TO </w:t>
      </w:r>
      <w:r w:rsidRPr="009C5AA9">
        <w:rPr>
          <w:rFonts w:eastAsia="Arial Unicode MS"/>
          <w:bCs/>
          <w:color w:val="FF0000"/>
          <w:sz w:val="24"/>
          <w:szCs w:val="24"/>
        </w:rPr>
        <w:t>USER_</w:t>
      </w:r>
      <w:r w:rsidR="00DB6F6E" w:rsidRPr="009C5AA9">
        <w:rPr>
          <w:rFonts w:eastAsia="Arial Unicode MS"/>
          <w:bCs/>
          <w:color w:val="FF0000"/>
          <w:sz w:val="24"/>
          <w:szCs w:val="24"/>
        </w:rPr>
        <w:t>S1234567</w:t>
      </w:r>
      <w:r w:rsidRPr="00667815">
        <w:rPr>
          <w:rFonts w:eastAsia="Arial Unicode MS"/>
          <w:bCs/>
          <w:sz w:val="24"/>
          <w:szCs w:val="24"/>
        </w:rPr>
        <w:t>;</w:t>
      </w:r>
    </w:p>
    <w:bookmarkEnd w:id="3"/>
    <w:bookmarkEnd w:id="4"/>
    <w:p w14:paraId="79C783A5" w14:textId="7777777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</w:p>
    <w:p w14:paraId="51254B5D" w14:textId="2B5B28B4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Check if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has been created */ </w:t>
      </w:r>
    </w:p>
    <w:p w14:paraId="76123CAF" w14:textId="6B11070D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SELECT </w:t>
      </w:r>
      <w:r w:rsidRPr="003E7BE7">
        <w:rPr>
          <w:rFonts w:eastAsia="Arial Unicode MS"/>
          <w:bCs/>
          <w:sz w:val="24"/>
          <w:szCs w:val="24"/>
        </w:rPr>
        <w:t>USERNAME FROM DBA_USERS;</w:t>
      </w:r>
    </w:p>
    <w:p w14:paraId="43010A7A" w14:textId="0B19C3F9" w:rsidR="00F06F68" w:rsidRPr="003E7BE7" w:rsidRDefault="00F06F68" w:rsidP="00F06F68">
      <w:pPr>
        <w:jc w:val="both"/>
        <w:rPr>
          <w:b/>
          <w:sz w:val="25"/>
          <w:szCs w:val="25"/>
        </w:rPr>
      </w:pPr>
    </w:p>
    <w:p w14:paraId="24351B05" w14:textId="563EEAE3" w:rsidR="006E0D06" w:rsidRPr="003E7BE7" w:rsidRDefault="006E0D06" w:rsidP="006E0D06">
      <w:pPr>
        <w:jc w:val="both"/>
        <w:rPr>
          <w:rFonts w:eastAsia="Arial Unicode MS"/>
          <w:sz w:val="24"/>
          <w:szCs w:val="24"/>
        </w:rPr>
      </w:pPr>
      <w:r w:rsidRPr="004C2BD9">
        <w:rPr>
          <w:rFonts w:eastAsia="Arial Unicode MS"/>
          <w:b/>
          <w:bCs/>
          <w:sz w:val="24"/>
          <w:szCs w:val="24"/>
        </w:rPr>
        <w:t>Proceed to step 3</w:t>
      </w:r>
      <w:r w:rsidRPr="003E7BE7">
        <w:rPr>
          <w:rFonts w:eastAsia="Arial Unicode MS"/>
          <w:sz w:val="24"/>
          <w:szCs w:val="24"/>
        </w:rPr>
        <w:t xml:space="preserve"> if you</w:t>
      </w:r>
      <w:r w:rsidR="005A43A9" w:rsidRPr="003E7BE7">
        <w:rPr>
          <w:rFonts w:eastAsia="Arial Unicode MS"/>
          <w:sz w:val="24"/>
          <w:szCs w:val="24"/>
        </w:rPr>
        <w:t xml:space="preserve"> complete</w:t>
      </w:r>
      <w:r w:rsidRPr="003E7BE7">
        <w:rPr>
          <w:rFonts w:eastAsia="Arial Unicode MS"/>
          <w:sz w:val="24"/>
          <w:szCs w:val="24"/>
        </w:rPr>
        <w:t xml:space="preserve"> the above processes successfully.</w:t>
      </w:r>
      <w:r w:rsidR="00754FBD" w:rsidRPr="003E7BE7">
        <w:rPr>
          <w:rFonts w:eastAsia="Arial Unicode MS"/>
          <w:sz w:val="24"/>
          <w:szCs w:val="24"/>
        </w:rPr>
        <w:t xml:space="preserve"> Otherwise, </w:t>
      </w:r>
      <w:r w:rsidR="008D30CE" w:rsidRPr="003E7BE7">
        <w:rPr>
          <w:rFonts w:eastAsia="Arial Unicode MS"/>
          <w:sz w:val="24"/>
          <w:szCs w:val="24"/>
        </w:rPr>
        <w:t xml:space="preserve">we provide several solutions </w:t>
      </w:r>
      <w:r w:rsidR="005E2ED9" w:rsidRPr="003E7BE7">
        <w:rPr>
          <w:rFonts w:eastAsia="Arial Unicode MS"/>
          <w:sz w:val="24"/>
          <w:szCs w:val="24"/>
          <w:lang w:eastAsia="zh-CN"/>
        </w:rPr>
        <w:t>to</w:t>
      </w:r>
      <w:r w:rsidR="005E2ED9" w:rsidRPr="003E7BE7">
        <w:rPr>
          <w:rFonts w:eastAsia="Arial Unicode MS"/>
          <w:sz w:val="24"/>
          <w:szCs w:val="24"/>
        </w:rPr>
        <w:t xml:space="preserve"> </w:t>
      </w:r>
      <w:r w:rsidR="004F6336" w:rsidRPr="003E7BE7">
        <w:rPr>
          <w:rFonts w:eastAsia="Arial Unicode MS"/>
          <w:sz w:val="24"/>
          <w:szCs w:val="24"/>
        </w:rPr>
        <w:t>the</w:t>
      </w:r>
      <w:r w:rsidR="008D30CE" w:rsidRPr="003E7BE7">
        <w:rPr>
          <w:rFonts w:eastAsia="Arial Unicode MS"/>
          <w:sz w:val="24"/>
          <w:szCs w:val="24"/>
        </w:rPr>
        <w:t xml:space="preserve"> problems</w:t>
      </w:r>
      <w:r w:rsidR="004F6336" w:rsidRPr="003E7BE7">
        <w:rPr>
          <w:rFonts w:eastAsia="Arial Unicode MS"/>
          <w:sz w:val="24"/>
          <w:szCs w:val="24"/>
        </w:rPr>
        <w:t xml:space="preserve"> you may encounter</w:t>
      </w:r>
      <w:r w:rsidR="008D30CE" w:rsidRPr="003E7BE7">
        <w:rPr>
          <w:rFonts w:eastAsia="Arial Unicode MS"/>
          <w:sz w:val="24"/>
          <w:szCs w:val="24"/>
        </w:rPr>
        <w:t>.</w:t>
      </w:r>
    </w:p>
    <w:p w14:paraId="767FE9B1" w14:textId="77777777" w:rsidR="006E0D06" w:rsidRPr="003E7BE7" w:rsidRDefault="006E0D06" w:rsidP="00F06F68">
      <w:pPr>
        <w:jc w:val="both"/>
        <w:rPr>
          <w:b/>
          <w:sz w:val="24"/>
          <w:szCs w:val="24"/>
        </w:rPr>
      </w:pPr>
    </w:p>
    <w:p w14:paraId="3786F830" w14:textId="24149072" w:rsidR="00F06F68" w:rsidRPr="00A37832" w:rsidRDefault="00F06F68" w:rsidP="00F06F68">
      <w:pPr>
        <w:jc w:val="both"/>
        <w:rPr>
          <w:b/>
          <w:sz w:val="25"/>
          <w:szCs w:val="25"/>
          <w:u w:val="single"/>
        </w:rPr>
      </w:pPr>
      <w:r w:rsidRPr="00A37832">
        <w:rPr>
          <w:b/>
          <w:sz w:val="25"/>
          <w:szCs w:val="25"/>
          <w:u w:val="single"/>
        </w:rPr>
        <w:t>Troubleshooting</w:t>
      </w:r>
      <w:r w:rsidR="00283AC4" w:rsidRPr="00A37832">
        <w:rPr>
          <w:b/>
          <w:sz w:val="25"/>
          <w:szCs w:val="25"/>
          <w:u w:val="single"/>
        </w:rPr>
        <w:t>:</w:t>
      </w:r>
    </w:p>
    <w:p w14:paraId="4FEC1809" w14:textId="13C2F70A" w:rsidR="00F06F68" w:rsidRPr="003E7BE7" w:rsidRDefault="00F06F68" w:rsidP="00F06F68">
      <w:pPr>
        <w:jc w:val="both"/>
        <w:rPr>
          <w:rFonts w:eastAsia="Arial Unicode MS"/>
          <w:b/>
          <w:bCs/>
          <w:sz w:val="24"/>
          <w:szCs w:val="24"/>
        </w:rPr>
      </w:pPr>
    </w:p>
    <w:p w14:paraId="2F62FFDD" w14:textId="553C177D" w:rsidR="00F06F68" w:rsidRPr="008A0F18" w:rsidRDefault="00BA7DE5" w:rsidP="008A0F18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TNS:</w:t>
      </w:r>
      <w:r w:rsidR="00DA029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Protocol adapter</w:t>
      </w:r>
      <w:r w:rsidR="00D10CB7" w:rsidRPr="008A0F18">
        <w:rPr>
          <w:rFonts w:eastAsia="Arial Unicode MS"/>
          <w:bCs/>
          <w:sz w:val="24"/>
          <w:szCs w:val="24"/>
          <w:u w:val="single"/>
          <w:lang w:eastAsia="zh-CN"/>
        </w:rPr>
        <w:t xml:space="preserve"> error</w:t>
      </w:r>
      <w:r w:rsidR="00764B5A" w:rsidRPr="008A0F18">
        <w:rPr>
          <w:rFonts w:eastAsia="Arial Unicode MS"/>
          <w:bCs/>
          <w:sz w:val="24"/>
          <w:szCs w:val="24"/>
          <w:lang w:eastAsia="zh-CN"/>
        </w:rPr>
        <w:t xml:space="preserve">: Oracle services are </w:t>
      </w:r>
      <w:r w:rsidR="004D29C6">
        <w:rPr>
          <w:rFonts w:eastAsia="Arial Unicode MS"/>
          <w:bCs/>
          <w:sz w:val="24"/>
          <w:szCs w:val="24"/>
          <w:lang w:eastAsia="zh-CN"/>
        </w:rPr>
        <w:t>closed</w:t>
      </w:r>
      <w:r w:rsidR="008A0F18" w:rsidRPr="008A0F18">
        <w:rPr>
          <w:rFonts w:eastAsia="Arial Unicode MS"/>
          <w:bCs/>
          <w:sz w:val="24"/>
          <w:szCs w:val="24"/>
          <w:lang w:eastAsia="zh-CN"/>
        </w:rPr>
        <w:t>, check the service state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66859629" w14:textId="77777777" w:rsidR="002F016E" w:rsidRPr="008A0F18" w:rsidRDefault="002F016E" w:rsidP="008A0F18">
      <w:pPr>
        <w:rPr>
          <w:rFonts w:eastAsia="Arial Unicode MS"/>
          <w:bCs/>
          <w:sz w:val="24"/>
          <w:szCs w:val="24"/>
          <w:u w:val="single"/>
          <w:lang w:eastAsia="zh-CN"/>
        </w:rPr>
      </w:pPr>
    </w:p>
    <w:p w14:paraId="5A378DC5" w14:textId="6D9DA83E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From the Windows 10 “Start” menu, search for “services”.</w:t>
      </w:r>
      <w:r w:rsidR="00653068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Services, check if</w:t>
      </w:r>
      <w:r w:rsidR="00B618A6">
        <w:rPr>
          <w:rFonts w:eastAsia="Arial Unicode MS"/>
          <w:bCs/>
          <w:sz w:val="24"/>
          <w:szCs w:val="24"/>
        </w:rPr>
        <w:t xml:space="preserve"> “OracleOraDB12Home2MTSRecoveryService”</w:t>
      </w:r>
      <w:r w:rsidR="00AF6145">
        <w:rPr>
          <w:rFonts w:eastAsia="Arial Unicode MS"/>
          <w:bCs/>
          <w:sz w:val="24"/>
          <w:szCs w:val="24"/>
        </w:rPr>
        <w:t>, “</w:t>
      </w:r>
      <w:r w:rsidR="00287ED4">
        <w:rPr>
          <w:rFonts w:eastAsia="Arial Unicode MS"/>
          <w:bCs/>
          <w:sz w:val="24"/>
          <w:szCs w:val="24"/>
        </w:rPr>
        <w:t>OracleOraDB12Home2TNSListener</w:t>
      </w:r>
      <w:r w:rsidR="00AF6145">
        <w:rPr>
          <w:rFonts w:eastAsia="Arial Unicode MS"/>
          <w:bCs/>
          <w:sz w:val="24"/>
          <w:szCs w:val="24"/>
        </w:rPr>
        <w:t>”</w:t>
      </w:r>
      <w:r w:rsidR="00287ED4">
        <w:rPr>
          <w:rFonts w:eastAsia="Arial Unicode MS"/>
          <w:bCs/>
          <w:sz w:val="24"/>
          <w:szCs w:val="24"/>
        </w:rPr>
        <w:t xml:space="preserve"> and </w:t>
      </w:r>
      <w:r w:rsidR="00B618A6" w:rsidRPr="003E7BE7">
        <w:rPr>
          <w:rFonts w:eastAsia="Arial Unicode MS"/>
          <w:bCs/>
          <w:sz w:val="24"/>
          <w:szCs w:val="24"/>
        </w:rPr>
        <w:t>“</w:t>
      </w:r>
      <w:r w:rsidR="00B618A6">
        <w:rPr>
          <w:rFonts w:eastAsia="Arial Unicode MS"/>
          <w:bCs/>
          <w:sz w:val="24"/>
          <w:szCs w:val="24"/>
        </w:rPr>
        <w:t>O</w:t>
      </w:r>
      <w:r w:rsidR="00B618A6" w:rsidRPr="003E7BE7">
        <w:rPr>
          <w:rFonts w:eastAsia="Arial Unicode MS"/>
          <w:bCs/>
          <w:sz w:val="24"/>
          <w:szCs w:val="24"/>
        </w:rPr>
        <w:t>racleServiceORCL”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B618A6">
        <w:rPr>
          <w:rFonts w:eastAsia="Arial Unicode MS"/>
          <w:bCs/>
          <w:sz w:val="24"/>
          <w:szCs w:val="24"/>
        </w:rPr>
        <w:t>are</w:t>
      </w:r>
      <w:r w:rsidRPr="003E7BE7">
        <w:rPr>
          <w:rFonts w:eastAsia="Arial Unicode MS"/>
          <w:bCs/>
          <w:sz w:val="24"/>
          <w:szCs w:val="24"/>
        </w:rPr>
        <w:t xml:space="preserve"> running. If not, right</w:t>
      </w:r>
      <w:r w:rsidR="00D8039D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 xml:space="preserve">click and start </w:t>
      </w:r>
      <w:r w:rsidR="00B618A6">
        <w:rPr>
          <w:rFonts w:eastAsia="Arial Unicode MS"/>
          <w:bCs/>
          <w:sz w:val="24"/>
          <w:szCs w:val="24"/>
        </w:rPr>
        <w:t>them</w:t>
      </w:r>
      <w:r w:rsidR="00C40E54">
        <w:rPr>
          <w:rFonts w:eastAsia="Arial Unicode MS"/>
          <w:bCs/>
          <w:sz w:val="24"/>
          <w:szCs w:val="24"/>
        </w:rPr>
        <w:t>.</w:t>
      </w:r>
    </w:p>
    <w:p w14:paraId="20469303" w14:textId="77777777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</w:p>
    <w:p w14:paraId="4E82A8C4" w14:textId="77777777" w:rsidR="00F06F68" w:rsidRPr="003E7BE7" w:rsidRDefault="00F06F68" w:rsidP="007D279A">
      <w:pPr>
        <w:jc w:val="center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noProof/>
          <w:sz w:val="24"/>
          <w:szCs w:val="24"/>
          <w:lang w:eastAsia="zh-CN"/>
        </w:rPr>
        <w:drawing>
          <wp:inline distT="0" distB="0" distL="0" distR="0" wp14:anchorId="47BAFD3A" wp14:editId="1F0BCE98">
            <wp:extent cx="5136543" cy="1499942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927" cy="1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09" w14:textId="77777777" w:rsidR="00F06F68" w:rsidRPr="00C432B5" w:rsidRDefault="00F06F68" w:rsidP="00F06F68">
      <w:pPr>
        <w:pStyle w:val="Default"/>
        <w:rPr>
          <w:b/>
        </w:rPr>
      </w:pPr>
    </w:p>
    <w:p w14:paraId="050C010A" w14:textId="4D749303" w:rsidR="00F06F68" w:rsidRPr="009E7C7B" w:rsidRDefault="009E7C7B" w:rsidP="009E7C7B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u w:val="single"/>
          <w:lang w:eastAsia="zh-CN"/>
        </w:rPr>
      </w:pPr>
      <w:r w:rsidRPr="009E7C7B">
        <w:rPr>
          <w:rFonts w:eastAsia="Arial Unicode MS"/>
          <w:bCs/>
          <w:sz w:val="24"/>
          <w:szCs w:val="24"/>
          <w:u w:val="single"/>
          <w:lang w:eastAsia="zh-CN"/>
        </w:rPr>
        <w:t>Logon denied</w:t>
      </w:r>
      <w:r w:rsidRPr="009E7C7B">
        <w:rPr>
          <w:rFonts w:eastAsia="Arial Unicode MS"/>
          <w:bCs/>
          <w:sz w:val="24"/>
          <w:szCs w:val="24"/>
          <w:lang w:eastAsia="zh-CN"/>
        </w:rPr>
        <w:t>:</w:t>
      </w:r>
      <w:r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632105">
        <w:rPr>
          <w:rFonts w:eastAsia="Arial Unicode MS"/>
          <w:bCs/>
          <w:sz w:val="24"/>
          <w:szCs w:val="24"/>
          <w:lang w:eastAsia="zh-CN"/>
        </w:rPr>
        <w:t>I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ncorrect 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password, </w:t>
      </w:r>
      <w:r w:rsidR="00FA2DF8">
        <w:rPr>
          <w:rFonts w:eastAsia="Arial Unicode MS"/>
          <w:bCs/>
          <w:sz w:val="24"/>
          <w:szCs w:val="24"/>
          <w:lang w:eastAsia="zh-CN"/>
        </w:rPr>
        <w:t>retry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 the password or r</w:t>
      </w:r>
      <w:r w:rsidR="00F06F68" w:rsidRPr="009E7C7B">
        <w:rPr>
          <w:rFonts w:eastAsia="Arial Unicode MS"/>
          <w:bCs/>
          <w:sz w:val="24"/>
          <w:szCs w:val="24"/>
          <w:lang w:eastAsia="zh-CN"/>
        </w:rPr>
        <w:t xml:space="preserve">eset </w:t>
      </w:r>
      <w:r w:rsidR="00E9538D">
        <w:rPr>
          <w:rFonts w:eastAsia="Arial Unicode MS"/>
          <w:bCs/>
          <w:sz w:val="24"/>
          <w:szCs w:val="24"/>
          <w:lang w:eastAsia="zh-CN"/>
        </w:rPr>
        <w:t>it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 as follows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38909C06" w14:textId="22D11DB6" w:rsidR="00F06F68" w:rsidRPr="00C432B5" w:rsidRDefault="00F06F68" w:rsidP="00F06F68">
      <w:pPr>
        <w:pStyle w:val="Default"/>
      </w:pPr>
    </w:p>
    <w:p w14:paraId="6660AD47" w14:textId="5CE68C85" w:rsidR="00BF3368" w:rsidRDefault="00E5547A" w:rsidP="00BF3368">
      <w:pPr>
        <w:pStyle w:val="Default"/>
      </w:pPr>
      <w:r w:rsidRPr="00BF3368">
        <w:t>Open C:\app\</w:t>
      </w:r>
      <w:r w:rsidR="007D7AA4">
        <w:t>ntadmin\</w:t>
      </w:r>
      <w:r w:rsidRPr="00BF3368">
        <w:t>virtual\product\12.2.0\dbhome_</w:t>
      </w:r>
      <w:r w:rsidR="001A4745">
        <w:t>2</w:t>
      </w:r>
      <w:r w:rsidRPr="00BF3368">
        <w:t>\</w:t>
      </w:r>
      <w:r w:rsidR="00BF3368">
        <w:t>network</w:t>
      </w:r>
      <w:r w:rsidRPr="00BF3368">
        <w:t>\</w:t>
      </w:r>
      <w:r w:rsidR="00BF3368">
        <w:t>admin</w:t>
      </w:r>
      <w:r w:rsidRPr="00BF3368">
        <w:t>\sqlnet.ora, and change</w:t>
      </w:r>
      <w:r w:rsidR="00BF3368">
        <w:t xml:space="preserve"> </w:t>
      </w:r>
      <w:r w:rsidRPr="00BF3368">
        <w:t>the 8th line to:</w:t>
      </w:r>
    </w:p>
    <w:p w14:paraId="4B6DA56F" w14:textId="7C7317B0" w:rsidR="00E5547A" w:rsidRPr="00BF3368" w:rsidRDefault="00E5547A" w:rsidP="00111854">
      <w:pPr>
        <w:pStyle w:val="Default"/>
        <w:ind w:left="720"/>
      </w:pPr>
      <w:r w:rsidRPr="00BF3368">
        <w:br/>
        <w:t>SQLNET.AUTHENTICATION_SERVICES= (NONE)</w:t>
      </w:r>
    </w:p>
    <w:p w14:paraId="44F04A1C" w14:textId="77777777" w:rsidR="00BF3368" w:rsidRDefault="00BF3368" w:rsidP="00F06F68">
      <w:pPr>
        <w:pStyle w:val="Default"/>
        <w:jc w:val="both"/>
      </w:pPr>
    </w:p>
    <w:p w14:paraId="1EBE5F49" w14:textId="4AE61CE6" w:rsidR="00F06F68" w:rsidRPr="00BF3368" w:rsidRDefault="00BF3368" w:rsidP="00F06F68">
      <w:pPr>
        <w:pStyle w:val="Default"/>
        <w:jc w:val="both"/>
      </w:pPr>
      <w:r>
        <w:t>Then o</w:t>
      </w:r>
      <w:r w:rsidR="00F06F68" w:rsidRPr="00BF3368">
        <w:t xml:space="preserve">pen a command prompt and type the following (you can simply copy and paste): </w:t>
      </w:r>
    </w:p>
    <w:p w14:paraId="085A237A" w14:textId="77777777" w:rsidR="00F06F68" w:rsidRPr="00CE72E0" w:rsidRDefault="00F06F68" w:rsidP="00F06F68">
      <w:pPr>
        <w:jc w:val="both"/>
        <w:rPr>
          <w:sz w:val="24"/>
          <w:szCs w:val="24"/>
        </w:rPr>
      </w:pPr>
    </w:p>
    <w:p w14:paraId="050FBC64" w14:textId="642739AC" w:rsidR="00F06F68" w:rsidRPr="003E7BE7" w:rsidRDefault="00F06F68" w:rsidP="00111854">
      <w:pPr>
        <w:ind w:firstLine="720"/>
        <w:rPr>
          <w:sz w:val="24"/>
          <w:szCs w:val="24"/>
        </w:rPr>
      </w:pPr>
      <w:r w:rsidRPr="003E7BE7">
        <w:rPr>
          <w:sz w:val="24"/>
          <w:szCs w:val="24"/>
        </w:rPr>
        <w:t>orapwd file=C:\app\</w:t>
      </w:r>
      <w:r w:rsidR="0019025B">
        <w:rPr>
          <w:sz w:val="24"/>
          <w:szCs w:val="24"/>
        </w:rPr>
        <w:t>ntadmin\</w:t>
      </w:r>
      <w:r w:rsidRPr="003E7BE7">
        <w:rPr>
          <w:sz w:val="24"/>
          <w:szCs w:val="24"/>
        </w:rPr>
        <w:t>virtual\product\12.2.0\dbhome_</w:t>
      </w:r>
      <w:r w:rsidR="001A4745">
        <w:rPr>
          <w:sz w:val="24"/>
          <w:szCs w:val="24"/>
        </w:rPr>
        <w:t>2</w:t>
      </w:r>
      <w:r w:rsidRPr="003E7BE7">
        <w:rPr>
          <w:sz w:val="24"/>
          <w:szCs w:val="24"/>
        </w:rPr>
        <w:t>\database\PWDorcl.ora</w:t>
      </w:r>
      <w:r w:rsidR="00FC726E">
        <w:rPr>
          <w:sz w:val="24"/>
          <w:szCs w:val="24"/>
        </w:rPr>
        <w:t xml:space="preserve"> </w:t>
      </w:r>
      <w:r w:rsidRPr="003E7BE7">
        <w:rPr>
          <w:sz w:val="24"/>
          <w:szCs w:val="24"/>
        </w:rPr>
        <w:t>password=Password</w:t>
      </w:r>
      <w:r w:rsidR="00AC38EF">
        <w:rPr>
          <w:sz w:val="24"/>
          <w:szCs w:val="24"/>
        </w:rPr>
        <w:t>1!</w:t>
      </w:r>
      <w:r w:rsidRPr="003E7BE7">
        <w:rPr>
          <w:sz w:val="24"/>
          <w:szCs w:val="24"/>
        </w:rPr>
        <w:t xml:space="preserve"> force=y</w:t>
      </w:r>
    </w:p>
    <w:p w14:paraId="7B69288F" w14:textId="0C45E991" w:rsidR="000A539C" w:rsidRPr="00CE72E0" w:rsidRDefault="000A539C" w:rsidP="00F06F68">
      <w:pPr>
        <w:rPr>
          <w:sz w:val="24"/>
          <w:szCs w:val="24"/>
          <w:lang w:eastAsia="zh-CN"/>
        </w:rPr>
      </w:pPr>
    </w:p>
    <w:p w14:paraId="1D373E33" w14:textId="75672E1F" w:rsidR="00266AF0" w:rsidRPr="0085148F" w:rsidRDefault="00CD161F" w:rsidP="006A796C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“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>USER_</w:t>
      </w:r>
      <w:r w:rsidR="00035690">
        <w:rPr>
          <w:rFonts w:eastAsia="Arial Unicode MS"/>
          <w:bCs/>
          <w:sz w:val="24"/>
          <w:szCs w:val="24"/>
          <w:u w:val="single"/>
          <w:lang w:eastAsia="zh-CN"/>
        </w:rPr>
        <w:t>S1234567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”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conflicts with another user</w:t>
      </w:r>
      <w:r w:rsidR="000E4539" w:rsidRPr="0085148F">
        <w:rPr>
          <w:rFonts w:eastAsia="Arial Unicode MS"/>
          <w:bCs/>
          <w:sz w:val="24"/>
          <w:szCs w:val="24"/>
          <w:lang w:eastAsia="zh-CN"/>
        </w:rPr>
        <w:t xml:space="preserve">: </w:t>
      </w:r>
      <w:r w:rsidR="00632105">
        <w:rPr>
          <w:rFonts w:eastAsia="Arial Unicode MS"/>
          <w:bCs/>
          <w:sz w:val="24"/>
          <w:szCs w:val="24"/>
          <w:lang w:eastAsia="zh-CN"/>
        </w:rPr>
        <w:t>W</w:t>
      </w:r>
      <w:r w:rsidR="00AB0B3E" w:rsidRPr="0085148F">
        <w:rPr>
          <w:rFonts w:eastAsia="Arial Unicode MS"/>
          <w:bCs/>
          <w:sz w:val="24"/>
          <w:szCs w:val="24"/>
          <w:lang w:eastAsia="zh-CN"/>
        </w:rPr>
        <w:t>hen creating user</w:t>
      </w:r>
      <w:r w:rsidR="0085148F" w:rsidRPr="0085148F">
        <w:rPr>
          <w:rFonts w:eastAsia="Arial Unicode MS"/>
          <w:bCs/>
          <w:sz w:val="24"/>
          <w:szCs w:val="24"/>
          <w:lang w:eastAsia="zh-CN"/>
        </w:rPr>
        <w:t>,</w:t>
      </w:r>
      <w:r w:rsidR="0085148F">
        <w:rPr>
          <w:rFonts w:eastAsia="Arial Unicode MS"/>
          <w:bCs/>
          <w:sz w:val="24"/>
          <w:szCs w:val="24"/>
          <w:lang w:eastAsia="zh-CN"/>
        </w:rPr>
        <w:t xml:space="preserve"> d</w:t>
      </w:r>
      <w:r w:rsidR="009B1407" w:rsidRPr="0085148F">
        <w:rPr>
          <w:rFonts w:eastAsia="Arial Unicode MS" w:hint="eastAsia"/>
          <w:bCs/>
          <w:sz w:val="24"/>
          <w:szCs w:val="24"/>
          <w:lang w:eastAsia="zh-CN"/>
        </w:rPr>
        <w:t>rop</w:t>
      </w:r>
      <w:r w:rsidR="009B1407" w:rsidRPr="0085148F"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266AF0" w:rsidRPr="0085148F">
        <w:rPr>
          <w:rFonts w:eastAsia="Arial Unicode MS"/>
          <w:bCs/>
          <w:sz w:val="24"/>
          <w:szCs w:val="24"/>
          <w:lang w:eastAsia="zh-CN"/>
        </w:rPr>
        <w:t>the existing user by running</w:t>
      </w:r>
      <w:r w:rsidR="0039146A" w:rsidRPr="0085148F">
        <w:rPr>
          <w:rFonts w:eastAsia="Arial Unicode MS"/>
          <w:bCs/>
          <w:sz w:val="24"/>
          <w:szCs w:val="24"/>
          <w:lang w:eastAsia="zh-CN"/>
        </w:rPr>
        <w:t>:</w:t>
      </w:r>
    </w:p>
    <w:p w14:paraId="71FFBA06" w14:textId="1F9FD721" w:rsidR="00266AF0" w:rsidRDefault="00266AF0" w:rsidP="00266AF0">
      <w:pPr>
        <w:rPr>
          <w:rFonts w:eastAsia="Arial Unicode MS"/>
          <w:bCs/>
          <w:sz w:val="24"/>
          <w:szCs w:val="24"/>
          <w:lang w:eastAsia="zh-CN"/>
        </w:rPr>
      </w:pPr>
    </w:p>
    <w:p w14:paraId="520CC40F" w14:textId="3700BC09" w:rsidR="001C1FD0" w:rsidRPr="003E7BE7" w:rsidRDefault="001C1FD0" w:rsidP="00111854">
      <w:pPr>
        <w:ind w:firstLine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</w:t>
      </w:r>
      <w:r>
        <w:rPr>
          <w:rFonts w:eastAsia="Arial Unicode MS"/>
          <w:bCs/>
          <w:color w:val="00B050"/>
          <w:sz w:val="24"/>
          <w:szCs w:val="24"/>
        </w:rPr>
        <w:t xml:space="preserve"> WARNING: this will </w:t>
      </w:r>
      <w:r w:rsidR="009E3100">
        <w:rPr>
          <w:rFonts w:eastAsia="Arial Unicode MS" w:hint="eastAsia"/>
          <w:bCs/>
          <w:color w:val="00B050"/>
          <w:sz w:val="24"/>
          <w:szCs w:val="24"/>
          <w:lang w:eastAsia="zh-CN"/>
        </w:rPr>
        <w:t>drop</w:t>
      </w:r>
      <w:r w:rsidR="009E3100">
        <w:rPr>
          <w:rFonts w:eastAsia="Arial Unicode MS"/>
          <w:bCs/>
          <w:color w:val="00B050"/>
          <w:sz w:val="24"/>
          <w:szCs w:val="24"/>
        </w:rPr>
        <w:t xml:space="preserve"> everything under that user</w:t>
      </w:r>
      <w:r w:rsidR="00C543CE">
        <w:rPr>
          <w:rFonts w:eastAsia="Arial Unicode MS"/>
          <w:bCs/>
          <w:color w:val="00B050"/>
          <w:sz w:val="24"/>
          <w:szCs w:val="24"/>
        </w:rPr>
        <w:t xml:space="preserve"> */</w:t>
      </w:r>
    </w:p>
    <w:p w14:paraId="674544E6" w14:textId="623CFF04" w:rsidR="00266AF0" w:rsidRPr="00EB3D34" w:rsidRDefault="001D3CA7" w:rsidP="00111854">
      <w:pPr>
        <w:ind w:firstLine="720"/>
        <w:rPr>
          <w:rFonts w:eastAsia="Arial Unicode MS"/>
          <w:bCs/>
          <w:iCs/>
          <w:sz w:val="24"/>
          <w:szCs w:val="24"/>
        </w:rPr>
      </w:pPr>
      <w:r w:rsidRPr="00EB3D34">
        <w:rPr>
          <w:rFonts w:eastAsia="Arial Unicode MS"/>
          <w:bCs/>
          <w:iCs/>
          <w:color w:val="0070C0"/>
          <w:sz w:val="24"/>
          <w:szCs w:val="24"/>
        </w:rPr>
        <w:t xml:space="preserve">DROP </w:t>
      </w:r>
      <w:r w:rsidRPr="00EB3D34">
        <w:rPr>
          <w:rFonts w:eastAsia="Arial Unicode MS"/>
          <w:bCs/>
          <w:iCs/>
          <w:sz w:val="24"/>
          <w:szCs w:val="24"/>
        </w:rPr>
        <w:t xml:space="preserve">USER 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>USER_</w:t>
      </w:r>
      <w:r w:rsidR="009C5AA9">
        <w:rPr>
          <w:rFonts w:eastAsia="Arial Unicode MS"/>
          <w:bCs/>
          <w:iCs/>
          <w:color w:val="FF0000"/>
          <w:sz w:val="24"/>
          <w:szCs w:val="24"/>
        </w:rPr>
        <w:t>S1234567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 xml:space="preserve"> </w:t>
      </w:r>
      <w:r w:rsidRPr="00EB3D34">
        <w:rPr>
          <w:rFonts w:eastAsia="Arial Unicode MS"/>
          <w:bCs/>
          <w:iCs/>
          <w:color w:val="000000" w:themeColor="text1"/>
          <w:sz w:val="24"/>
          <w:szCs w:val="24"/>
        </w:rPr>
        <w:t>CASCADE</w:t>
      </w:r>
      <w:r w:rsidRPr="00EB3D34">
        <w:rPr>
          <w:rFonts w:eastAsia="Arial Unicode MS"/>
          <w:bCs/>
          <w:iCs/>
          <w:sz w:val="24"/>
          <w:szCs w:val="24"/>
        </w:rPr>
        <w:t>;</w:t>
      </w:r>
    </w:p>
    <w:p w14:paraId="1A41562F" w14:textId="57941A5F" w:rsidR="00266AF0" w:rsidRPr="003E7BE7" w:rsidRDefault="00266AF0" w:rsidP="00266AF0">
      <w:pPr>
        <w:rPr>
          <w:rFonts w:eastAsia="Arial Unicode MS"/>
          <w:bCs/>
          <w:iCs/>
          <w:sz w:val="24"/>
          <w:szCs w:val="24"/>
        </w:rPr>
      </w:pPr>
    </w:p>
    <w:p w14:paraId="67C48B6C" w14:textId="1E5C7ABE" w:rsidR="00266AF0" w:rsidRDefault="00DA454F" w:rsidP="00266AF0">
      <w:pPr>
        <w:rPr>
          <w:rFonts w:eastAsia="Arial Unicode MS"/>
          <w:bCs/>
          <w:iCs/>
          <w:sz w:val="24"/>
          <w:szCs w:val="24"/>
        </w:rPr>
      </w:pPr>
      <w:r>
        <w:rPr>
          <w:rFonts w:eastAsia="Arial Unicode MS" w:hint="eastAsia"/>
          <w:bCs/>
          <w:iCs/>
          <w:sz w:val="24"/>
          <w:szCs w:val="24"/>
          <w:lang w:eastAsia="zh-CN"/>
        </w:rPr>
        <w:t>Then</w:t>
      </w:r>
      <w:r>
        <w:rPr>
          <w:rFonts w:eastAsia="Arial Unicode MS"/>
          <w:bCs/>
          <w:iCs/>
          <w:sz w:val="24"/>
          <w:szCs w:val="24"/>
        </w:rPr>
        <w:t xml:space="preserve"> re</w:t>
      </w:r>
      <w:r w:rsidR="004C2BD9">
        <w:rPr>
          <w:rFonts w:eastAsia="Arial Unicode MS"/>
          <w:bCs/>
          <w:iCs/>
          <w:sz w:val="24"/>
          <w:szCs w:val="24"/>
        </w:rPr>
        <w:t>do</w:t>
      </w:r>
      <w:r>
        <w:rPr>
          <w:rFonts w:eastAsia="Arial Unicode MS"/>
          <w:bCs/>
          <w:iCs/>
          <w:sz w:val="24"/>
          <w:szCs w:val="24"/>
        </w:rPr>
        <w:t xml:space="preserve"> the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CREATE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and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GRANT</w:t>
      </w:r>
      <w:r w:rsidR="00C619BE">
        <w:rPr>
          <w:rFonts w:eastAsia="Arial Unicode MS"/>
          <w:bCs/>
          <w:i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commands.</w:t>
      </w:r>
    </w:p>
    <w:p w14:paraId="0808D3E9" w14:textId="77777777" w:rsidR="00C543CE" w:rsidRPr="003E7BE7" w:rsidRDefault="00C543CE" w:rsidP="00266AF0">
      <w:pPr>
        <w:rPr>
          <w:rFonts w:eastAsia="Arial Unicode MS"/>
          <w:bCs/>
          <w:iCs/>
          <w:sz w:val="24"/>
          <w:szCs w:val="24"/>
        </w:rPr>
      </w:pPr>
    </w:p>
    <w:p w14:paraId="549BD173" w14:textId="2D257658" w:rsidR="005F6ED6" w:rsidRPr="003C1E40" w:rsidRDefault="005F6ED6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rPr>
          <w:b/>
          <w:i w:val="0"/>
          <w:sz w:val="28"/>
          <w:szCs w:val="28"/>
        </w:rPr>
      </w:pPr>
      <w:r w:rsidRPr="003C1E40">
        <w:rPr>
          <w:b/>
          <w:i w:val="0"/>
          <w:sz w:val="28"/>
          <w:szCs w:val="28"/>
        </w:rPr>
        <w:t>Us</w:t>
      </w:r>
      <w:r w:rsidR="00832F99" w:rsidRPr="003C1E40">
        <w:rPr>
          <w:b/>
          <w:i w:val="0"/>
          <w:sz w:val="28"/>
          <w:szCs w:val="28"/>
        </w:rPr>
        <w:t>e</w:t>
      </w:r>
      <w:r w:rsidRPr="003C1E40">
        <w:rPr>
          <w:b/>
          <w:i w:val="0"/>
          <w:sz w:val="28"/>
          <w:szCs w:val="28"/>
        </w:rPr>
        <w:t xml:space="preserve"> Oracle SQL Developer</w:t>
      </w:r>
    </w:p>
    <w:p w14:paraId="2D5C05A2" w14:textId="77777777" w:rsidR="005F6ED6" w:rsidRPr="00C432B5" w:rsidRDefault="005F6ED6" w:rsidP="005F6ED6">
      <w:pPr>
        <w:pStyle w:val="BodyText"/>
        <w:widowControl w:val="0"/>
        <w:tabs>
          <w:tab w:val="left" w:pos="501"/>
        </w:tabs>
        <w:spacing w:before="72"/>
        <w:rPr>
          <w:i w:val="0"/>
          <w:sz w:val="24"/>
          <w:szCs w:val="24"/>
        </w:rPr>
      </w:pPr>
    </w:p>
    <w:p w14:paraId="32C41087" w14:textId="2E2E8112" w:rsidR="005F6ED6" w:rsidRPr="00A11DE7" w:rsidRDefault="005F6ED6" w:rsidP="00151408">
      <w:pPr>
        <w:jc w:val="both"/>
        <w:rPr>
          <w:rFonts w:eastAsia="Times New Roman"/>
          <w:sz w:val="24"/>
          <w:szCs w:val="24"/>
        </w:rPr>
      </w:pPr>
      <w:r w:rsidRPr="00A11DE7">
        <w:rPr>
          <w:rFonts w:eastAsia="Times New Roman"/>
          <w:sz w:val="24"/>
          <w:szCs w:val="24"/>
        </w:rPr>
        <w:t>Open SQL Develope</w:t>
      </w:r>
      <w:r w:rsidR="00832F99" w:rsidRPr="00A11DE7">
        <w:rPr>
          <w:rFonts w:eastAsia="Times New Roman"/>
          <w:sz w:val="24"/>
          <w:szCs w:val="24"/>
        </w:rPr>
        <w:t>r</w:t>
      </w:r>
      <w:r w:rsidR="00A11DE7" w:rsidRPr="00A11DE7">
        <w:rPr>
          <w:rFonts w:eastAsia="Times New Roman"/>
          <w:sz w:val="24"/>
          <w:szCs w:val="24"/>
        </w:rPr>
        <w:t xml:space="preserve"> in </w:t>
      </w:r>
      <w:r w:rsidR="00A11DE7">
        <w:rPr>
          <w:rFonts w:eastAsia="Times New Roman"/>
          <w:sz w:val="24"/>
          <w:szCs w:val="24"/>
        </w:rPr>
        <w:t>the start menu</w:t>
      </w:r>
      <w:r w:rsidRPr="00A11DE7">
        <w:rPr>
          <w:rFonts w:eastAsia="Times New Roman"/>
          <w:sz w:val="24"/>
          <w:szCs w:val="24"/>
        </w:rPr>
        <w:t xml:space="preserve">. We </w:t>
      </w:r>
      <w:r w:rsidR="00151408" w:rsidRPr="00A11DE7">
        <w:rPr>
          <w:rFonts w:eastAsia="Times New Roman"/>
          <w:sz w:val="24"/>
          <w:szCs w:val="24"/>
        </w:rPr>
        <w:t xml:space="preserve">will </w:t>
      </w:r>
      <w:r w:rsidRPr="00A11DE7">
        <w:rPr>
          <w:rFonts w:eastAsia="Times New Roman"/>
          <w:sz w:val="24"/>
          <w:szCs w:val="24"/>
        </w:rPr>
        <w:t xml:space="preserve">use it to connect </w:t>
      </w:r>
      <w:r w:rsidR="00461C5E">
        <w:rPr>
          <w:rFonts w:eastAsia="Times New Roman"/>
          <w:sz w:val="24"/>
          <w:szCs w:val="24"/>
        </w:rPr>
        <w:t>as</w:t>
      </w:r>
      <w:r w:rsidRPr="00A11DE7">
        <w:rPr>
          <w:rFonts w:eastAsia="Times New Roman"/>
          <w:sz w:val="24"/>
          <w:szCs w:val="24"/>
        </w:rPr>
        <w:t xml:space="preserve"> the user we just created.</w:t>
      </w:r>
      <w:r w:rsidR="00424452" w:rsidRPr="00A11DE7">
        <w:rPr>
          <w:rFonts w:eastAsia="Times New Roman"/>
          <w:sz w:val="24"/>
          <w:szCs w:val="24"/>
        </w:rPr>
        <w:t xml:space="preserve"> Click the green </w:t>
      </w:r>
      <w:r w:rsidR="00832F99" w:rsidRPr="00A11DE7">
        <w:rPr>
          <w:rFonts w:eastAsia="Times New Roman"/>
          <w:sz w:val="24"/>
          <w:szCs w:val="24"/>
        </w:rPr>
        <w:t>“+”</w:t>
      </w:r>
      <w:r w:rsidR="00424452" w:rsidRPr="00A11DE7">
        <w:rPr>
          <w:rFonts w:eastAsia="Times New Roman"/>
          <w:sz w:val="24"/>
          <w:szCs w:val="24"/>
        </w:rPr>
        <w:t xml:space="preserve"> button as shown below.</w:t>
      </w:r>
    </w:p>
    <w:p w14:paraId="1E8A44E8" w14:textId="77777777" w:rsidR="001C5971" w:rsidRPr="00C432B5" w:rsidRDefault="001C5971" w:rsidP="005F6ED6">
      <w:pPr>
        <w:rPr>
          <w:rFonts w:eastAsia="Times New Roman"/>
          <w:sz w:val="24"/>
          <w:szCs w:val="24"/>
        </w:rPr>
      </w:pPr>
    </w:p>
    <w:p w14:paraId="7CB7442D" w14:textId="590A5C44" w:rsidR="00AE0001" w:rsidRPr="00C432B5" w:rsidRDefault="001C5971" w:rsidP="00892C66">
      <w:pPr>
        <w:jc w:val="center"/>
        <w:rPr>
          <w:rFonts w:eastAsia="Arial Unicode MS"/>
          <w:b/>
          <w:bCs/>
          <w:sz w:val="24"/>
          <w:lang w:eastAsia="zh-CN"/>
        </w:rPr>
      </w:pPr>
      <w:r w:rsidRPr="003E7BE7">
        <w:rPr>
          <w:noProof/>
          <w:lang w:eastAsia="zh-CN"/>
        </w:rPr>
        <w:drawing>
          <wp:inline distT="0" distB="0" distL="0" distR="0" wp14:anchorId="2DF9B06C" wp14:editId="49670DFA">
            <wp:extent cx="3538331" cy="1477545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732" cy="15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FDC" w14:textId="5335C609" w:rsidR="00C432B5" w:rsidRPr="00C432B5" w:rsidRDefault="00C432B5" w:rsidP="00892C66">
      <w:pPr>
        <w:jc w:val="center"/>
        <w:rPr>
          <w:rFonts w:eastAsia="Arial Unicode MS"/>
          <w:b/>
          <w:bCs/>
          <w:sz w:val="24"/>
          <w:lang w:eastAsia="zh-CN"/>
        </w:rPr>
      </w:pPr>
    </w:p>
    <w:p w14:paraId="637EE1CD" w14:textId="42375174" w:rsidR="00424452" w:rsidRPr="00892C66" w:rsidRDefault="00424452" w:rsidP="00151408">
      <w:pPr>
        <w:jc w:val="both"/>
        <w:rPr>
          <w:rFonts w:eastAsia="Arial Unicode MS"/>
          <w:b/>
          <w:bCs/>
          <w:sz w:val="28"/>
          <w:szCs w:val="22"/>
        </w:rPr>
      </w:pPr>
      <w:r w:rsidRPr="00892C66">
        <w:rPr>
          <w:sz w:val="24"/>
          <w:szCs w:val="24"/>
        </w:rPr>
        <w:lastRenderedPageBreak/>
        <w:t xml:space="preserve">Fill </w:t>
      </w:r>
      <w:r w:rsidR="00832F99" w:rsidRPr="00892C66">
        <w:rPr>
          <w:sz w:val="24"/>
          <w:szCs w:val="24"/>
        </w:rPr>
        <w:t xml:space="preserve">in </w:t>
      </w:r>
      <w:r w:rsidRPr="00892C66">
        <w:rPr>
          <w:sz w:val="24"/>
          <w:szCs w:val="24"/>
        </w:rPr>
        <w:t xml:space="preserve">the connection information in the prompted dialog window as </w:t>
      </w:r>
      <w:r w:rsidR="00832F99" w:rsidRPr="00892C66">
        <w:rPr>
          <w:sz w:val="24"/>
          <w:szCs w:val="24"/>
        </w:rPr>
        <w:t xml:space="preserve">shown </w:t>
      </w:r>
      <w:r w:rsidR="00151408" w:rsidRPr="00892C66">
        <w:rPr>
          <w:sz w:val="24"/>
          <w:szCs w:val="24"/>
        </w:rPr>
        <w:t>below</w:t>
      </w:r>
      <w:r w:rsidRPr="00892C66">
        <w:rPr>
          <w:sz w:val="24"/>
          <w:szCs w:val="24"/>
        </w:rPr>
        <w:t>. The connection name is specified by the user. Username should be a user</w:t>
      </w:r>
      <w:r w:rsidR="00674BE4" w:rsidRPr="00892C66">
        <w:rPr>
          <w:sz w:val="24"/>
          <w:szCs w:val="24"/>
        </w:rPr>
        <w:t xml:space="preserve"> </w:t>
      </w:r>
      <w:r w:rsidRPr="00892C66">
        <w:rPr>
          <w:sz w:val="24"/>
          <w:szCs w:val="24"/>
        </w:rPr>
        <w:t>already exist</w:t>
      </w:r>
      <w:r w:rsidR="00674BE4" w:rsidRPr="00892C66">
        <w:rPr>
          <w:sz w:val="24"/>
          <w:szCs w:val="24"/>
        </w:rPr>
        <w:t>ing</w:t>
      </w:r>
      <w:r w:rsidRPr="00892C66">
        <w:rPr>
          <w:sz w:val="24"/>
          <w:szCs w:val="24"/>
        </w:rPr>
        <w:t xml:space="preserve"> in the database. In this </w:t>
      </w:r>
      <w:r w:rsidR="000C5BBA">
        <w:rPr>
          <w:rFonts w:hint="eastAsia"/>
          <w:sz w:val="24"/>
          <w:szCs w:val="24"/>
          <w:lang w:eastAsia="zh-CN"/>
        </w:rPr>
        <w:t>example</w:t>
      </w:r>
      <w:r w:rsidRPr="00892C66">
        <w:rPr>
          <w:sz w:val="24"/>
          <w:szCs w:val="24"/>
        </w:rPr>
        <w:t>, it is the “USER_</w:t>
      </w:r>
      <w:r w:rsidR="00035690">
        <w:rPr>
          <w:sz w:val="24"/>
          <w:szCs w:val="24"/>
        </w:rPr>
        <w:t>S1234567</w:t>
      </w:r>
      <w:r w:rsidRPr="00892C66">
        <w:rPr>
          <w:sz w:val="24"/>
          <w:szCs w:val="24"/>
        </w:rPr>
        <w:t>” we just created. Password is the password</w:t>
      </w:r>
      <w:r w:rsidR="00151408" w:rsidRPr="00892C66">
        <w:rPr>
          <w:sz w:val="24"/>
          <w:szCs w:val="24"/>
        </w:rPr>
        <w:t xml:space="preserve"> for that user, namely “w” in this case</w:t>
      </w:r>
      <w:r w:rsidRPr="00892C66">
        <w:rPr>
          <w:sz w:val="24"/>
          <w:szCs w:val="24"/>
        </w:rPr>
        <w:t xml:space="preserve">. You </w:t>
      </w:r>
      <w:r w:rsidR="00713DF7">
        <w:rPr>
          <w:sz w:val="24"/>
          <w:szCs w:val="24"/>
        </w:rPr>
        <w:t>should also</w:t>
      </w:r>
      <w:r w:rsidRPr="00892C66">
        <w:rPr>
          <w:sz w:val="24"/>
          <w:szCs w:val="24"/>
        </w:rPr>
        <w:t xml:space="preserve"> change SID to “orcl”. Then press </w:t>
      </w:r>
      <w:r w:rsidR="00A21ACF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 xml:space="preserve">“Connect” button to connect to </w:t>
      </w:r>
      <w:r w:rsidR="00832F99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>user</w:t>
      </w:r>
      <w:r w:rsidR="00832F99" w:rsidRPr="00892C66">
        <w:rPr>
          <w:sz w:val="24"/>
          <w:szCs w:val="24"/>
        </w:rPr>
        <w:t>.</w:t>
      </w:r>
    </w:p>
    <w:p w14:paraId="084E9E09" w14:textId="6CDB8377" w:rsidR="00A053DD" w:rsidRDefault="00A053DD" w:rsidP="00A053DD">
      <w:pPr>
        <w:rPr>
          <w:rFonts w:eastAsia="Times New Roman"/>
          <w:sz w:val="24"/>
          <w:szCs w:val="24"/>
        </w:rPr>
      </w:pPr>
    </w:p>
    <w:p w14:paraId="2BF29843" w14:textId="7AA07EE8" w:rsidR="004C1441" w:rsidRPr="00892C66" w:rsidRDefault="004C1441" w:rsidP="00A053DD">
      <w:pPr>
        <w:rPr>
          <w:rFonts w:eastAsia="Times New Roman"/>
          <w:sz w:val="24"/>
          <w:szCs w:val="24"/>
        </w:rPr>
      </w:pPr>
    </w:p>
    <w:p w14:paraId="74E5FD4F" w14:textId="7CB79D99" w:rsidR="005F6ED6" w:rsidRPr="003E7BE7" w:rsidRDefault="00765CED" w:rsidP="00A053DD">
      <w:pPr>
        <w:jc w:val="center"/>
        <w:rPr>
          <w:rFonts w:eastAsia="Arial Unicode MS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71ACA60D" wp14:editId="2F69AF4B">
            <wp:extent cx="4044593" cy="218660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542" cy="2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6316" w14:textId="77777777" w:rsidR="00A053DD" w:rsidRPr="00892C66" w:rsidRDefault="00A053DD" w:rsidP="001C4383">
      <w:pPr>
        <w:rPr>
          <w:rFonts w:eastAsia="Arial Unicode MS"/>
          <w:b/>
          <w:bCs/>
          <w:sz w:val="24"/>
        </w:rPr>
      </w:pPr>
    </w:p>
    <w:p w14:paraId="162B1E76" w14:textId="66DE67F4" w:rsidR="00A053DD" w:rsidRPr="003C1E40" w:rsidRDefault="00A053DD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jc w:val="both"/>
        <w:rPr>
          <w:b/>
          <w:i w:val="0"/>
          <w:sz w:val="28"/>
          <w:szCs w:val="28"/>
        </w:rPr>
      </w:pPr>
      <w:bookmarkStart w:id="5" w:name="OLE_LINK7"/>
      <w:bookmarkStart w:id="6" w:name="OLE_LINK8"/>
      <w:r w:rsidRPr="003C1E40">
        <w:rPr>
          <w:b/>
          <w:i w:val="0"/>
          <w:sz w:val="28"/>
          <w:szCs w:val="28"/>
        </w:rPr>
        <w:t xml:space="preserve">Import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 xml:space="preserve">ata to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>atabase</w:t>
      </w:r>
    </w:p>
    <w:p w14:paraId="40E9DC5E" w14:textId="77777777" w:rsidR="00A053DD" w:rsidRPr="00713DF7" w:rsidRDefault="00A053DD" w:rsidP="00A053DD">
      <w:pPr>
        <w:pStyle w:val="BodyText"/>
        <w:widowControl w:val="0"/>
        <w:tabs>
          <w:tab w:val="left" w:pos="501"/>
        </w:tabs>
        <w:spacing w:before="72"/>
        <w:jc w:val="both"/>
        <w:rPr>
          <w:b/>
          <w:i w:val="0"/>
          <w:sz w:val="24"/>
          <w:szCs w:val="24"/>
        </w:rPr>
      </w:pPr>
    </w:p>
    <w:bookmarkEnd w:id="5"/>
    <w:bookmarkEnd w:id="6"/>
    <w:p w14:paraId="0F3C5250" w14:textId="70F9422C" w:rsidR="00A053DD" w:rsidRPr="00713DF7" w:rsidRDefault="00713DF7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>elect “Open” command</w:t>
      </w:r>
      <w:r w:rsidRPr="00713DF7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i</w:t>
      </w:r>
      <w:r w:rsidRPr="00713DF7">
        <w:rPr>
          <w:i w:val="0"/>
          <w:sz w:val="24"/>
          <w:szCs w:val="24"/>
        </w:rPr>
        <w:t>n the “File” menu</w:t>
      </w:r>
      <w:r w:rsidR="00A053DD" w:rsidRPr="00713DF7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Open</w:t>
      </w:r>
      <w:r w:rsidR="00A053DD" w:rsidRPr="00713DF7">
        <w:rPr>
          <w:i w:val="0"/>
          <w:sz w:val="24"/>
          <w:szCs w:val="24"/>
        </w:rPr>
        <w:t xml:space="preserve"> the </w:t>
      </w:r>
      <w:r>
        <w:rPr>
          <w:i w:val="0"/>
          <w:sz w:val="24"/>
          <w:szCs w:val="24"/>
        </w:rPr>
        <w:t>SQL</w:t>
      </w:r>
      <w:r w:rsidR="00A053DD" w:rsidRPr="00713DF7">
        <w:rPr>
          <w:i w:val="0"/>
          <w:sz w:val="24"/>
          <w:szCs w:val="24"/>
        </w:rPr>
        <w:t xml:space="preserve"> script</w:t>
      </w:r>
      <w:r w:rsidR="008B5C64" w:rsidRPr="00713DF7"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 xml:space="preserve"> we provide for P</w:t>
      </w:r>
      <w:r w:rsidR="008E7321">
        <w:rPr>
          <w:i w:val="0"/>
          <w:sz w:val="24"/>
          <w:szCs w:val="24"/>
        </w:rPr>
        <w:t xml:space="preserve">art </w:t>
      </w:r>
      <w:r w:rsidR="00A053DD" w:rsidRPr="00713DF7">
        <w:rPr>
          <w:i w:val="0"/>
          <w:sz w:val="24"/>
          <w:szCs w:val="24"/>
        </w:rPr>
        <w:t xml:space="preserve">1 as shown </w:t>
      </w:r>
      <w:r w:rsidR="00731059" w:rsidRPr="00713DF7">
        <w:rPr>
          <w:i w:val="0"/>
          <w:sz w:val="24"/>
          <w:szCs w:val="24"/>
        </w:rPr>
        <w:t>below</w:t>
      </w:r>
      <w:r w:rsidR="0005449B" w:rsidRPr="00713DF7">
        <w:rPr>
          <w:i w:val="0"/>
          <w:sz w:val="24"/>
          <w:szCs w:val="24"/>
        </w:rPr>
        <w:t xml:space="preserve"> (folder: “…\</w:t>
      </w:r>
      <w:r w:rsidR="00E965D2">
        <w:rPr>
          <w:i w:val="0"/>
          <w:sz w:val="24"/>
          <w:szCs w:val="24"/>
        </w:rPr>
        <w:t>P1</w:t>
      </w:r>
      <w:r w:rsidR="0005449B" w:rsidRPr="00713DF7">
        <w:rPr>
          <w:i w:val="0"/>
          <w:sz w:val="24"/>
          <w:szCs w:val="24"/>
        </w:rPr>
        <w:t>\</w:t>
      </w:r>
      <w:r w:rsidR="00E965D2">
        <w:rPr>
          <w:i w:val="0"/>
          <w:sz w:val="24"/>
          <w:szCs w:val="24"/>
        </w:rPr>
        <w:t>Part 1</w:t>
      </w:r>
      <w:r w:rsidR="0005449B" w:rsidRPr="00713DF7">
        <w:rPr>
          <w:i w:val="0"/>
          <w:sz w:val="24"/>
          <w:szCs w:val="24"/>
        </w:rPr>
        <w:t>\”)</w:t>
      </w:r>
      <w:r w:rsidR="00A053DD" w:rsidRPr="00713DF7">
        <w:rPr>
          <w:i w:val="0"/>
          <w:sz w:val="24"/>
          <w:szCs w:val="24"/>
        </w:rPr>
        <w:t>.</w:t>
      </w:r>
    </w:p>
    <w:p w14:paraId="1C665512" w14:textId="77777777" w:rsidR="001E3EBE" w:rsidRPr="00713DF7" w:rsidRDefault="001E3EBE" w:rsidP="00731059">
      <w:pPr>
        <w:pStyle w:val="BodyText"/>
        <w:tabs>
          <w:tab w:val="left" w:pos="501"/>
          <w:tab w:val="left" w:pos="1763"/>
        </w:tabs>
        <w:spacing w:before="72"/>
        <w:ind w:left="1398"/>
        <w:jc w:val="both"/>
        <w:rPr>
          <w:i w:val="0"/>
          <w:sz w:val="24"/>
          <w:szCs w:val="24"/>
          <w:lang w:eastAsia="zh-CN"/>
        </w:rPr>
      </w:pPr>
    </w:p>
    <w:p w14:paraId="1814B2B7" w14:textId="2335B591" w:rsidR="00731059" w:rsidRPr="003E7BE7" w:rsidRDefault="006D6344" w:rsidP="006227FC">
      <w:pPr>
        <w:pStyle w:val="BodyText"/>
        <w:tabs>
          <w:tab w:val="left" w:pos="501"/>
          <w:tab w:val="left" w:pos="1763"/>
        </w:tabs>
        <w:spacing w:before="72"/>
        <w:jc w:val="center"/>
        <w:rPr>
          <w:i w:val="0"/>
          <w:sz w:val="25"/>
          <w:szCs w:val="25"/>
          <w:lang w:eastAsia="zh-CN"/>
        </w:rPr>
      </w:pPr>
      <w:r>
        <w:rPr>
          <w:noProof/>
        </w:rPr>
        <w:drawing>
          <wp:inline distT="0" distB="0" distL="0" distR="0" wp14:anchorId="7D517C0B" wp14:editId="5FDB4F42">
            <wp:extent cx="3130495" cy="24649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83" cy="25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217E" w14:textId="77777777" w:rsidR="001E3EBE" w:rsidRPr="00713DF7" w:rsidRDefault="001E3EBE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5F99293E" w14:textId="496C5EA7" w:rsidR="00731059" w:rsidRPr="00992473" w:rsidRDefault="00A053DD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992473">
        <w:rPr>
          <w:i w:val="0"/>
          <w:sz w:val="24"/>
          <w:szCs w:val="24"/>
        </w:rPr>
        <w:t xml:space="preserve">It will show the script </w:t>
      </w:r>
      <w:r w:rsidR="00A21ACF" w:rsidRPr="00992473">
        <w:rPr>
          <w:i w:val="0"/>
          <w:sz w:val="24"/>
          <w:szCs w:val="24"/>
        </w:rPr>
        <w:t>in the window</w:t>
      </w:r>
      <w:r w:rsidR="00713DF7" w:rsidRPr="00992473">
        <w:rPr>
          <w:i w:val="0"/>
          <w:sz w:val="24"/>
          <w:szCs w:val="24"/>
        </w:rPr>
        <w:t>. The script</w:t>
      </w:r>
      <w:r w:rsidR="005812A1" w:rsidRPr="00992473">
        <w:rPr>
          <w:i w:val="0"/>
          <w:sz w:val="24"/>
          <w:szCs w:val="24"/>
        </w:rPr>
        <w:t xml:space="preserve"> contains a table creation command (</w:t>
      </w:r>
      <w:r w:rsidR="005812A1" w:rsidRPr="00992473">
        <w:rPr>
          <w:i w:val="0"/>
          <w:color w:val="0070C0"/>
          <w:sz w:val="24"/>
          <w:szCs w:val="24"/>
        </w:rPr>
        <w:t>CREATE TABLE</w:t>
      </w:r>
      <w:r w:rsidR="005812A1" w:rsidRPr="00992473">
        <w:rPr>
          <w:i w:val="0"/>
          <w:sz w:val="24"/>
          <w:szCs w:val="24"/>
        </w:rPr>
        <w:t>) and a list of record insertion</w:t>
      </w:r>
      <w:r w:rsidR="00713DF7" w:rsidRPr="00992473">
        <w:rPr>
          <w:i w:val="0"/>
          <w:sz w:val="24"/>
          <w:szCs w:val="24"/>
        </w:rPr>
        <w:t>s</w:t>
      </w:r>
      <w:r w:rsidR="005812A1" w:rsidRPr="00992473">
        <w:rPr>
          <w:i w:val="0"/>
          <w:sz w:val="24"/>
          <w:szCs w:val="24"/>
        </w:rPr>
        <w:t xml:space="preserve"> (</w:t>
      </w:r>
      <w:r w:rsidR="005812A1" w:rsidRPr="00992473">
        <w:rPr>
          <w:i w:val="0"/>
          <w:color w:val="0070C0"/>
          <w:sz w:val="24"/>
          <w:szCs w:val="24"/>
        </w:rPr>
        <w:t>INSERT INTO</w:t>
      </w:r>
      <w:r w:rsidR="005812A1" w:rsidRPr="00992473">
        <w:rPr>
          <w:i w:val="0"/>
          <w:sz w:val="24"/>
          <w:szCs w:val="24"/>
        </w:rPr>
        <w:t>)</w:t>
      </w:r>
      <w:r w:rsidR="00713DF7" w:rsidRPr="00992473">
        <w:rPr>
          <w:i w:val="0"/>
          <w:sz w:val="24"/>
          <w:szCs w:val="24"/>
        </w:rPr>
        <w:t>.</w:t>
      </w:r>
      <w:r w:rsidR="00A21ACF" w:rsidRPr="00992473">
        <w:rPr>
          <w:i w:val="0"/>
          <w:sz w:val="24"/>
          <w:szCs w:val="24"/>
        </w:rPr>
        <w:t xml:space="preserve"> </w:t>
      </w:r>
      <w:r w:rsidR="00A206D1" w:rsidRPr="00992473">
        <w:rPr>
          <w:i w:val="0"/>
          <w:sz w:val="24"/>
          <w:szCs w:val="24"/>
        </w:rPr>
        <w:t>C</w:t>
      </w:r>
      <w:r w:rsidR="00A21ACF" w:rsidRPr="00992473">
        <w:rPr>
          <w:i w:val="0"/>
          <w:sz w:val="24"/>
          <w:szCs w:val="24"/>
        </w:rPr>
        <w:t>lick the</w:t>
      </w:r>
      <w:r w:rsidRPr="00992473">
        <w:rPr>
          <w:i w:val="0"/>
          <w:sz w:val="24"/>
          <w:szCs w:val="24"/>
        </w:rPr>
        <w:t xml:space="preserve"> second button</w:t>
      </w:r>
      <w:r w:rsidR="00192BDD" w:rsidRPr="00992473">
        <w:rPr>
          <w:i w:val="0"/>
          <w:sz w:val="24"/>
          <w:szCs w:val="24"/>
        </w:rPr>
        <w:t xml:space="preserve"> (run all the scripts in the current tab)</w:t>
      </w:r>
      <w:r w:rsidRPr="00992473">
        <w:rPr>
          <w:i w:val="0"/>
          <w:sz w:val="24"/>
          <w:szCs w:val="24"/>
        </w:rPr>
        <w:t xml:space="preserve"> on its menu bar</w:t>
      </w:r>
      <w:r w:rsidR="006829E7">
        <w:rPr>
          <w:i w:val="0"/>
          <w:sz w:val="24"/>
          <w:szCs w:val="24"/>
        </w:rPr>
        <w:t>. A</w:t>
      </w:r>
      <w:r w:rsidRPr="00992473">
        <w:rPr>
          <w:i w:val="0"/>
          <w:sz w:val="24"/>
          <w:szCs w:val="24"/>
        </w:rPr>
        <w:t xml:space="preserve"> dialog will </w:t>
      </w:r>
      <w:r w:rsidR="004B3869" w:rsidRPr="00992473">
        <w:rPr>
          <w:i w:val="0"/>
          <w:sz w:val="24"/>
          <w:szCs w:val="24"/>
        </w:rPr>
        <w:t>pop</w:t>
      </w:r>
      <w:r w:rsidRPr="00992473">
        <w:rPr>
          <w:i w:val="0"/>
          <w:sz w:val="24"/>
          <w:szCs w:val="24"/>
        </w:rPr>
        <w:t xml:space="preserve"> up asking </w:t>
      </w:r>
      <w:r w:rsidRPr="00992473">
        <w:rPr>
          <w:i w:val="0"/>
          <w:sz w:val="24"/>
          <w:szCs w:val="24"/>
        </w:rPr>
        <w:lastRenderedPageBreak/>
        <w:t>for connection</w:t>
      </w:r>
      <w:r w:rsidR="00253283" w:rsidRPr="00992473">
        <w:rPr>
          <w:i w:val="0"/>
          <w:sz w:val="24"/>
          <w:szCs w:val="24"/>
        </w:rPr>
        <w:t xml:space="preserve"> details</w:t>
      </w:r>
      <w:r w:rsidRPr="00992473">
        <w:rPr>
          <w:i w:val="0"/>
          <w:sz w:val="24"/>
          <w:szCs w:val="24"/>
        </w:rPr>
        <w:t xml:space="preserve">. You </w:t>
      </w:r>
      <w:r w:rsidR="00253283" w:rsidRPr="00992473">
        <w:rPr>
          <w:i w:val="0"/>
          <w:sz w:val="24"/>
          <w:szCs w:val="24"/>
        </w:rPr>
        <w:t>should</w:t>
      </w:r>
      <w:r w:rsidRPr="00992473">
        <w:rPr>
          <w:i w:val="0"/>
          <w:sz w:val="24"/>
          <w:szCs w:val="24"/>
        </w:rPr>
        <w:t xml:space="preserve"> choose </w:t>
      </w:r>
      <w:r w:rsidR="00E0238E">
        <w:rPr>
          <w:i w:val="0"/>
          <w:sz w:val="24"/>
          <w:szCs w:val="24"/>
        </w:rPr>
        <w:t>which</w:t>
      </w:r>
      <w:r w:rsidRPr="00992473">
        <w:rPr>
          <w:i w:val="0"/>
          <w:sz w:val="24"/>
          <w:szCs w:val="24"/>
        </w:rPr>
        <w:t xml:space="preserve"> </w:t>
      </w:r>
      <w:r w:rsidR="003C72FE">
        <w:rPr>
          <w:i w:val="0"/>
          <w:sz w:val="24"/>
          <w:szCs w:val="24"/>
        </w:rPr>
        <w:t>connection</w:t>
      </w:r>
      <w:r w:rsidRPr="00992473">
        <w:rPr>
          <w:i w:val="0"/>
          <w:sz w:val="24"/>
          <w:szCs w:val="24"/>
        </w:rPr>
        <w:t xml:space="preserve"> you want </w:t>
      </w:r>
      <w:r w:rsidR="003C72FE">
        <w:rPr>
          <w:i w:val="0"/>
          <w:sz w:val="24"/>
          <w:szCs w:val="24"/>
        </w:rPr>
        <w:t xml:space="preserve">to </w:t>
      </w:r>
      <w:r w:rsidR="00B136E7">
        <w:rPr>
          <w:i w:val="0"/>
          <w:sz w:val="24"/>
          <w:szCs w:val="24"/>
        </w:rPr>
        <w:t>run the script</w:t>
      </w:r>
      <w:r w:rsidRPr="00992473">
        <w:rPr>
          <w:i w:val="0"/>
          <w:sz w:val="24"/>
          <w:szCs w:val="24"/>
        </w:rPr>
        <w:t xml:space="preserve">. In this </w:t>
      </w:r>
      <w:r w:rsidR="00A43ED7" w:rsidRPr="00992473">
        <w:rPr>
          <w:i w:val="0"/>
          <w:sz w:val="24"/>
          <w:szCs w:val="24"/>
        </w:rPr>
        <w:t>step</w:t>
      </w:r>
      <w:r w:rsidRPr="00992473">
        <w:rPr>
          <w:i w:val="0"/>
          <w:sz w:val="24"/>
          <w:szCs w:val="24"/>
        </w:rPr>
        <w:t>, we choose the USER_</w:t>
      </w:r>
      <w:r w:rsidR="00E0238E">
        <w:rPr>
          <w:i w:val="0"/>
          <w:sz w:val="24"/>
          <w:szCs w:val="24"/>
        </w:rPr>
        <w:t>S1234567</w:t>
      </w:r>
      <w:r w:rsidRPr="00992473">
        <w:rPr>
          <w:i w:val="0"/>
          <w:sz w:val="24"/>
          <w:szCs w:val="24"/>
        </w:rPr>
        <w:t>.</w:t>
      </w:r>
    </w:p>
    <w:p w14:paraId="77A4F523" w14:textId="77777777" w:rsidR="006227FC" w:rsidRPr="00E546B9" w:rsidRDefault="006227FC" w:rsidP="00A053DD">
      <w:pPr>
        <w:pStyle w:val="BodyText"/>
        <w:tabs>
          <w:tab w:val="left" w:pos="501"/>
        </w:tabs>
        <w:spacing w:before="72"/>
        <w:jc w:val="both"/>
        <w:rPr>
          <w:i w:val="0"/>
          <w:iCs/>
          <w:noProof/>
          <w:lang w:eastAsia="zh-CN"/>
        </w:rPr>
      </w:pPr>
    </w:p>
    <w:p w14:paraId="49CF556D" w14:textId="36EFCE73" w:rsidR="00A053DD" w:rsidRPr="003E7BE7" w:rsidRDefault="00057672" w:rsidP="00310542">
      <w:pPr>
        <w:pStyle w:val="BodyText"/>
        <w:tabs>
          <w:tab w:val="left" w:pos="501"/>
        </w:tabs>
        <w:spacing w:before="72"/>
        <w:jc w:val="center"/>
        <w:rPr>
          <w:i w:val="0"/>
          <w:sz w:val="25"/>
          <w:szCs w:val="25"/>
        </w:rPr>
      </w:pPr>
      <w:r>
        <w:rPr>
          <w:noProof/>
        </w:rPr>
        <w:drawing>
          <wp:inline distT="0" distB="0" distL="0" distR="0" wp14:anchorId="28CFDF08" wp14:editId="150371E6">
            <wp:extent cx="4110285" cy="288100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738" cy="29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104A" w14:textId="6F6B0ECC" w:rsidR="00A053DD" w:rsidRPr="003873F7" w:rsidRDefault="00A053DD" w:rsidP="003873F7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77987238" w14:textId="36B82BBF" w:rsidR="005F6ED6" w:rsidRPr="003873F7" w:rsidRDefault="00A053DD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3873F7">
        <w:rPr>
          <w:i w:val="0"/>
          <w:sz w:val="24"/>
          <w:szCs w:val="24"/>
        </w:rPr>
        <w:t xml:space="preserve">After </w:t>
      </w:r>
      <w:r w:rsidR="003C7069" w:rsidRPr="003873F7">
        <w:rPr>
          <w:i w:val="0"/>
          <w:sz w:val="24"/>
          <w:szCs w:val="24"/>
        </w:rPr>
        <w:t xml:space="preserve">running </w:t>
      </w:r>
      <w:r w:rsidR="00941A27" w:rsidRPr="003873F7">
        <w:rPr>
          <w:i w:val="0"/>
          <w:sz w:val="24"/>
          <w:szCs w:val="24"/>
        </w:rPr>
        <w:t>a</w:t>
      </w:r>
      <w:r w:rsidR="003C7069" w:rsidRPr="003873F7">
        <w:rPr>
          <w:i w:val="0"/>
          <w:sz w:val="24"/>
          <w:szCs w:val="24"/>
        </w:rPr>
        <w:t xml:space="preserve"> script</w:t>
      </w:r>
      <w:r w:rsidRPr="003873F7">
        <w:rPr>
          <w:i w:val="0"/>
          <w:sz w:val="24"/>
          <w:szCs w:val="24"/>
        </w:rPr>
        <w:t>, press the sixth button on the menu bar</w:t>
      </w:r>
      <w:r w:rsidR="00941A27" w:rsidRPr="003873F7">
        <w:rPr>
          <w:i w:val="0"/>
          <w:sz w:val="24"/>
          <w:szCs w:val="24"/>
        </w:rPr>
        <w:t>,</w:t>
      </w:r>
      <w:r w:rsidRPr="003873F7">
        <w:rPr>
          <w:i w:val="0"/>
          <w:sz w:val="24"/>
          <w:szCs w:val="24"/>
        </w:rPr>
        <w:t xml:space="preserve"> as shown </w:t>
      </w:r>
      <w:r w:rsidR="00310542" w:rsidRPr="003873F7">
        <w:rPr>
          <w:i w:val="0"/>
          <w:sz w:val="24"/>
          <w:szCs w:val="24"/>
        </w:rPr>
        <w:t>below</w:t>
      </w:r>
      <w:r w:rsidRPr="003873F7">
        <w:rPr>
          <w:i w:val="0"/>
          <w:sz w:val="24"/>
          <w:szCs w:val="24"/>
        </w:rPr>
        <w:t xml:space="preserve">, to </w:t>
      </w:r>
      <w:r w:rsidRPr="003873F7">
        <w:rPr>
          <w:b/>
          <w:bCs/>
          <w:i w:val="0"/>
          <w:sz w:val="24"/>
          <w:szCs w:val="24"/>
        </w:rPr>
        <w:t>commit</w:t>
      </w:r>
      <w:r w:rsidRPr="003873F7">
        <w:rPr>
          <w:i w:val="0"/>
          <w:sz w:val="24"/>
          <w:szCs w:val="24"/>
        </w:rPr>
        <w:t xml:space="preserve"> the insertion.</w:t>
      </w:r>
      <w:r w:rsidR="00626432" w:rsidRPr="003873F7">
        <w:rPr>
          <w:i w:val="0"/>
          <w:sz w:val="24"/>
          <w:szCs w:val="24"/>
        </w:rPr>
        <w:t xml:space="preserve"> We perform the same </w:t>
      </w:r>
      <w:r w:rsidR="00941A27" w:rsidRPr="003873F7">
        <w:rPr>
          <w:i w:val="0"/>
          <w:sz w:val="24"/>
          <w:szCs w:val="24"/>
        </w:rPr>
        <w:t>process</w:t>
      </w:r>
      <w:r w:rsidR="00626432" w:rsidRPr="003873F7">
        <w:rPr>
          <w:i w:val="0"/>
          <w:sz w:val="24"/>
          <w:szCs w:val="24"/>
        </w:rPr>
        <w:t xml:space="preserve"> for all </w:t>
      </w:r>
      <w:r w:rsidR="0012280E">
        <w:rPr>
          <w:i w:val="0"/>
          <w:sz w:val="24"/>
          <w:szCs w:val="24"/>
        </w:rPr>
        <w:t>four</w:t>
      </w:r>
      <w:r w:rsidR="00626432" w:rsidRPr="003873F7">
        <w:rPr>
          <w:i w:val="0"/>
          <w:sz w:val="24"/>
          <w:szCs w:val="24"/>
        </w:rPr>
        <w:t xml:space="preserve"> scripts </w:t>
      </w:r>
      <w:r w:rsidR="00941A27" w:rsidRPr="003873F7">
        <w:rPr>
          <w:i w:val="0"/>
          <w:sz w:val="24"/>
          <w:szCs w:val="24"/>
        </w:rPr>
        <w:t xml:space="preserve">in the folder </w:t>
      </w:r>
      <w:r w:rsidR="00626432" w:rsidRPr="003873F7">
        <w:rPr>
          <w:i w:val="0"/>
          <w:sz w:val="24"/>
          <w:szCs w:val="24"/>
        </w:rPr>
        <w:t>to complete the insertion.</w:t>
      </w:r>
    </w:p>
    <w:p w14:paraId="7A3506B0" w14:textId="77777777" w:rsidR="006227FC" w:rsidRPr="003873F7" w:rsidRDefault="006227FC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6D27DF4E" w14:textId="29D7048F" w:rsidR="00A053DD" w:rsidRDefault="00FB4412" w:rsidP="00A053DD">
      <w:pPr>
        <w:jc w:val="center"/>
        <w:rPr>
          <w:rFonts w:eastAsia="Arial Unicode MS"/>
          <w:b/>
          <w:bCs/>
          <w:sz w:val="24"/>
        </w:rPr>
      </w:pPr>
      <w:r>
        <w:rPr>
          <w:noProof/>
        </w:rPr>
        <w:drawing>
          <wp:inline distT="0" distB="0" distL="0" distR="0" wp14:anchorId="319FE385" wp14:editId="74B39E91">
            <wp:extent cx="3852987" cy="16646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329" cy="16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A5F" w14:textId="77777777" w:rsidR="00FB4412" w:rsidRPr="003873F7" w:rsidRDefault="00FB4412" w:rsidP="00A053DD">
      <w:pPr>
        <w:jc w:val="center"/>
        <w:rPr>
          <w:rFonts w:eastAsia="Arial Unicode MS"/>
          <w:b/>
          <w:bCs/>
          <w:sz w:val="24"/>
        </w:rPr>
      </w:pPr>
    </w:p>
    <w:p w14:paraId="35EDC607" w14:textId="1374BC64" w:rsidR="003873F7" w:rsidRPr="00A37832" w:rsidRDefault="00A37832" w:rsidP="00A37832">
      <w:pPr>
        <w:rPr>
          <w:rFonts w:eastAsia="Arial Unicode MS"/>
          <w:b/>
          <w:bCs/>
          <w:sz w:val="25"/>
          <w:szCs w:val="25"/>
          <w:u w:val="single"/>
        </w:rPr>
      </w:pPr>
      <w:r w:rsidRPr="00A37832">
        <w:rPr>
          <w:rFonts w:eastAsia="Arial Unicode MS"/>
          <w:b/>
          <w:bCs/>
          <w:sz w:val="25"/>
          <w:szCs w:val="25"/>
          <w:u w:val="single"/>
        </w:rPr>
        <w:t>Troubleshooting:</w:t>
      </w:r>
    </w:p>
    <w:p w14:paraId="497141F7" w14:textId="77777777" w:rsidR="00A37832" w:rsidRDefault="00A37832" w:rsidP="00FC3FCB">
      <w:pPr>
        <w:jc w:val="both"/>
        <w:rPr>
          <w:sz w:val="24"/>
          <w:szCs w:val="24"/>
        </w:rPr>
      </w:pPr>
    </w:p>
    <w:p w14:paraId="13945382" w14:textId="41F96FEE" w:rsidR="000D1336" w:rsidRPr="00A37832" w:rsidRDefault="00216FBD" w:rsidP="00A37832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16FBD">
        <w:rPr>
          <w:sz w:val="24"/>
          <w:szCs w:val="24"/>
          <w:u w:val="single"/>
        </w:rPr>
        <w:t>M</w:t>
      </w:r>
      <w:r w:rsidR="00EA2651" w:rsidRPr="00216FBD">
        <w:rPr>
          <w:sz w:val="24"/>
          <w:szCs w:val="24"/>
          <w:u w:val="single"/>
        </w:rPr>
        <w:t xml:space="preserve">aximum cursors </w:t>
      </w:r>
      <w:r w:rsidR="003C3714" w:rsidRPr="00216FBD">
        <w:rPr>
          <w:sz w:val="24"/>
          <w:szCs w:val="24"/>
          <w:u w:val="single"/>
        </w:rPr>
        <w:t>exceed</w:t>
      </w:r>
      <w:r w:rsidR="0065505E">
        <w:rPr>
          <w:sz w:val="24"/>
          <w:szCs w:val="24"/>
        </w:rPr>
        <w:t>: D</w:t>
      </w:r>
      <w:r w:rsidR="00EA2651" w:rsidRPr="00A37832">
        <w:rPr>
          <w:sz w:val="24"/>
          <w:szCs w:val="24"/>
        </w:rPr>
        <w:t xml:space="preserve">isconnect the </w:t>
      </w:r>
      <w:r w:rsidR="00FC3FCB" w:rsidRPr="00A37832">
        <w:rPr>
          <w:sz w:val="24"/>
          <w:szCs w:val="24"/>
        </w:rPr>
        <w:t xml:space="preserve">current </w:t>
      </w:r>
      <w:r w:rsidR="00EA2651" w:rsidRPr="00A37832">
        <w:rPr>
          <w:sz w:val="24"/>
          <w:szCs w:val="24"/>
        </w:rPr>
        <w:t>connect</w:t>
      </w:r>
      <w:r w:rsidR="00FC3FCB" w:rsidRPr="00A37832">
        <w:rPr>
          <w:sz w:val="24"/>
          <w:szCs w:val="24"/>
        </w:rPr>
        <w:t>ion</w:t>
      </w:r>
      <w:r w:rsidR="00EA2651" w:rsidRPr="00A37832">
        <w:rPr>
          <w:sz w:val="24"/>
          <w:szCs w:val="24"/>
        </w:rPr>
        <w:t xml:space="preserve"> by right</w:t>
      </w:r>
      <w:r w:rsidR="00DD4073">
        <w:rPr>
          <w:sz w:val="24"/>
          <w:szCs w:val="24"/>
        </w:rPr>
        <w:t>-</w:t>
      </w:r>
      <w:r w:rsidR="00EA2651" w:rsidRPr="00A37832">
        <w:rPr>
          <w:sz w:val="24"/>
          <w:szCs w:val="24"/>
        </w:rPr>
        <w:t>clicking on it in the connections panel</w:t>
      </w:r>
      <w:r w:rsidR="00E04445" w:rsidRPr="00A37832">
        <w:rPr>
          <w:sz w:val="24"/>
          <w:szCs w:val="24"/>
        </w:rPr>
        <w:t xml:space="preserve"> </w:t>
      </w:r>
      <w:r w:rsidR="00EA2651" w:rsidRPr="00A37832">
        <w:rPr>
          <w:sz w:val="24"/>
          <w:szCs w:val="24"/>
        </w:rPr>
        <w:t xml:space="preserve">and </w:t>
      </w:r>
      <w:r w:rsidR="0065505E">
        <w:rPr>
          <w:sz w:val="24"/>
          <w:szCs w:val="24"/>
        </w:rPr>
        <w:t>reconnect</w:t>
      </w:r>
      <w:r w:rsidR="00EA2651" w:rsidRPr="00A37832">
        <w:rPr>
          <w:sz w:val="24"/>
          <w:szCs w:val="24"/>
        </w:rPr>
        <w:t>.</w:t>
      </w:r>
    </w:p>
    <w:p w14:paraId="66C06DB4" w14:textId="77777777" w:rsidR="00AA7D9B" w:rsidRPr="003873F7" w:rsidRDefault="00AA7D9B" w:rsidP="00FC3FCB">
      <w:pPr>
        <w:jc w:val="both"/>
        <w:rPr>
          <w:sz w:val="24"/>
          <w:szCs w:val="24"/>
        </w:rPr>
      </w:pPr>
    </w:p>
    <w:p w14:paraId="56AAAACA" w14:textId="4151D533" w:rsidR="0095511B" w:rsidRDefault="00B6171C" w:rsidP="00B6171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B6171C">
        <w:rPr>
          <w:sz w:val="24"/>
          <w:szCs w:val="24"/>
          <w:u w:val="single"/>
        </w:rPr>
        <w:t>U</w:t>
      </w:r>
      <w:r w:rsidR="00AA7D9B" w:rsidRPr="00B6171C">
        <w:rPr>
          <w:sz w:val="24"/>
          <w:szCs w:val="24"/>
          <w:u w:val="single"/>
        </w:rPr>
        <w:t>nique constraint</w:t>
      </w:r>
      <w:r>
        <w:rPr>
          <w:sz w:val="24"/>
          <w:szCs w:val="24"/>
        </w:rPr>
        <w:t>:</w:t>
      </w:r>
      <w:r w:rsidR="00AA7D9B" w:rsidRPr="00B6171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F336E5" w:rsidRPr="00B6171C">
        <w:rPr>
          <w:sz w:val="24"/>
          <w:szCs w:val="24"/>
        </w:rPr>
        <w:t>heck the top-right drop</w:t>
      </w:r>
      <w:r w:rsidR="00412803" w:rsidRPr="00B6171C">
        <w:rPr>
          <w:sz w:val="24"/>
          <w:szCs w:val="24"/>
        </w:rPr>
        <w:t xml:space="preserve">down </w:t>
      </w:r>
      <w:r w:rsidR="00F336E5" w:rsidRPr="00B6171C">
        <w:rPr>
          <w:sz w:val="24"/>
          <w:szCs w:val="24"/>
        </w:rPr>
        <w:t>list</w:t>
      </w:r>
      <w:r w:rsidR="000C47C5" w:rsidRPr="00B6171C">
        <w:rPr>
          <w:sz w:val="24"/>
          <w:szCs w:val="24"/>
        </w:rPr>
        <w:t xml:space="preserve"> and </w:t>
      </w:r>
      <w:r w:rsidR="00F336E5" w:rsidRPr="00B6171C">
        <w:rPr>
          <w:sz w:val="24"/>
          <w:szCs w:val="24"/>
        </w:rPr>
        <w:t xml:space="preserve">make sure you are in the correct connection. </w:t>
      </w:r>
      <w:r w:rsidR="0030114D" w:rsidRPr="00B6171C">
        <w:rPr>
          <w:sz w:val="24"/>
          <w:szCs w:val="24"/>
        </w:rPr>
        <w:t>Also</w:t>
      </w:r>
      <w:r w:rsidR="00F336E5" w:rsidRPr="00B6171C">
        <w:rPr>
          <w:sz w:val="24"/>
          <w:szCs w:val="24"/>
        </w:rPr>
        <w:t xml:space="preserve"> check if the data </w:t>
      </w:r>
      <w:r w:rsidR="0030114D" w:rsidRPr="00B6171C">
        <w:rPr>
          <w:sz w:val="24"/>
          <w:szCs w:val="24"/>
        </w:rPr>
        <w:t>is</w:t>
      </w:r>
      <w:r w:rsidR="00F336E5" w:rsidRPr="00B6171C">
        <w:rPr>
          <w:sz w:val="24"/>
          <w:szCs w:val="24"/>
        </w:rPr>
        <w:t xml:space="preserve"> already imported by following step </w:t>
      </w:r>
      <w:r w:rsidR="00DE2DDA" w:rsidRPr="00B6171C">
        <w:rPr>
          <w:sz w:val="24"/>
          <w:szCs w:val="24"/>
        </w:rPr>
        <w:t>5</w:t>
      </w:r>
      <w:r w:rsidR="00F336E5" w:rsidRPr="00B6171C">
        <w:rPr>
          <w:sz w:val="24"/>
          <w:szCs w:val="24"/>
        </w:rPr>
        <w:t>.</w:t>
      </w:r>
    </w:p>
    <w:p w14:paraId="7B6CD4CC" w14:textId="77777777" w:rsidR="00B6171C" w:rsidRPr="00B6171C" w:rsidRDefault="00B6171C" w:rsidP="00B6171C">
      <w:pPr>
        <w:jc w:val="both"/>
        <w:rPr>
          <w:sz w:val="24"/>
          <w:szCs w:val="24"/>
        </w:rPr>
      </w:pPr>
    </w:p>
    <w:p w14:paraId="4ABE8DF8" w14:textId="3DA2B456" w:rsidR="000D1336" w:rsidRDefault="001C4F9B" w:rsidP="0095511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ED22E2" wp14:editId="48C44320">
            <wp:extent cx="3863423" cy="736578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143" cy="7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2C0" w14:textId="77777777" w:rsidR="00B6171C" w:rsidRPr="00B6171C" w:rsidRDefault="00B6171C" w:rsidP="009859A0">
      <w:pPr>
        <w:rPr>
          <w:sz w:val="24"/>
          <w:szCs w:val="24"/>
        </w:rPr>
      </w:pPr>
    </w:p>
    <w:p w14:paraId="75C18B0E" w14:textId="12693299" w:rsidR="00A053DD" w:rsidRPr="003C1E40" w:rsidRDefault="00A053DD" w:rsidP="00A053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View the imported data</w:t>
      </w:r>
    </w:p>
    <w:p w14:paraId="6260DD5B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1D009B5D" w14:textId="714C1C60" w:rsidR="00A053DD" w:rsidRPr="003E7BE7" w:rsidRDefault="00A053DD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the left panel, expand your connection and find your tables under the Table directory. The basic information will be shown </w:t>
      </w:r>
      <w:r w:rsidR="00201746">
        <w:rPr>
          <w:rFonts w:eastAsia="Arial Unicode MS"/>
          <w:bCs/>
          <w:sz w:val="24"/>
          <w:szCs w:val="24"/>
        </w:rPr>
        <w:t>in</w:t>
      </w:r>
      <w:r w:rsidRPr="003E7BE7">
        <w:rPr>
          <w:rFonts w:eastAsia="Arial Unicode MS"/>
          <w:bCs/>
          <w:sz w:val="24"/>
          <w:szCs w:val="24"/>
        </w:rPr>
        <w:t xml:space="preserve"> the right window. Click the second tab “Data” in the right window to find the data you just imported, as shown </w:t>
      </w:r>
      <w:r w:rsidR="00310542" w:rsidRPr="003E7BE7">
        <w:rPr>
          <w:rFonts w:eastAsia="Arial Unicode MS"/>
          <w:bCs/>
          <w:sz w:val="24"/>
          <w:szCs w:val="24"/>
        </w:rPr>
        <w:t>below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918E73E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009CE8D2" w14:textId="22E5B12B" w:rsidR="00192BDD" w:rsidRPr="003E7BE7" w:rsidRDefault="008B5162">
      <w:pPr>
        <w:rPr>
          <w:rFonts w:eastAsia="Arial Unicode MS"/>
          <w:b/>
          <w:bCs/>
          <w:sz w:val="32"/>
          <w:szCs w:val="24"/>
          <w:lang w:eastAsia="zh-CN"/>
        </w:rPr>
      </w:pPr>
      <w:r>
        <w:rPr>
          <w:noProof/>
        </w:rPr>
        <w:drawing>
          <wp:inline distT="0" distB="0" distL="0" distR="0" wp14:anchorId="60CA8C19" wp14:editId="1D1D8342">
            <wp:extent cx="5486400" cy="1345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F1E" w14:textId="77777777" w:rsidR="00192BDD" w:rsidRPr="00EF1082" w:rsidRDefault="00192BDD">
      <w:pPr>
        <w:rPr>
          <w:rFonts w:eastAsia="Arial Unicode MS"/>
          <w:b/>
          <w:bCs/>
          <w:sz w:val="24"/>
        </w:rPr>
      </w:pPr>
    </w:p>
    <w:p w14:paraId="0AD6366E" w14:textId="292BC114" w:rsidR="00192BDD" w:rsidRPr="003C1E40" w:rsidRDefault="00192BDD" w:rsidP="00192B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Interact with da</w:t>
      </w:r>
      <w:r w:rsidR="00B362B7" w:rsidRPr="003C1E40">
        <w:rPr>
          <w:b/>
          <w:sz w:val="28"/>
          <w:szCs w:val="28"/>
        </w:rPr>
        <w:t>tabase using SQL</w:t>
      </w:r>
    </w:p>
    <w:p w14:paraId="03D449CD" w14:textId="77777777" w:rsidR="00192BDD" w:rsidRPr="003E7BE7" w:rsidRDefault="00192BDD" w:rsidP="00192BDD">
      <w:pPr>
        <w:rPr>
          <w:rFonts w:eastAsia="Arial Unicode MS"/>
          <w:b/>
          <w:bCs/>
          <w:sz w:val="24"/>
          <w:szCs w:val="24"/>
        </w:rPr>
      </w:pPr>
    </w:p>
    <w:p w14:paraId="064DFBCD" w14:textId="571CBC7F" w:rsidR="00A95937" w:rsidRDefault="00B362B7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You can write </w:t>
      </w:r>
      <w:r w:rsidR="004D76A1" w:rsidRPr="003E7BE7">
        <w:rPr>
          <w:rFonts w:eastAsia="Arial Unicode MS"/>
          <w:bCs/>
          <w:sz w:val="24"/>
          <w:szCs w:val="24"/>
        </w:rPr>
        <w:t xml:space="preserve">any SQL query in the corresponding </w:t>
      </w:r>
      <w:r w:rsidR="00510BEE" w:rsidRPr="003E7BE7">
        <w:rPr>
          <w:rFonts w:eastAsia="Arial Unicode MS"/>
          <w:bCs/>
          <w:sz w:val="24"/>
          <w:szCs w:val="24"/>
        </w:rPr>
        <w:t xml:space="preserve">connection </w:t>
      </w:r>
      <w:r w:rsidR="004D76A1" w:rsidRPr="003E7BE7">
        <w:rPr>
          <w:rFonts w:eastAsia="Arial Unicode MS"/>
          <w:bCs/>
          <w:sz w:val="24"/>
          <w:szCs w:val="24"/>
        </w:rPr>
        <w:t xml:space="preserve">window and run it by </w:t>
      </w:r>
      <w:r w:rsidR="001608FE" w:rsidRPr="003E7BE7">
        <w:rPr>
          <w:rFonts w:eastAsia="Arial Unicode MS"/>
          <w:bCs/>
          <w:sz w:val="24"/>
          <w:szCs w:val="24"/>
        </w:rPr>
        <w:t xml:space="preserve">clicking </w:t>
      </w:r>
      <w:r w:rsidR="004D76A1" w:rsidRPr="003E7BE7">
        <w:rPr>
          <w:rFonts w:eastAsia="Arial Unicode MS"/>
          <w:bCs/>
          <w:sz w:val="24"/>
          <w:szCs w:val="24"/>
        </w:rPr>
        <w:t xml:space="preserve">either the first button (run a single query under current cursor) or the second </w:t>
      </w:r>
      <w:r w:rsidR="00510BEE">
        <w:rPr>
          <w:rFonts w:eastAsia="Arial Unicode MS"/>
          <w:bCs/>
          <w:sz w:val="24"/>
          <w:szCs w:val="24"/>
        </w:rPr>
        <w:t>one</w:t>
      </w:r>
      <w:r w:rsidR="004D76A1" w:rsidRPr="003E7BE7">
        <w:rPr>
          <w:rFonts w:eastAsia="Arial Unicode MS"/>
          <w:bCs/>
          <w:sz w:val="24"/>
          <w:szCs w:val="24"/>
        </w:rPr>
        <w:t xml:space="preserve"> (run every script in the current tab). For example, t</w:t>
      </w:r>
      <w:r w:rsidR="00A95937" w:rsidRPr="003E7BE7">
        <w:rPr>
          <w:rFonts w:eastAsia="Arial Unicode MS"/>
          <w:bCs/>
          <w:sz w:val="24"/>
          <w:szCs w:val="24"/>
        </w:rPr>
        <w:t xml:space="preserve">he </w:t>
      </w:r>
      <w:r w:rsidR="004D76A1" w:rsidRPr="003E7BE7">
        <w:rPr>
          <w:rFonts w:eastAsia="Arial Unicode MS"/>
          <w:bCs/>
          <w:sz w:val="24"/>
          <w:szCs w:val="24"/>
        </w:rPr>
        <w:t xml:space="preserve">query </w:t>
      </w:r>
      <w:r w:rsidR="00A95937" w:rsidRPr="003E7BE7">
        <w:rPr>
          <w:rFonts w:eastAsia="Arial Unicode MS"/>
          <w:bCs/>
          <w:sz w:val="24"/>
          <w:szCs w:val="24"/>
        </w:rPr>
        <w:t xml:space="preserve">below </w:t>
      </w:r>
      <w:r w:rsidR="004D76A1" w:rsidRPr="003E7BE7">
        <w:rPr>
          <w:rFonts w:eastAsia="Arial Unicode MS"/>
          <w:bCs/>
          <w:sz w:val="24"/>
          <w:szCs w:val="24"/>
        </w:rPr>
        <w:t>tries to find out how many records we have imported</w:t>
      </w:r>
      <w:r w:rsidR="005D5B2D">
        <w:rPr>
          <w:rFonts w:eastAsia="Arial Unicode MS"/>
          <w:bCs/>
          <w:sz w:val="24"/>
          <w:szCs w:val="24"/>
        </w:rPr>
        <w:t xml:space="preserve"> to table </w:t>
      </w:r>
      <w:r w:rsidR="00FA148B">
        <w:rPr>
          <w:rFonts w:eastAsia="Arial Unicode MS"/>
          <w:bCs/>
          <w:sz w:val="24"/>
          <w:szCs w:val="24"/>
        </w:rPr>
        <w:t>“</w:t>
      </w:r>
      <w:r w:rsidR="005D5B2D">
        <w:rPr>
          <w:rFonts w:eastAsia="Arial Unicode MS"/>
          <w:bCs/>
          <w:sz w:val="24"/>
          <w:szCs w:val="24"/>
        </w:rPr>
        <w:t>A</w:t>
      </w:r>
      <w:r w:rsidR="0037709A">
        <w:rPr>
          <w:rFonts w:eastAsia="Arial Unicode MS"/>
          <w:bCs/>
          <w:sz w:val="24"/>
          <w:szCs w:val="24"/>
        </w:rPr>
        <w:t>thlete</w:t>
      </w:r>
      <w:r w:rsidR="00FA148B">
        <w:rPr>
          <w:rFonts w:eastAsia="Arial Unicode MS"/>
          <w:bCs/>
          <w:sz w:val="24"/>
          <w:szCs w:val="24"/>
        </w:rPr>
        <w:t>1”</w:t>
      </w:r>
      <w:r w:rsidR="00067065">
        <w:rPr>
          <w:rFonts w:eastAsia="Arial Unicode MS"/>
          <w:bCs/>
          <w:sz w:val="24"/>
          <w:szCs w:val="24"/>
        </w:rPr>
        <w:t>.</w:t>
      </w:r>
      <w:r w:rsidR="00AD738D">
        <w:rPr>
          <w:rFonts w:eastAsia="Arial Unicode MS"/>
          <w:bCs/>
          <w:sz w:val="24"/>
          <w:szCs w:val="24"/>
        </w:rPr>
        <w:t xml:space="preserve"> </w:t>
      </w:r>
      <w:r w:rsidR="00AD738D">
        <w:rPr>
          <w:rFonts w:eastAsia="Arial Unicode MS" w:hint="eastAsia"/>
          <w:bCs/>
          <w:sz w:val="24"/>
          <w:szCs w:val="24"/>
          <w:lang w:eastAsia="zh-CN"/>
        </w:rPr>
        <w:t>W</w:t>
      </w:r>
      <w:r w:rsidR="008D620D">
        <w:rPr>
          <w:rFonts w:eastAsia="Arial Unicode MS"/>
          <w:bCs/>
          <w:sz w:val="24"/>
          <w:szCs w:val="24"/>
        </w:rPr>
        <w:t xml:space="preserve">e will ask you a few </w:t>
      </w:r>
      <w:r w:rsidR="00AD738D">
        <w:rPr>
          <w:rFonts w:eastAsia="Arial Unicode MS"/>
          <w:bCs/>
          <w:sz w:val="24"/>
          <w:szCs w:val="24"/>
        </w:rPr>
        <w:t xml:space="preserve">similar </w:t>
      </w:r>
      <w:r w:rsidR="008D620D">
        <w:rPr>
          <w:rFonts w:eastAsia="Arial Unicode MS"/>
          <w:bCs/>
          <w:sz w:val="24"/>
          <w:szCs w:val="24"/>
        </w:rPr>
        <w:t>questions in task 1 which requires you u</w:t>
      </w:r>
      <w:r w:rsidR="00B000CF">
        <w:rPr>
          <w:rFonts w:eastAsia="Arial Unicode MS"/>
          <w:bCs/>
          <w:sz w:val="24"/>
          <w:szCs w:val="24"/>
        </w:rPr>
        <w:t xml:space="preserve">nderstand the meaning of the </w:t>
      </w:r>
      <w:r w:rsidR="008D620D">
        <w:rPr>
          <w:rFonts w:eastAsia="Arial Unicode MS"/>
          <w:bCs/>
          <w:sz w:val="24"/>
          <w:szCs w:val="24"/>
        </w:rPr>
        <w:t>table attributes</w:t>
      </w:r>
      <w:r w:rsidR="00B000CF">
        <w:rPr>
          <w:rFonts w:eastAsia="Arial Unicode MS"/>
          <w:bCs/>
          <w:sz w:val="24"/>
          <w:szCs w:val="24"/>
        </w:rPr>
        <w:t xml:space="preserve"> and </w:t>
      </w:r>
      <w:r w:rsidR="002014DC">
        <w:rPr>
          <w:rFonts w:eastAsia="Arial Unicode MS"/>
          <w:bCs/>
          <w:sz w:val="24"/>
          <w:szCs w:val="24"/>
        </w:rPr>
        <w:t xml:space="preserve">help you </w:t>
      </w:r>
      <w:r w:rsidR="008D620D">
        <w:rPr>
          <w:rFonts w:eastAsia="Arial Unicode MS"/>
          <w:bCs/>
          <w:sz w:val="24"/>
          <w:szCs w:val="24"/>
        </w:rPr>
        <w:t>r</w:t>
      </w:r>
      <w:r w:rsidR="00F57072">
        <w:rPr>
          <w:rFonts w:eastAsia="Arial Unicode MS"/>
          <w:bCs/>
          <w:sz w:val="24"/>
          <w:szCs w:val="24"/>
        </w:rPr>
        <w:t xml:space="preserve">eview the basic SQL </w:t>
      </w:r>
      <w:r w:rsidR="005A718F">
        <w:rPr>
          <w:rFonts w:eastAsia="Arial Unicode MS"/>
          <w:bCs/>
          <w:sz w:val="24"/>
          <w:szCs w:val="24"/>
        </w:rPr>
        <w:t>keywords</w:t>
      </w:r>
      <w:r w:rsidR="00F57072">
        <w:rPr>
          <w:rFonts w:eastAsia="Arial Unicode MS"/>
          <w:bCs/>
          <w:sz w:val="24"/>
          <w:szCs w:val="24"/>
        </w:rPr>
        <w:t xml:space="preserve"> (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SELECT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WHERE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GROUP</w:t>
      </w:r>
      <w:r w:rsidR="00BC037A">
        <w:rPr>
          <w:rFonts w:eastAsia="Arial Unicode MS"/>
          <w:bCs/>
          <w:color w:val="0070C0"/>
          <w:sz w:val="24"/>
          <w:szCs w:val="24"/>
        </w:rPr>
        <w:t xml:space="preserve">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BY</w:t>
      </w:r>
      <w:r w:rsidR="007C5D5E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JOIN</w:t>
      </w:r>
      <w:r w:rsidR="007C5D5E" w:rsidRPr="007C5D5E">
        <w:rPr>
          <w:rFonts w:eastAsia="Arial Unicode MS"/>
          <w:bCs/>
          <w:sz w:val="24"/>
          <w:szCs w:val="24"/>
        </w:rPr>
        <w:t>, etc.</w:t>
      </w:r>
      <w:r w:rsidR="00F57072">
        <w:rPr>
          <w:rFonts w:eastAsia="Arial Unicode MS"/>
          <w:bCs/>
          <w:sz w:val="24"/>
          <w:szCs w:val="24"/>
        </w:rPr>
        <w:t>)</w:t>
      </w:r>
      <w:r w:rsidR="006901E1">
        <w:rPr>
          <w:rFonts w:eastAsia="Arial Unicode MS"/>
          <w:bCs/>
          <w:sz w:val="24"/>
          <w:szCs w:val="24"/>
        </w:rPr>
        <w:t xml:space="preserve"> </w:t>
      </w:r>
      <w:r w:rsidR="002014DC">
        <w:rPr>
          <w:rFonts w:eastAsia="Arial Unicode MS"/>
          <w:bCs/>
          <w:sz w:val="24"/>
          <w:szCs w:val="24"/>
        </w:rPr>
        <w:t>which are necessary for the rest of the course</w:t>
      </w:r>
      <w:r w:rsidR="006901E1">
        <w:rPr>
          <w:rFonts w:eastAsia="Arial Unicode MS"/>
          <w:bCs/>
          <w:sz w:val="24"/>
          <w:szCs w:val="24"/>
        </w:rPr>
        <w:t>.</w:t>
      </w:r>
    </w:p>
    <w:p w14:paraId="421654BD" w14:textId="6DBDB1D8" w:rsidR="00067065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215CADD9" w14:textId="298CB7BE" w:rsidR="00067065" w:rsidRDefault="00E2235B" w:rsidP="00067065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71AFE5" wp14:editId="5DB0A96B">
            <wp:extent cx="3248274" cy="210137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994" cy="21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6CC" w14:textId="77777777" w:rsidR="00067065" w:rsidRPr="003E7BE7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5C682D79" w14:textId="4B9AD13A" w:rsidR="004D76A1" w:rsidRDefault="006901E1" w:rsidP="00192BDD">
      <w:pPr>
        <w:rPr>
          <w:rFonts w:eastAsia="Arial Unicode MS"/>
          <w:bCs/>
          <w:i/>
          <w:iCs/>
          <w:sz w:val="24"/>
          <w:szCs w:val="24"/>
          <w:u w:val="single"/>
        </w:rPr>
      </w:pPr>
      <w:r w:rsidRPr="003C1E40">
        <w:rPr>
          <w:rFonts w:eastAsia="Arial Unicode MS"/>
          <w:b/>
          <w:i/>
          <w:sz w:val="28"/>
          <w:szCs w:val="28"/>
          <w:u w:val="single"/>
        </w:rPr>
        <w:t>T</w:t>
      </w:r>
      <w:r w:rsidR="00397076" w:rsidRPr="003C1E40">
        <w:rPr>
          <w:rFonts w:eastAsia="Arial Unicode MS"/>
          <w:b/>
          <w:i/>
          <w:sz w:val="28"/>
          <w:szCs w:val="28"/>
          <w:u w:val="single"/>
        </w:rPr>
        <w:t>ask</w:t>
      </w:r>
      <w:r w:rsidR="00EB2D6D">
        <w:rPr>
          <w:rFonts w:eastAsia="Arial Unicode MS"/>
          <w:b/>
          <w:i/>
          <w:sz w:val="28"/>
          <w:szCs w:val="28"/>
          <w:u w:val="single"/>
        </w:rPr>
        <w:t xml:space="preserve"> </w:t>
      </w:r>
      <w:r w:rsidRPr="003C1E40">
        <w:rPr>
          <w:rFonts w:eastAsia="Arial Unicode MS"/>
          <w:b/>
          <w:i/>
          <w:sz w:val="28"/>
          <w:szCs w:val="28"/>
          <w:u w:val="single"/>
        </w:rPr>
        <w:t>1</w:t>
      </w:r>
      <w:r w:rsidR="000B64B3" w:rsidRPr="003C1E40">
        <w:rPr>
          <w:rFonts w:eastAsia="Arial Unicode MS"/>
          <w:bCs/>
          <w:sz w:val="28"/>
          <w:szCs w:val="28"/>
        </w:rPr>
        <w:t>:</w:t>
      </w:r>
      <w:r w:rsidR="000B64B3" w:rsidRPr="00800745">
        <w:rPr>
          <w:rFonts w:eastAsia="Arial Unicode MS"/>
          <w:bCs/>
          <w:sz w:val="24"/>
          <w:szCs w:val="24"/>
        </w:rPr>
        <w:t xml:space="preserve"> Write SQL queries to answer the following questions</w:t>
      </w:r>
      <w:r w:rsidR="005424C3" w:rsidRPr="00800745">
        <w:rPr>
          <w:rFonts w:eastAsia="Arial Unicode MS"/>
          <w:bCs/>
          <w:sz w:val="24"/>
          <w:szCs w:val="24"/>
        </w:rPr>
        <w:t>.</w:t>
      </w:r>
      <w:r w:rsidR="004B6152">
        <w:rPr>
          <w:rFonts w:eastAsia="Arial Unicode MS"/>
          <w:bCs/>
          <w:sz w:val="24"/>
          <w:szCs w:val="24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>Y</w:t>
      </w:r>
      <w:r w:rsidR="00D43206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our queries and the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result</w:t>
      </w:r>
      <w:r w:rsidR="0067294D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screenshots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 xml:space="preserve">should be included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in your submission.</w:t>
      </w:r>
    </w:p>
    <w:p w14:paraId="08C7AA32" w14:textId="77777777" w:rsidR="00216297" w:rsidRPr="00216297" w:rsidRDefault="00216297" w:rsidP="00192BDD">
      <w:pPr>
        <w:rPr>
          <w:rFonts w:eastAsia="Arial Unicode MS"/>
          <w:bCs/>
          <w:sz w:val="24"/>
          <w:szCs w:val="24"/>
        </w:rPr>
      </w:pPr>
    </w:p>
    <w:p w14:paraId="12A4D297" w14:textId="2DDC6A4B" w:rsidR="005424C3" w:rsidRDefault="00D84B49" w:rsidP="0045299A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 w:hint="eastAsia"/>
          <w:bCs/>
          <w:sz w:val="24"/>
          <w:szCs w:val="24"/>
          <w:lang w:eastAsia="zh-CN"/>
        </w:rPr>
        <w:lastRenderedPageBreak/>
        <w:t>Count</w:t>
      </w:r>
      <w:r>
        <w:rPr>
          <w:rFonts w:eastAsia="Arial Unicode MS"/>
          <w:bCs/>
          <w:sz w:val="24"/>
          <w:szCs w:val="24"/>
        </w:rPr>
        <w:t xml:space="preserve"> the number</w:t>
      </w:r>
      <w:r w:rsidR="00DC1FCF">
        <w:rPr>
          <w:rFonts w:eastAsia="Arial Unicode MS"/>
          <w:bCs/>
          <w:sz w:val="24"/>
          <w:szCs w:val="24"/>
        </w:rPr>
        <w:t xml:space="preserve"> of </w:t>
      </w:r>
      <w:r w:rsidR="00AC64CD">
        <w:rPr>
          <w:rFonts w:eastAsia="Arial Unicode MS"/>
          <w:bCs/>
          <w:sz w:val="24"/>
          <w:szCs w:val="24"/>
        </w:rPr>
        <w:t xml:space="preserve">players </w:t>
      </w:r>
      <w:r w:rsidR="00B000CF">
        <w:rPr>
          <w:rFonts w:eastAsia="Arial Unicode MS"/>
          <w:bCs/>
          <w:sz w:val="24"/>
          <w:szCs w:val="24"/>
        </w:rPr>
        <w:t xml:space="preserve">from Australia (country code=AUS) </w:t>
      </w:r>
      <w:r w:rsidR="00DC1FCF">
        <w:rPr>
          <w:rFonts w:eastAsia="Arial Unicode MS"/>
          <w:bCs/>
          <w:sz w:val="24"/>
          <w:szCs w:val="24"/>
        </w:rPr>
        <w:t xml:space="preserve">in </w:t>
      </w:r>
      <w:r w:rsidR="00AC64CD">
        <w:rPr>
          <w:rFonts w:eastAsia="Arial Unicode MS"/>
          <w:bCs/>
          <w:sz w:val="24"/>
          <w:szCs w:val="24"/>
        </w:rPr>
        <w:t>Athlete2 table</w:t>
      </w:r>
      <w:r w:rsidR="00B3401E">
        <w:rPr>
          <w:rFonts w:eastAsia="Arial Unicode MS"/>
          <w:bCs/>
          <w:sz w:val="24"/>
          <w:szCs w:val="24"/>
        </w:rPr>
        <w:t>.</w:t>
      </w:r>
    </w:p>
    <w:p w14:paraId="5AB656E6" w14:textId="3A544592" w:rsidR="00361D39" w:rsidRDefault="003E536F" w:rsidP="00361D39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For all </w:t>
      </w:r>
      <w:r w:rsidR="00E379F0">
        <w:rPr>
          <w:rFonts w:eastAsia="Arial Unicode MS"/>
          <w:bCs/>
          <w:sz w:val="24"/>
          <w:szCs w:val="24"/>
        </w:rPr>
        <w:t xml:space="preserve">Russian </w:t>
      </w:r>
      <w:r w:rsidR="00A01F0E">
        <w:rPr>
          <w:rFonts w:eastAsia="Arial Unicode MS"/>
          <w:bCs/>
          <w:sz w:val="24"/>
          <w:szCs w:val="24"/>
        </w:rPr>
        <w:t>(</w:t>
      </w:r>
      <w:r>
        <w:rPr>
          <w:rFonts w:eastAsia="Arial Unicode MS"/>
          <w:bCs/>
          <w:sz w:val="24"/>
          <w:szCs w:val="24"/>
        </w:rPr>
        <w:t>RUS</w:t>
      </w:r>
      <w:r w:rsidR="00A01F0E">
        <w:rPr>
          <w:rFonts w:eastAsia="Arial Unicode MS"/>
          <w:bCs/>
          <w:sz w:val="24"/>
          <w:szCs w:val="24"/>
        </w:rPr>
        <w:t>)</w:t>
      </w:r>
      <w:r>
        <w:rPr>
          <w:rFonts w:eastAsia="Arial Unicode MS"/>
          <w:bCs/>
          <w:sz w:val="24"/>
          <w:szCs w:val="24"/>
        </w:rPr>
        <w:t xml:space="preserve"> players</w:t>
      </w:r>
      <w:r w:rsidR="00F07E04">
        <w:rPr>
          <w:rFonts w:eastAsia="Arial Unicode MS"/>
          <w:bCs/>
          <w:sz w:val="24"/>
          <w:szCs w:val="24"/>
        </w:rPr>
        <w:t xml:space="preserve"> in table </w:t>
      </w:r>
      <w:r w:rsidR="000A6530">
        <w:rPr>
          <w:rFonts w:eastAsia="Arial Unicode MS"/>
          <w:bCs/>
          <w:sz w:val="24"/>
          <w:szCs w:val="24"/>
        </w:rPr>
        <w:t xml:space="preserve">Athlete3, </w:t>
      </w:r>
      <w:r w:rsidR="00A01F0E">
        <w:rPr>
          <w:rFonts w:eastAsia="Arial Unicode MS"/>
          <w:bCs/>
          <w:sz w:val="24"/>
          <w:szCs w:val="24"/>
        </w:rPr>
        <w:t>count</w:t>
      </w:r>
      <w:r w:rsidR="000A6530">
        <w:rPr>
          <w:rFonts w:eastAsia="Arial Unicode MS"/>
          <w:bCs/>
          <w:sz w:val="24"/>
          <w:szCs w:val="24"/>
        </w:rPr>
        <w:t xml:space="preserve"> the number of players </w:t>
      </w:r>
      <w:r w:rsidR="002103EA">
        <w:rPr>
          <w:rFonts w:eastAsia="Arial Unicode MS"/>
          <w:bCs/>
          <w:sz w:val="24"/>
          <w:szCs w:val="24"/>
        </w:rPr>
        <w:t>participating</w:t>
      </w:r>
      <w:r w:rsidR="004B45B9">
        <w:rPr>
          <w:rFonts w:eastAsia="Arial Unicode MS"/>
          <w:bCs/>
          <w:sz w:val="24"/>
          <w:szCs w:val="24"/>
        </w:rPr>
        <w:t xml:space="preserve"> in</w:t>
      </w:r>
      <w:r w:rsidR="000A6530">
        <w:rPr>
          <w:rFonts w:eastAsia="Arial Unicode MS"/>
          <w:bCs/>
          <w:sz w:val="24"/>
          <w:szCs w:val="24"/>
        </w:rPr>
        <w:t xml:space="preserve"> each sport</w:t>
      </w:r>
      <w:r w:rsidR="00A01F0E">
        <w:rPr>
          <w:rFonts w:eastAsia="Arial Unicode MS"/>
          <w:bCs/>
          <w:sz w:val="24"/>
          <w:szCs w:val="24"/>
        </w:rPr>
        <w:t xml:space="preserve">. The result should be a list </w:t>
      </w:r>
      <w:r w:rsidR="00ED04FD">
        <w:rPr>
          <w:rFonts w:eastAsia="Arial Unicode MS"/>
          <w:bCs/>
          <w:sz w:val="24"/>
          <w:szCs w:val="24"/>
        </w:rPr>
        <w:t>containing records like:</w:t>
      </w:r>
    </w:p>
    <w:p w14:paraId="24D50844" w14:textId="77777777" w:rsidR="00582BB3" w:rsidRPr="00361D39" w:rsidRDefault="00582BB3" w:rsidP="00582BB3">
      <w:pPr>
        <w:pStyle w:val="ListParagraph"/>
        <w:rPr>
          <w:rFonts w:eastAsia="Arial Unicode MS"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118"/>
        <w:gridCol w:w="1118"/>
      </w:tblGrid>
      <w:tr w:rsidR="0064477D" w14:paraId="01928A66" w14:textId="77777777" w:rsidTr="00582BB3">
        <w:trPr>
          <w:trHeight w:val="258"/>
          <w:jc w:val="center"/>
        </w:trPr>
        <w:tc>
          <w:tcPr>
            <w:tcW w:w="642" w:type="dxa"/>
          </w:tcPr>
          <w:p w14:paraId="699C06C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21BD8E7D" w14:textId="787F5DB0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Sport ID</w:t>
            </w:r>
          </w:p>
        </w:tc>
        <w:tc>
          <w:tcPr>
            <w:tcW w:w="1118" w:type="dxa"/>
          </w:tcPr>
          <w:p w14:paraId="001004BE" w14:textId="4311BCB1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Count</w:t>
            </w:r>
          </w:p>
        </w:tc>
      </w:tr>
      <w:tr w:rsidR="0064477D" w14:paraId="142D07D1" w14:textId="77777777" w:rsidTr="00582BB3">
        <w:trPr>
          <w:trHeight w:val="247"/>
          <w:jc w:val="center"/>
        </w:trPr>
        <w:tc>
          <w:tcPr>
            <w:tcW w:w="642" w:type="dxa"/>
          </w:tcPr>
          <w:p w14:paraId="6DD42652" w14:textId="27A82FD3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14:paraId="7ECF1947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09C73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  <w:tr w:rsidR="0064477D" w14:paraId="46403118" w14:textId="77777777" w:rsidTr="00582BB3">
        <w:trPr>
          <w:trHeight w:val="247"/>
          <w:jc w:val="center"/>
        </w:trPr>
        <w:tc>
          <w:tcPr>
            <w:tcW w:w="642" w:type="dxa"/>
          </w:tcPr>
          <w:p w14:paraId="0FBC198F" w14:textId="7A3F7DC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2</w:t>
            </w:r>
          </w:p>
        </w:tc>
        <w:tc>
          <w:tcPr>
            <w:tcW w:w="1118" w:type="dxa"/>
          </w:tcPr>
          <w:p w14:paraId="3E2D4C9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E09EFD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</w:tbl>
    <w:p w14:paraId="62D04A55" w14:textId="77777777" w:rsidR="00543FCB" w:rsidRDefault="00543FCB" w:rsidP="00543FCB">
      <w:pPr>
        <w:pStyle w:val="ListParagraph"/>
        <w:rPr>
          <w:rFonts w:eastAsia="Arial Unicode MS"/>
          <w:bCs/>
          <w:sz w:val="24"/>
          <w:szCs w:val="24"/>
        </w:rPr>
      </w:pPr>
    </w:p>
    <w:p w14:paraId="539491AE" w14:textId="4D9723D0" w:rsidR="00ED04FD" w:rsidRPr="0045299A" w:rsidRDefault="00EC2013" w:rsidP="00582BB3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Create a new table named “</w:t>
      </w:r>
      <w:r w:rsidR="002E263B">
        <w:rPr>
          <w:rFonts w:eastAsia="Arial Unicode MS"/>
          <w:bCs/>
          <w:sz w:val="24"/>
          <w:szCs w:val="24"/>
        </w:rPr>
        <w:t>ATHLETE_FULL</w:t>
      </w:r>
      <w:r>
        <w:rPr>
          <w:rFonts w:eastAsia="Arial Unicode MS"/>
          <w:bCs/>
          <w:sz w:val="24"/>
          <w:szCs w:val="24"/>
        </w:rPr>
        <w:t>”</w:t>
      </w:r>
      <w:r w:rsidR="00020B35">
        <w:rPr>
          <w:rFonts w:eastAsia="Arial Unicode MS"/>
          <w:bCs/>
          <w:sz w:val="24"/>
          <w:szCs w:val="24"/>
        </w:rPr>
        <w:t xml:space="preserve"> </w:t>
      </w:r>
      <w:r w:rsidR="004B45B9">
        <w:rPr>
          <w:rFonts w:eastAsia="Arial Unicode MS"/>
          <w:bCs/>
          <w:sz w:val="24"/>
          <w:szCs w:val="24"/>
        </w:rPr>
        <w:t>which combines</w:t>
      </w:r>
      <w:r w:rsidR="000C5AA7">
        <w:rPr>
          <w:rFonts w:eastAsia="Arial Unicode MS"/>
          <w:bCs/>
          <w:sz w:val="24"/>
          <w:szCs w:val="24"/>
        </w:rPr>
        <w:t xml:space="preserve"> all records from </w:t>
      </w:r>
      <w:r w:rsidR="00020B35">
        <w:rPr>
          <w:rFonts w:eastAsia="Arial Unicode MS"/>
          <w:bCs/>
          <w:sz w:val="24"/>
          <w:szCs w:val="24"/>
        </w:rPr>
        <w:t xml:space="preserve">tables </w:t>
      </w:r>
      <w:r w:rsidR="000C5AA7">
        <w:rPr>
          <w:rFonts w:eastAsia="Arial Unicode MS"/>
          <w:bCs/>
          <w:sz w:val="24"/>
          <w:szCs w:val="24"/>
        </w:rPr>
        <w:t xml:space="preserve">Athlete1, 2 and 3. </w:t>
      </w:r>
      <w:r w:rsidR="003C2E31">
        <w:rPr>
          <w:rFonts w:eastAsia="Arial Unicode MS"/>
          <w:bCs/>
          <w:sz w:val="24"/>
          <w:szCs w:val="24"/>
        </w:rPr>
        <w:t xml:space="preserve">Use this table </w:t>
      </w:r>
      <w:r w:rsidR="00832E9D">
        <w:rPr>
          <w:rFonts w:eastAsia="Arial Unicode MS"/>
          <w:bCs/>
          <w:sz w:val="24"/>
          <w:szCs w:val="24"/>
        </w:rPr>
        <w:t xml:space="preserve">along with </w:t>
      </w:r>
      <w:r w:rsidR="00F16776">
        <w:rPr>
          <w:rFonts w:eastAsia="Arial Unicode MS"/>
          <w:bCs/>
          <w:sz w:val="24"/>
          <w:szCs w:val="24"/>
        </w:rPr>
        <w:t xml:space="preserve">the country information </w:t>
      </w:r>
      <w:r w:rsidR="00020B35">
        <w:rPr>
          <w:rFonts w:eastAsia="Arial Unicode MS"/>
          <w:bCs/>
          <w:sz w:val="24"/>
          <w:szCs w:val="24"/>
        </w:rPr>
        <w:t>from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5A2F7D">
        <w:rPr>
          <w:rFonts w:eastAsia="Arial Unicode MS" w:hint="eastAsia"/>
          <w:bCs/>
          <w:sz w:val="24"/>
          <w:szCs w:val="24"/>
          <w:lang w:eastAsia="zh-CN"/>
        </w:rPr>
        <w:t>the</w:t>
      </w:r>
      <w:r w:rsidR="005A2F7D">
        <w:rPr>
          <w:rFonts w:eastAsia="Arial Unicode MS"/>
          <w:bCs/>
          <w:sz w:val="24"/>
          <w:szCs w:val="24"/>
        </w:rPr>
        <w:t xml:space="preserve"> </w:t>
      </w:r>
      <w:r w:rsidR="00F16776">
        <w:rPr>
          <w:rFonts w:eastAsia="Arial Unicode MS"/>
          <w:bCs/>
          <w:sz w:val="24"/>
          <w:szCs w:val="24"/>
        </w:rPr>
        <w:t>Country table</w:t>
      </w:r>
      <w:r w:rsidR="00832E9D">
        <w:rPr>
          <w:rFonts w:eastAsia="Arial Unicode MS"/>
          <w:bCs/>
          <w:sz w:val="24"/>
          <w:szCs w:val="24"/>
        </w:rPr>
        <w:t xml:space="preserve"> to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A211E5">
        <w:rPr>
          <w:rFonts w:eastAsia="Arial Unicode MS"/>
          <w:bCs/>
          <w:sz w:val="24"/>
          <w:szCs w:val="24"/>
        </w:rPr>
        <w:t>count the total num</w:t>
      </w:r>
      <w:r w:rsidR="008D34C5">
        <w:rPr>
          <w:rFonts w:eastAsia="Arial Unicode MS"/>
          <w:bCs/>
          <w:sz w:val="24"/>
          <w:szCs w:val="24"/>
        </w:rPr>
        <w:t xml:space="preserve">ber of players from </w:t>
      </w:r>
      <w:r w:rsidR="00020B35">
        <w:rPr>
          <w:rFonts w:eastAsia="Arial Unicode MS"/>
          <w:bCs/>
          <w:sz w:val="24"/>
          <w:szCs w:val="24"/>
        </w:rPr>
        <w:t>Europe.</w:t>
      </w:r>
    </w:p>
    <w:p w14:paraId="5DADE790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31F96CF1" w14:textId="657F3F57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2: Distributed DB Design</w:t>
      </w:r>
    </w:p>
    <w:p w14:paraId="10FF1855" w14:textId="77777777" w:rsidR="00D35112" w:rsidRPr="003E7BE7" w:rsidRDefault="00D35112" w:rsidP="001C4383">
      <w:pPr>
        <w:rPr>
          <w:rFonts w:eastAsia="Arial Unicode MS"/>
          <w:b/>
          <w:bCs/>
          <w:sz w:val="32"/>
          <w:szCs w:val="24"/>
        </w:rPr>
      </w:pPr>
    </w:p>
    <w:p w14:paraId="01BC6297" w14:textId="08255AF5" w:rsidR="002F48D6" w:rsidRPr="003E7BE7" w:rsidRDefault="00080E10" w:rsidP="008F75B1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 w:rsidR="000C3696">
        <w:rPr>
          <w:rFonts w:eastAsia="Arial Unicode MS"/>
          <w:bCs/>
          <w:sz w:val="24"/>
          <w:szCs w:val="24"/>
        </w:rPr>
        <w:t xml:space="preserve"> part 2,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F71731">
        <w:rPr>
          <w:rFonts w:eastAsia="Arial Unicode MS"/>
          <w:bCs/>
          <w:sz w:val="24"/>
          <w:szCs w:val="24"/>
        </w:rPr>
        <w:t xml:space="preserve">aim to </w:t>
      </w:r>
      <w:r w:rsidR="00AC35F7">
        <w:rPr>
          <w:rFonts w:eastAsia="Arial Unicode MS"/>
          <w:bCs/>
          <w:sz w:val="24"/>
          <w:szCs w:val="24"/>
        </w:rPr>
        <w:t xml:space="preserve">simulate a distributed database using a </w:t>
      </w:r>
      <w:r w:rsidR="006F5EDE">
        <w:rPr>
          <w:rFonts w:eastAsia="Arial Unicode MS"/>
          <w:bCs/>
          <w:sz w:val="24"/>
          <w:szCs w:val="24"/>
        </w:rPr>
        <w:t>standalone computer.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1A5D05">
        <w:rPr>
          <w:rFonts w:eastAsia="Arial Unicode MS"/>
          <w:bCs/>
          <w:sz w:val="24"/>
          <w:szCs w:val="24"/>
        </w:rPr>
        <w:t>To</w:t>
      </w:r>
      <w:r w:rsidR="00E75DCA">
        <w:rPr>
          <w:rFonts w:eastAsia="Arial Unicode MS"/>
          <w:bCs/>
          <w:sz w:val="24"/>
          <w:szCs w:val="24"/>
        </w:rPr>
        <w:t xml:space="preserve"> do so, we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FE5116">
        <w:rPr>
          <w:rFonts w:eastAsia="Arial Unicode MS"/>
          <w:bCs/>
          <w:sz w:val="24"/>
          <w:szCs w:val="24"/>
        </w:rPr>
        <w:t>are acting as a global site</w:t>
      </w:r>
      <w:r w:rsidR="00F83473">
        <w:rPr>
          <w:rFonts w:eastAsia="Arial Unicode MS"/>
          <w:bCs/>
          <w:sz w:val="24"/>
          <w:szCs w:val="24"/>
        </w:rPr>
        <w:t>,</w:t>
      </w:r>
      <w:r w:rsidR="00FE5116">
        <w:rPr>
          <w:rFonts w:eastAsia="Arial Unicode MS"/>
          <w:bCs/>
          <w:sz w:val="24"/>
          <w:szCs w:val="24"/>
        </w:rPr>
        <w:t xml:space="preserve"> which </w:t>
      </w:r>
      <w:r w:rsidR="00F83473">
        <w:rPr>
          <w:rFonts w:eastAsia="Arial Unicode MS"/>
          <w:bCs/>
          <w:sz w:val="24"/>
          <w:szCs w:val="24"/>
        </w:rPr>
        <w:t>posses</w:t>
      </w:r>
      <w:r w:rsidR="0072014F">
        <w:rPr>
          <w:rFonts w:eastAsia="Arial Unicode MS"/>
          <w:bCs/>
          <w:sz w:val="24"/>
          <w:szCs w:val="24"/>
        </w:rPr>
        <w:t>se</w:t>
      </w:r>
      <w:r w:rsidR="00F83473">
        <w:rPr>
          <w:rFonts w:eastAsia="Arial Unicode MS"/>
          <w:bCs/>
          <w:sz w:val="24"/>
          <w:szCs w:val="24"/>
        </w:rPr>
        <w:t>s the global conceptual schema</w:t>
      </w:r>
      <w:r w:rsidR="00A15B1F">
        <w:rPr>
          <w:rFonts w:eastAsia="Arial Unicode MS"/>
          <w:bCs/>
          <w:sz w:val="24"/>
          <w:szCs w:val="24"/>
        </w:rPr>
        <w:t xml:space="preserve"> and</w:t>
      </w:r>
      <w:r w:rsidR="003D41B7">
        <w:rPr>
          <w:rFonts w:eastAsia="Arial Unicode MS"/>
          <w:bCs/>
          <w:sz w:val="24"/>
          <w:szCs w:val="24"/>
        </w:rPr>
        <w:t xml:space="preserve"> data replication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A15B1F">
        <w:rPr>
          <w:rFonts w:eastAsia="Arial Unicode MS"/>
          <w:bCs/>
          <w:sz w:val="24"/>
          <w:szCs w:val="24"/>
        </w:rPr>
        <w:t xml:space="preserve">info, </w:t>
      </w:r>
      <w:r w:rsidR="00F83473">
        <w:rPr>
          <w:rFonts w:eastAsia="Arial Unicode MS"/>
          <w:bCs/>
          <w:sz w:val="24"/>
          <w:szCs w:val="24"/>
        </w:rPr>
        <w:t xml:space="preserve">and </w:t>
      </w:r>
      <w:r w:rsidR="00245F1F">
        <w:rPr>
          <w:rFonts w:eastAsia="Arial Unicode MS"/>
          <w:bCs/>
          <w:sz w:val="24"/>
          <w:szCs w:val="24"/>
        </w:rPr>
        <w:t>deal with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537EBF">
        <w:rPr>
          <w:rFonts w:eastAsia="Arial Unicode MS" w:hint="eastAsia"/>
          <w:bCs/>
          <w:sz w:val="24"/>
          <w:szCs w:val="24"/>
        </w:rPr>
        <w:t>all</w:t>
      </w:r>
      <w:r w:rsidR="00537EBF">
        <w:rPr>
          <w:rFonts w:eastAsia="Arial Unicode MS"/>
          <w:bCs/>
          <w:sz w:val="24"/>
          <w:szCs w:val="24"/>
        </w:rPr>
        <w:t xml:space="preserve"> the incoming </w:t>
      </w:r>
      <w:r w:rsidR="00F83473">
        <w:rPr>
          <w:rFonts w:eastAsia="Arial Unicode MS"/>
          <w:bCs/>
          <w:sz w:val="24"/>
          <w:szCs w:val="24"/>
        </w:rPr>
        <w:t xml:space="preserve">queries, then we </w:t>
      </w:r>
      <w:r w:rsidR="00E75DCA">
        <w:rPr>
          <w:rFonts w:eastAsia="Arial Unicode MS"/>
          <w:bCs/>
          <w:sz w:val="24"/>
          <w:szCs w:val="24"/>
        </w:rPr>
        <w:t xml:space="preserve">create multiple </w:t>
      </w:r>
      <w:r w:rsidR="002F48D6" w:rsidRPr="009910BF">
        <w:rPr>
          <w:rFonts w:eastAsia="Arial Unicode MS"/>
          <w:bCs/>
          <w:sz w:val="24"/>
          <w:szCs w:val="24"/>
        </w:rPr>
        <w:t>user account</w:t>
      </w:r>
      <w:r w:rsidR="00E75DCA" w:rsidRPr="009910BF">
        <w:rPr>
          <w:rFonts w:eastAsia="Arial Unicode MS"/>
          <w:bCs/>
          <w:sz w:val="24"/>
          <w:szCs w:val="24"/>
        </w:rPr>
        <w:t>s</w:t>
      </w:r>
      <w:r w:rsidR="006555CB" w:rsidRPr="003E7BE7">
        <w:rPr>
          <w:rFonts w:eastAsia="Arial Unicode MS"/>
          <w:bCs/>
          <w:sz w:val="24"/>
          <w:szCs w:val="24"/>
        </w:rPr>
        <w:t xml:space="preserve"> in Oracle 12c</w:t>
      </w:r>
      <w:r w:rsidR="000F7E6A">
        <w:rPr>
          <w:rFonts w:eastAsia="Arial Unicode MS"/>
          <w:bCs/>
          <w:sz w:val="24"/>
          <w:szCs w:val="24"/>
        </w:rPr>
        <w:t xml:space="preserve"> </w:t>
      </w:r>
      <w:r w:rsidR="000F7E6A" w:rsidRPr="003E7BE7">
        <w:rPr>
          <w:rFonts w:eastAsia="Arial Unicode MS"/>
          <w:bCs/>
          <w:sz w:val="24"/>
          <w:szCs w:val="24"/>
        </w:rPr>
        <w:t xml:space="preserve">(refer to </w:t>
      </w:r>
      <w:r w:rsidR="000F7E6A">
        <w:rPr>
          <w:rFonts w:eastAsia="Arial Unicode MS" w:hint="eastAsia"/>
          <w:bCs/>
          <w:sz w:val="24"/>
          <w:szCs w:val="24"/>
        </w:rPr>
        <w:t>“</w:t>
      </w:r>
      <w:r w:rsidR="000F7E6A">
        <w:rPr>
          <w:rFonts w:eastAsia="Arial Unicode MS" w:hint="eastAsia"/>
          <w:bCs/>
          <w:sz w:val="24"/>
          <w:szCs w:val="24"/>
        </w:rPr>
        <w:t>Part</w:t>
      </w:r>
      <w:r w:rsidR="000F7E6A">
        <w:rPr>
          <w:rFonts w:eastAsia="Arial Unicode MS"/>
          <w:bCs/>
          <w:sz w:val="24"/>
          <w:szCs w:val="24"/>
        </w:rPr>
        <w:t xml:space="preserve">1: </w:t>
      </w:r>
      <w:r w:rsidR="000F7E6A" w:rsidRPr="003E7BE7">
        <w:rPr>
          <w:rFonts w:eastAsia="Arial Unicode MS"/>
          <w:bCs/>
          <w:sz w:val="24"/>
          <w:szCs w:val="24"/>
        </w:rPr>
        <w:t xml:space="preserve">Oracle 12c </w:t>
      </w:r>
      <w:r w:rsidR="000F7E6A">
        <w:rPr>
          <w:rFonts w:eastAsia="Arial Unicode MS"/>
          <w:bCs/>
          <w:sz w:val="24"/>
          <w:szCs w:val="24"/>
        </w:rPr>
        <w:t>Enterprise B</w:t>
      </w:r>
      <w:r w:rsidR="000F7E6A" w:rsidRPr="003E7BE7">
        <w:rPr>
          <w:rFonts w:eastAsia="Arial Unicode MS"/>
          <w:bCs/>
          <w:sz w:val="24"/>
          <w:szCs w:val="24"/>
        </w:rPr>
        <w:t>asics</w:t>
      </w:r>
      <w:r w:rsidR="000F7E6A">
        <w:rPr>
          <w:rFonts w:eastAsia="Arial Unicode MS"/>
          <w:bCs/>
          <w:sz w:val="24"/>
          <w:szCs w:val="24"/>
        </w:rPr>
        <w:t>”</w:t>
      </w:r>
      <w:r w:rsidR="000F7E6A" w:rsidRPr="003E7BE7">
        <w:rPr>
          <w:rFonts w:eastAsia="Arial Unicode MS"/>
          <w:bCs/>
          <w:sz w:val="24"/>
          <w:szCs w:val="24"/>
        </w:rPr>
        <w:t xml:space="preserve"> for how to create a user account)</w:t>
      </w:r>
      <w:r w:rsidR="00E75DCA">
        <w:rPr>
          <w:rFonts w:eastAsia="Arial Unicode MS"/>
          <w:bCs/>
          <w:sz w:val="24"/>
          <w:szCs w:val="24"/>
        </w:rPr>
        <w:t>, each of which represent</w:t>
      </w:r>
      <w:r w:rsidR="001A5D05">
        <w:rPr>
          <w:rFonts w:eastAsia="Arial Unicode MS"/>
          <w:bCs/>
          <w:sz w:val="24"/>
          <w:szCs w:val="24"/>
        </w:rPr>
        <w:t>s</w:t>
      </w:r>
      <w:r w:rsidR="00E75DCA">
        <w:rPr>
          <w:rFonts w:eastAsia="Arial Unicode MS"/>
          <w:bCs/>
          <w:sz w:val="24"/>
          <w:szCs w:val="24"/>
        </w:rPr>
        <w:t xml:space="preserve"> </w:t>
      </w:r>
      <w:r w:rsidR="00F71731">
        <w:rPr>
          <w:rFonts w:eastAsia="Arial Unicode MS"/>
          <w:bCs/>
          <w:sz w:val="24"/>
          <w:szCs w:val="24"/>
        </w:rPr>
        <w:t xml:space="preserve">a </w:t>
      </w:r>
      <w:r w:rsidR="00537EBF">
        <w:rPr>
          <w:rFonts w:eastAsia="Arial Unicode MS"/>
          <w:bCs/>
          <w:sz w:val="24"/>
          <w:szCs w:val="24"/>
        </w:rPr>
        <w:t xml:space="preserve">distributed </w:t>
      </w:r>
      <w:r w:rsidR="00245F1F">
        <w:rPr>
          <w:rFonts w:eastAsia="Arial Unicode MS"/>
          <w:bCs/>
          <w:sz w:val="24"/>
          <w:szCs w:val="24"/>
        </w:rPr>
        <w:t>local</w:t>
      </w:r>
      <w:r w:rsidR="00F65F82">
        <w:rPr>
          <w:rFonts w:eastAsia="Arial Unicode MS"/>
          <w:bCs/>
          <w:sz w:val="24"/>
          <w:szCs w:val="24"/>
        </w:rPr>
        <w:t xml:space="preserve"> site</w:t>
      </w:r>
      <w:r w:rsidR="002F48D6" w:rsidRPr="003E7BE7">
        <w:rPr>
          <w:rFonts w:eastAsia="Arial Unicode MS"/>
          <w:bCs/>
          <w:sz w:val="24"/>
          <w:szCs w:val="24"/>
        </w:rPr>
        <w:t>. The data transferred among relations belonging to different user accounts correspond</w:t>
      </w:r>
      <w:r w:rsidR="00B57F63" w:rsidRPr="003E7BE7">
        <w:rPr>
          <w:rFonts w:eastAsia="Arial Unicode MS"/>
          <w:bCs/>
          <w:sz w:val="24"/>
          <w:szCs w:val="24"/>
        </w:rPr>
        <w:t>s</w:t>
      </w:r>
      <w:r w:rsidR="002F48D6" w:rsidRPr="003E7BE7">
        <w:rPr>
          <w:rFonts w:eastAsia="Arial Unicode MS"/>
          <w:bCs/>
          <w:sz w:val="24"/>
          <w:szCs w:val="24"/>
        </w:rPr>
        <w:t xml:space="preserve"> to the data transferred over computer network among different sites. Given a global conceptual schema</w:t>
      </w:r>
      <w:r w:rsidR="00B57F63" w:rsidRPr="003E7BE7">
        <w:rPr>
          <w:rFonts w:eastAsia="Arial Unicode MS"/>
          <w:bCs/>
          <w:sz w:val="24"/>
          <w:szCs w:val="24"/>
        </w:rPr>
        <w:t xml:space="preserve">, perform </w:t>
      </w:r>
      <w:r w:rsidR="002F48D6" w:rsidRPr="003E7BE7">
        <w:rPr>
          <w:rFonts w:eastAsia="Arial Unicode MS"/>
          <w:bCs/>
          <w:sz w:val="24"/>
          <w:szCs w:val="24"/>
        </w:rPr>
        <w:t>the following</w:t>
      </w:r>
      <w:r w:rsidR="009910BF">
        <w:rPr>
          <w:rFonts w:eastAsia="Arial Unicode MS"/>
          <w:bCs/>
          <w:sz w:val="24"/>
          <w:szCs w:val="24"/>
        </w:rPr>
        <w:t xml:space="preserve"> </w:t>
      </w:r>
      <w:r w:rsidR="002F48D6" w:rsidRPr="003E7BE7">
        <w:rPr>
          <w:rFonts w:eastAsia="Arial Unicode MS"/>
          <w:bCs/>
          <w:sz w:val="24"/>
          <w:szCs w:val="24"/>
        </w:rPr>
        <w:t>tasks:</w:t>
      </w:r>
    </w:p>
    <w:p w14:paraId="331EDF46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6F54F2CE" w14:textId="328296B5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We provide you </w:t>
      </w:r>
      <w:r w:rsidR="008F75B1" w:rsidRPr="003E7BE7">
        <w:rPr>
          <w:rFonts w:eastAsia="Arial Unicode MS"/>
          <w:bCs/>
          <w:sz w:val="24"/>
          <w:szCs w:val="24"/>
        </w:rPr>
        <w:t>an Athlete table</w:t>
      </w:r>
      <w:r w:rsidRPr="003E7BE7">
        <w:rPr>
          <w:rFonts w:eastAsia="Arial Unicode MS"/>
          <w:bCs/>
          <w:sz w:val="24"/>
          <w:szCs w:val="24"/>
        </w:rPr>
        <w:t>:</w:t>
      </w:r>
    </w:p>
    <w:p w14:paraId="28F3C7C4" w14:textId="77777777" w:rsidR="002F48D6" w:rsidRPr="003E7BE7" w:rsidRDefault="002F48D6" w:rsidP="002F48D6">
      <w:pPr>
        <w:ind w:firstLine="720"/>
        <w:rPr>
          <w:rFonts w:eastAsia="Arial Unicode MS"/>
          <w:bCs/>
          <w:sz w:val="24"/>
          <w:szCs w:val="24"/>
        </w:rPr>
      </w:pPr>
    </w:p>
    <w:p w14:paraId="56787F53" w14:textId="0D978D6A" w:rsidR="002F48D6" w:rsidRPr="003E7BE7" w:rsidRDefault="002F48D6" w:rsidP="002F48D6">
      <w:pPr>
        <w:ind w:left="360"/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>Athlete[</w:t>
      </w:r>
      <w:r w:rsidRPr="003E7BE7">
        <w:rPr>
          <w:rFonts w:ascii="Courier New" w:eastAsia="Arial Unicode MS" w:hAnsi="Courier New" w:cs="Courier New"/>
          <w:bCs/>
          <w:sz w:val="24"/>
          <w:szCs w:val="24"/>
          <w:u w:val="single"/>
        </w:rPr>
        <w:t>AthleteID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,FName,LName,DOB,CountryCode,SportID]  </w:t>
      </w:r>
    </w:p>
    <w:p w14:paraId="5168C8FE" w14:textId="77777777" w:rsidR="002F48D6" w:rsidRPr="003E7BE7" w:rsidRDefault="002F48D6" w:rsidP="002F48D6">
      <w:pPr>
        <w:ind w:left="360"/>
        <w:rPr>
          <w:rFonts w:eastAsia="Arial Unicode MS"/>
          <w:bCs/>
          <w:sz w:val="24"/>
          <w:szCs w:val="24"/>
        </w:rPr>
      </w:pPr>
    </w:p>
    <w:p w14:paraId="1C7036E2" w14:textId="5F103FC3" w:rsidR="006555CB" w:rsidRPr="003E7BE7" w:rsidRDefault="008F75B1" w:rsidP="00B36923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There are 24,591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records with AthleteID ranging from 1 to 24,591.</w:t>
      </w:r>
    </w:p>
    <w:p w14:paraId="17F63AE5" w14:textId="77777777" w:rsidR="006555CB" w:rsidRPr="003E7BE7" w:rsidRDefault="006555CB" w:rsidP="006555CB">
      <w:pPr>
        <w:rPr>
          <w:rFonts w:eastAsia="Arial Unicode MS"/>
          <w:bCs/>
          <w:sz w:val="24"/>
          <w:szCs w:val="24"/>
        </w:rPr>
      </w:pPr>
    </w:p>
    <w:p w14:paraId="58251CCE" w14:textId="77777777" w:rsidR="005177CD" w:rsidRPr="005177CD" w:rsidRDefault="00FD0ED5" w:rsidP="005177CD">
      <w:pPr>
        <w:pStyle w:val="ListParagraph"/>
        <w:numPr>
          <w:ilvl w:val="0"/>
          <w:numId w:val="35"/>
        </w:numPr>
        <w:rPr>
          <w:rFonts w:eastAsia="Arial Unicode MS"/>
          <w:b/>
          <w:bCs/>
          <w:sz w:val="24"/>
          <w:szCs w:val="24"/>
        </w:rPr>
      </w:pPr>
      <w:r w:rsidRPr="005177CD">
        <w:rPr>
          <w:rFonts w:eastAsia="Arial Unicode MS"/>
          <w:b/>
          <w:bCs/>
          <w:iCs/>
          <w:sz w:val="28"/>
          <w:szCs w:val="24"/>
        </w:rPr>
        <w:t xml:space="preserve">Horizontal </w:t>
      </w:r>
      <w:r w:rsidR="005177CD" w:rsidRPr="005177CD">
        <w:rPr>
          <w:rFonts w:eastAsia="Arial Unicode MS"/>
          <w:b/>
          <w:bCs/>
          <w:iCs/>
          <w:sz w:val="28"/>
          <w:szCs w:val="24"/>
        </w:rPr>
        <w:t>f</w:t>
      </w:r>
      <w:r w:rsidRPr="005177CD">
        <w:rPr>
          <w:rFonts w:eastAsia="Arial Unicode MS"/>
          <w:b/>
          <w:bCs/>
          <w:iCs/>
          <w:sz w:val="28"/>
          <w:szCs w:val="24"/>
        </w:rPr>
        <w:t>ragmentation</w:t>
      </w:r>
    </w:p>
    <w:p w14:paraId="75BA576E" w14:textId="77777777" w:rsidR="005177CD" w:rsidRPr="005177CD" w:rsidRDefault="005177CD" w:rsidP="005177CD">
      <w:pPr>
        <w:rPr>
          <w:rFonts w:eastAsia="Arial Unicode MS"/>
          <w:bCs/>
          <w:sz w:val="24"/>
          <w:szCs w:val="24"/>
        </w:rPr>
      </w:pPr>
    </w:p>
    <w:p w14:paraId="611FB139" w14:textId="5E483F32" w:rsidR="00790A68" w:rsidRPr="005177CD" w:rsidRDefault="00790A68" w:rsidP="005177CD">
      <w:pPr>
        <w:rPr>
          <w:rFonts w:eastAsia="Arial Unicode MS"/>
          <w:bCs/>
          <w:sz w:val="24"/>
          <w:szCs w:val="24"/>
        </w:rPr>
      </w:pPr>
      <w:r w:rsidRPr="005177CD">
        <w:rPr>
          <w:rFonts w:eastAsia="Arial Unicode MS"/>
          <w:bCs/>
          <w:sz w:val="24"/>
          <w:szCs w:val="24"/>
        </w:rPr>
        <w:t xml:space="preserve">There are three </w:t>
      </w:r>
      <w:r w:rsidR="004248A4">
        <w:rPr>
          <w:rFonts w:eastAsia="Arial Unicode MS"/>
          <w:bCs/>
          <w:sz w:val="24"/>
          <w:szCs w:val="24"/>
        </w:rPr>
        <w:t>type</w:t>
      </w:r>
      <w:r w:rsidRPr="005177CD">
        <w:rPr>
          <w:rFonts w:eastAsia="Arial Unicode MS"/>
          <w:bCs/>
          <w:sz w:val="24"/>
          <w:szCs w:val="24"/>
        </w:rPr>
        <w:t>s of replication</w:t>
      </w:r>
      <w:r w:rsidR="004248A4">
        <w:rPr>
          <w:rFonts w:eastAsia="Arial Unicode MS"/>
          <w:bCs/>
          <w:sz w:val="24"/>
          <w:szCs w:val="24"/>
        </w:rPr>
        <w:t xml:space="preserve"> strategies</w:t>
      </w:r>
      <w:r w:rsidR="00080E10" w:rsidRPr="005177CD">
        <w:rPr>
          <w:rFonts w:eastAsia="Arial Unicode MS"/>
          <w:bCs/>
          <w:sz w:val="24"/>
          <w:szCs w:val="24"/>
        </w:rPr>
        <w:t xml:space="preserve">: Full Replication, Partial Replication and No Replication. In this task, you are asked to simulate these three strategies </w:t>
      </w:r>
      <w:r w:rsidR="000F321E">
        <w:rPr>
          <w:rFonts w:eastAsia="Arial Unicode MS"/>
          <w:bCs/>
          <w:sz w:val="24"/>
          <w:szCs w:val="24"/>
        </w:rPr>
        <w:t xml:space="preserve">on a distributed database </w:t>
      </w:r>
      <w:r w:rsidR="00E74C3F">
        <w:rPr>
          <w:rFonts w:eastAsia="Arial Unicode MS"/>
          <w:bCs/>
          <w:sz w:val="24"/>
          <w:szCs w:val="24"/>
        </w:rPr>
        <w:t>which contains</w:t>
      </w:r>
      <w:r w:rsidR="000F321E">
        <w:rPr>
          <w:rFonts w:eastAsia="Arial Unicode MS"/>
          <w:bCs/>
          <w:sz w:val="24"/>
          <w:szCs w:val="24"/>
        </w:rPr>
        <w:t xml:space="preserve"> three local sites</w:t>
      </w:r>
      <w:r w:rsidR="00A4128A">
        <w:rPr>
          <w:rFonts w:eastAsia="Arial Unicode MS"/>
          <w:bCs/>
          <w:sz w:val="24"/>
          <w:szCs w:val="24"/>
        </w:rPr>
        <w:t xml:space="preserve"> (USER1, 2 and 3)</w:t>
      </w:r>
      <w:r w:rsidR="00080E10" w:rsidRPr="005177CD">
        <w:rPr>
          <w:rFonts w:eastAsia="Arial Unicode MS"/>
          <w:bCs/>
          <w:sz w:val="24"/>
          <w:szCs w:val="24"/>
        </w:rPr>
        <w:t xml:space="preserve">. </w:t>
      </w:r>
      <w:r w:rsidR="00B60A2E">
        <w:rPr>
          <w:rFonts w:eastAsia="Arial Unicode MS"/>
          <w:bCs/>
          <w:sz w:val="24"/>
          <w:szCs w:val="24"/>
        </w:rPr>
        <w:t xml:space="preserve">Each strategy requires 3 users </w:t>
      </w:r>
      <w:r w:rsidR="000C3696">
        <w:rPr>
          <w:rFonts w:eastAsia="Arial Unicode MS"/>
          <w:bCs/>
          <w:sz w:val="24"/>
          <w:szCs w:val="24"/>
        </w:rPr>
        <w:t>for simulation, t</w:t>
      </w:r>
      <w:r w:rsidR="00080E10" w:rsidRPr="005177CD">
        <w:rPr>
          <w:rFonts w:eastAsia="Arial Unicode MS"/>
          <w:bCs/>
          <w:sz w:val="24"/>
          <w:szCs w:val="24"/>
        </w:rPr>
        <w:t xml:space="preserve">hat is to say, you need to </w:t>
      </w:r>
      <w:r w:rsidR="00080E10" w:rsidRPr="00F3211E">
        <w:rPr>
          <w:rFonts w:eastAsia="Arial Unicode MS"/>
          <w:b/>
          <w:sz w:val="24"/>
          <w:szCs w:val="24"/>
        </w:rPr>
        <w:t>create 9 users</w:t>
      </w:r>
      <w:r w:rsidR="00080E10" w:rsidRPr="005177CD">
        <w:rPr>
          <w:rFonts w:eastAsia="Arial Unicode MS"/>
          <w:bCs/>
          <w:sz w:val="24"/>
          <w:szCs w:val="24"/>
        </w:rPr>
        <w:t xml:space="preserve"> </w:t>
      </w:r>
      <w:r w:rsidR="000C3696">
        <w:rPr>
          <w:rFonts w:eastAsia="Arial Unicode MS"/>
          <w:bCs/>
          <w:sz w:val="24"/>
          <w:szCs w:val="24"/>
        </w:rPr>
        <w:t xml:space="preserve">in total </w:t>
      </w:r>
      <w:r w:rsidR="00080E10" w:rsidRPr="005177CD">
        <w:rPr>
          <w:rFonts w:eastAsia="Arial Unicode MS"/>
          <w:bCs/>
          <w:sz w:val="24"/>
          <w:szCs w:val="24"/>
        </w:rPr>
        <w:t xml:space="preserve">for Task </w:t>
      </w:r>
      <w:r w:rsidR="00806EC3">
        <w:rPr>
          <w:rFonts w:eastAsia="Arial Unicode MS"/>
          <w:bCs/>
          <w:sz w:val="24"/>
          <w:szCs w:val="24"/>
        </w:rPr>
        <w:t>2</w:t>
      </w:r>
      <w:r w:rsidR="00080E10" w:rsidRPr="005177CD">
        <w:rPr>
          <w:rFonts w:eastAsia="Arial Unicode MS"/>
          <w:bCs/>
          <w:sz w:val="24"/>
          <w:szCs w:val="24"/>
        </w:rPr>
        <w:t>.</w:t>
      </w:r>
      <w:r w:rsidR="00E74C3F">
        <w:rPr>
          <w:rFonts w:eastAsia="Arial Unicode MS"/>
          <w:bCs/>
          <w:sz w:val="24"/>
          <w:szCs w:val="24"/>
        </w:rPr>
        <w:t xml:space="preserve"> </w:t>
      </w:r>
      <w:r w:rsidR="00D20F22">
        <w:rPr>
          <w:rFonts w:eastAsia="Arial Unicode MS"/>
          <w:bCs/>
          <w:sz w:val="24"/>
          <w:szCs w:val="24"/>
        </w:rPr>
        <w:t xml:space="preserve">After creating the users, you are asked to run the scripts in the </w:t>
      </w:r>
      <w:r w:rsidR="007C05C4">
        <w:rPr>
          <w:rFonts w:eastAsia="Arial Unicode MS"/>
          <w:bCs/>
          <w:sz w:val="24"/>
          <w:szCs w:val="24"/>
        </w:rPr>
        <w:t>respective</w:t>
      </w:r>
      <w:r w:rsidR="00D20F22">
        <w:rPr>
          <w:rFonts w:eastAsia="Arial Unicode MS"/>
          <w:bCs/>
          <w:sz w:val="24"/>
          <w:szCs w:val="24"/>
        </w:rPr>
        <w:t xml:space="preserve"> folder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 xml:space="preserve"> to perform </w:t>
      </w:r>
      <w:r w:rsidR="007C05C4">
        <w:rPr>
          <w:rFonts w:eastAsia="Arial Unicode MS"/>
          <w:bCs/>
          <w:sz w:val="24"/>
          <w:szCs w:val="24"/>
        </w:rPr>
        <w:t>different</w:t>
      </w:r>
      <w:r w:rsidR="00D20F22">
        <w:rPr>
          <w:rFonts w:eastAsia="Arial Unicode MS"/>
          <w:bCs/>
          <w:sz w:val="24"/>
          <w:szCs w:val="24"/>
        </w:rPr>
        <w:t xml:space="preserve"> data replication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>.</w:t>
      </w:r>
    </w:p>
    <w:p w14:paraId="30B05477" w14:textId="77777777" w:rsidR="00080E10" w:rsidRPr="003E7BE7" w:rsidRDefault="00080E10" w:rsidP="00FD0ED5">
      <w:pPr>
        <w:rPr>
          <w:rFonts w:eastAsia="Arial Unicode MS"/>
          <w:bCs/>
          <w:sz w:val="24"/>
          <w:szCs w:val="24"/>
        </w:rPr>
      </w:pPr>
    </w:p>
    <w:p w14:paraId="3C4E10D1" w14:textId="5EA3F154" w:rsidR="00FD0ED5" w:rsidRPr="003E7BE7" w:rsidRDefault="00FD0ED5" w:rsidP="00FD0ED5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1 - Full Replication</w:t>
      </w:r>
    </w:p>
    <w:p w14:paraId="599A2231" w14:textId="77777777" w:rsidR="00790A68" w:rsidRPr="003E7BE7" w:rsidRDefault="00790A68" w:rsidP="00FD0ED5">
      <w:pPr>
        <w:rPr>
          <w:rFonts w:eastAsia="Arial Unicode MS"/>
          <w:b/>
          <w:bCs/>
          <w:i/>
          <w:sz w:val="24"/>
          <w:szCs w:val="24"/>
        </w:rPr>
      </w:pPr>
    </w:p>
    <w:p w14:paraId="43DDB5EA" w14:textId="77777777" w:rsidR="00797484" w:rsidRPr="003E7BE7" w:rsidRDefault="00797484" w:rsidP="00797484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fragments:</w:t>
      </w:r>
    </w:p>
    <w:p w14:paraId="2B98A2EF" w14:textId="138A3C7E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Athlete1: 1&lt;= AthleteID &lt; 7656</w:t>
      </w:r>
    </w:p>
    <w:p w14:paraId="19AF64E5" w14:textId="393F6F43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Athlete2: 7657&lt;= AthleteID &lt; 17318</w:t>
      </w:r>
    </w:p>
    <w:p w14:paraId="78BE7643" w14:textId="519C2DBD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Athlete3: </w:t>
      </w:r>
      <w:r w:rsidR="008F75B1" w:rsidRPr="003E7BE7">
        <w:rPr>
          <w:rFonts w:eastAsia="Arial Unicode MS"/>
          <w:bCs/>
          <w:sz w:val="24"/>
          <w:szCs w:val="24"/>
        </w:rPr>
        <w:t>17319 &lt;= AthleteID &lt;= 24591</w:t>
      </w:r>
    </w:p>
    <w:p w14:paraId="13EE9BDA" w14:textId="77777777" w:rsidR="00797484" w:rsidRPr="003E7BE7" w:rsidRDefault="00797484" w:rsidP="00FD0ED5">
      <w:pPr>
        <w:rPr>
          <w:rFonts w:eastAsia="Arial Unicode MS"/>
          <w:bCs/>
          <w:sz w:val="24"/>
          <w:szCs w:val="24"/>
        </w:rPr>
      </w:pPr>
    </w:p>
    <w:p w14:paraId="113EA29C" w14:textId="6217DD7C" w:rsidR="00790A68" w:rsidRPr="003E7BE7" w:rsidRDefault="00FD0ED5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Each fragment will be a relation located on every site in the computer network (i</w:t>
      </w:r>
      <w:r w:rsidR="00797484" w:rsidRPr="003E7BE7">
        <w:rPr>
          <w:rFonts w:eastAsia="Arial Unicode MS"/>
          <w:bCs/>
          <w:sz w:val="24"/>
          <w:szCs w:val="24"/>
        </w:rPr>
        <w:t xml:space="preserve">.e. </w:t>
      </w:r>
      <w:r w:rsidR="00797484" w:rsidRPr="003E7BE7">
        <w:rPr>
          <w:rFonts w:eastAsia="Arial Unicode MS"/>
          <w:b/>
          <w:bCs/>
          <w:sz w:val="24"/>
          <w:szCs w:val="24"/>
        </w:rPr>
        <w:t xml:space="preserve">each site has a </w:t>
      </w:r>
      <w:r w:rsidR="00A21ACF" w:rsidRPr="003E7BE7">
        <w:rPr>
          <w:rFonts w:eastAsia="Arial Unicode MS"/>
          <w:b/>
          <w:bCs/>
          <w:sz w:val="24"/>
          <w:szCs w:val="24"/>
        </w:rPr>
        <w:t xml:space="preserve">full </w:t>
      </w:r>
      <w:r w:rsidR="00797484" w:rsidRPr="003E7BE7">
        <w:rPr>
          <w:rFonts w:eastAsia="Arial Unicode MS"/>
          <w:b/>
          <w:bCs/>
          <w:sz w:val="24"/>
          <w:szCs w:val="24"/>
        </w:rPr>
        <w:t>copy of each</w:t>
      </w:r>
      <w:r w:rsidRPr="003E7BE7">
        <w:rPr>
          <w:rFonts w:eastAsia="Arial Unicode MS"/>
          <w:b/>
          <w:bCs/>
          <w:sz w:val="24"/>
          <w:szCs w:val="24"/>
        </w:rPr>
        <w:t xml:space="preserve"> fragment</w:t>
      </w:r>
      <w:r w:rsidRPr="003E7BE7">
        <w:rPr>
          <w:rFonts w:eastAsia="Arial Unicode MS"/>
          <w:bCs/>
          <w:sz w:val="24"/>
          <w:szCs w:val="24"/>
        </w:rPr>
        <w:t>). You should create three sites</w:t>
      </w:r>
      <w:r w:rsidR="00A21ACF" w:rsidRPr="003E7BE7">
        <w:rPr>
          <w:rFonts w:eastAsia="Arial Unicode MS"/>
          <w:bCs/>
          <w:sz w:val="24"/>
          <w:szCs w:val="24"/>
        </w:rPr>
        <w:t xml:space="preserve"> to</w:t>
      </w:r>
      <w:r w:rsidRPr="003E7BE7">
        <w:rPr>
          <w:rFonts w:eastAsia="Arial Unicode MS"/>
          <w:bCs/>
          <w:sz w:val="24"/>
          <w:szCs w:val="24"/>
        </w:rPr>
        <w:t xml:space="preserve"> simulate the full replication</w:t>
      </w:r>
      <w:r w:rsidR="00670087" w:rsidRPr="003E7BE7">
        <w:rPr>
          <w:rFonts w:eastAsia="Arial Unicode MS"/>
          <w:bCs/>
          <w:sz w:val="24"/>
          <w:szCs w:val="24"/>
        </w:rPr>
        <w:t xml:space="preserve"> in SQL Plus command line</w:t>
      </w:r>
      <w:r w:rsidRPr="003E7BE7">
        <w:rPr>
          <w:rFonts w:eastAsia="Arial Unicode MS"/>
          <w:bCs/>
          <w:sz w:val="24"/>
          <w:szCs w:val="24"/>
        </w:rPr>
        <w:t xml:space="preserve">: </w:t>
      </w:r>
    </w:p>
    <w:p w14:paraId="62931A19" w14:textId="27242BD3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75EE3376" w14:textId="170E5308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16F3E39" w14:textId="1A003835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B873904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0F719A8" w14:textId="41CA1183" w:rsidR="00790A68" w:rsidRPr="003E7BE7" w:rsidRDefault="00FD0ED5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</w:t>
      </w:r>
      <w:r w:rsidR="00670087" w:rsidRPr="003E7BE7">
        <w:rPr>
          <w:rFonts w:eastAsia="Arial Unicode MS"/>
          <w:bCs/>
          <w:sz w:val="24"/>
          <w:szCs w:val="24"/>
        </w:rPr>
        <w:t>o load fragments into site 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, </w:t>
      </w:r>
      <w:r w:rsidR="00670087" w:rsidRPr="003E7BE7">
        <w:rPr>
          <w:rFonts w:eastAsia="Arial Unicode MS"/>
          <w:bCs/>
          <w:sz w:val="24"/>
          <w:szCs w:val="24"/>
        </w:rPr>
        <w:t>connect to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670087" w:rsidRPr="003E7BE7">
        <w:rPr>
          <w:rFonts w:eastAsia="Arial Unicode MS"/>
          <w:bCs/>
          <w:sz w:val="24"/>
          <w:szCs w:val="24"/>
        </w:rPr>
        <w:t>user “USER1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670087" w:rsidRPr="003E7BE7">
        <w:rPr>
          <w:rFonts w:eastAsia="Arial Unicode MS"/>
          <w:bCs/>
          <w:sz w:val="24"/>
          <w:szCs w:val="24"/>
        </w:rPr>
        <w:t xml:space="preserve">in SQL Developer </w:t>
      </w:r>
      <w:r w:rsidRPr="003E7BE7">
        <w:rPr>
          <w:rFonts w:eastAsia="Arial Unicode MS"/>
          <w:bCs/>
          <w:sz w:val="24"/>
          <w:szCs w:val="24"/>
        </w:rPr>
        <w:t>and run all script files in folder “</w:t>
      </w:r>
      <w:r w:rsidR="008B52CA">
        <w:rPr>
          <w:rFonts w:eastAsia="Arial Unicode MS"/>
          <w:bCs/>
          <w:sz w:val="24"/>
          <w:szCs w:val="24"/>
        </w:rPr>
        <w:t>…</w:t>
      </w:r>
      <w:r w:rsidR="0026389F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P1\</w:t>
      </w:r>
      <w:r w:rsidR="008B52CA">
        <w:rPr>
          <w:rFonts w:eastAsia="Arial Unicode MS"/>
          <w:bCs/>
          <w:sz w:val="24"/>
          <w:szCs w:val="24"/>
        </w:rPr>
        <w:t>Part</w:t>
      </w:r>
      <w:r w:rsidR="00962227">
        <w:rPr>
          <w:rFonts w:eastAsia="Arial Unicode MS"/>
          <w:bCs/>
          <w:sz w:val="24"/>
          <w:szCs w:val="24"/>
        </w:rPr>
        <w:t xml:space="preserve"> </w:t>
      </w:r>
      <w:r w:rsidR="008B52CA">
        <w:rPr>
          <w:rFonts w:eastAsia="Arial Unicode MS"/>
          <w:bCs/>
          <w:sz w:val="24"/>
          <w:szCs w:val="24"/>
        </w:rPr>
        <w:t>2</w:t>
      </w:r>
      <w:r w:rsidRPr="003E7BE7">
        <w:rPr>
          <w:rFonts w:eastAsia="Arial Unicode MS"/>
          <w:bCs/>
          <w:sz w:val="24"/>
          <w:szCs w:val="24"/>
        </w:rPr>
        <w:t>\</w:t>
      </w:r>
      <w:r w:rsidR="00A952E0">
        <w:rPr>
          <w:rFonts w:eastAsia="Arial Unicode MS"/>
          <w:bCs/>
          <w:sz w:val="24"/>
          <w:szCs w:val="24"/>
        </w:rPr>
        <w:t>HF\</w:t>
      </w:r>
      <w:r w:rsidRPr="003E7BE7">
        <w:rPr>
          <w:rFonts w:eastAsia="Arial Unicode MS"/>
          <w:bCs/>
          <w:sz w:val="24"/>
          <w:szCs w:val="24"/>
        </w:rPr>
        <w:t>H</w:t>
      </w:r>
      <w:r w:rsidR="008B52C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-Full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="00962227" w:rsidRPr="00962227">
        <w:rPr>
          <w:rFonts w:eastAsia="Arial Unicode MS"/>
          <w:bCs/>
          <w:sz w:val="24"/>
          <w:szCs w:val="24"/>
        </w:rPr>
        <w:t>USER1_HF_FULL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 xml:space="preserve">”. </w:t>
      </w:r>
      <w:r w:rsidR="00551B1F">
        <w:rPr>
          <w:rFonts w:eastAsia="Arial Unicode MS"/>
          <w:bCs/>
          <w:sz w:val="24"/>
          <w:szCs w:val="24"/>
        </w:rPr>
        <w:t>R</w:t>
      </w:r>
      <w:r w:rsidRPr="003E7BE7">
        <w:rPr>
          <w:rFonts w:eastAsia="Arial Unicode MS"/>
          <w:bCs/>
          <w:sz w:val="24"/>
          <w:szCs w:val="24"/>
        </w:rPr>
        <w:t xml:space="preserve">epeat the same </w:t>
      </w:r>
      <w:r w:rsidR="00551B1F">
        <w:rPr>
          <w:rFonts w:eastAsia="Arial Unicode MS"/>
          <w:bCs/>
          <w:sz w:val="24"/>
          <w:szCs w:val="24"/>
        </w:rPr>
        <w:t>process for other sites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2A01D38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A7E33DD" w14:textId="187948AA" w:rsidR="00790A68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2 – Partial Replication</w:t>
      </w:r>
    </w:p>
    <w:p w14:paraId="125A198A" w14:textId="77777777" w:rsidR="00790A68" w:rsidRPr="003E7BE7" w:rsidRDefault="00790A68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4763DF76" w14:textId="6CDE3896" w:rsidR="008759B2" w:rsidRPr="003E7BE7" w:rsidRDefault="008759B2" w:rsidP="008725E1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 data is split into three</w:t>
      </w:r>
      <w:r w:rsidR="00797484" w:rsidRPr="003E7BE7">
        <w:rPr>
          <w:rFonts w:eastAsia="Arial Unicode MS"/>
          <w:bCs/>
          <w:sz w:val="24"/>
          <w:szCs w:val="24"/>
        </w:rPr>
        <w:t xml:space="preserve">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725E1">
        <w:rPr>
          <w:rFonts w:eastAsia="Arial Unicode MS"/>
          <w:bCs/>
          <w:sz w:val="24"/>
          <w:szCs w:val="24"/>
        </w:rPr>
        <w:t xml:space="preserve">in </w:t>
      </w:r>
      <w:r w:rsidR="00856A9F">
        <w:rPr>
          <w:rFonts w:eastAsia="Arial Unicode MS"/>
          <w:bCs/>
          <w:sz w:val="24"/>
          <w:szCs w:val="24"/>
        </w:rPr>
        <w:t>J</w:t>
      </w:r>
      <w:r w:rsidR="00D635F1">
        <w:rPr>
          <w:rFonts w:eastAsia="Arial Unicode MS"/>
          <w:bCs/>
          <w:sz w:val="24"/>
          <w:szCs w:val="24"/>
        </w:rPr>
        <w:t>ob 1.</w:t>
      </w:r>
    </w:p>
    <w:p w14:paraId="57012B8F" w14:textId="77777777" w:rsidR="00797484" w:rsidRPr="003E7BE7" w:rsidRDefault="00797484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2AF0ED66" w14:textId="5AF00D81" w:rsidR="00790A68" w:rsidRPr="003E7BE7" w:rsidRDefault="00790A68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some of the sites in the computer network (i.e., </w:t>
      </w:r>
      <w:r w:rsidRPr="003E7BE7">
        <w:rPr>
          <w:rFonts w:eastAsia="Arial Unicode MS"/>
          <w:b/>
          <w:bCs/>
          <w:sz w:val="24"/>
          <w:szCs w:val="24"/>
        </w:rPr>
        <w:t>more than one site may have a copy of this fragment, but not all of them</w:t>
      </w:r>
      <w:r w:rsidR="004413E5">
        <w:rPr>
          <w:rFonts w:eastAsia="Arial Unicode MS"/>
          <w:b/>
          <w:bCs/>
          <w:sz w:val="24"/>
          <w:szCs w:val="24"/>
        </w:rPr>
        <w:t>.</w:t>
      </w:r>
      <w:r w:rsidR="003B5E4D">
        <w:rPr>
          <w:rFonts w:eastAsia="Arial Unicode MS"/>
          <w:b/>
          <w:bCs/>
          <w:sz w:val="24"/>
          <w:szCs w:val="24"/>
        </w:rPr>
        <w:t xml:space="preserve"> </w:t>
      </w:r>
      <w:r w:rsidR="004413E5">
        <w:rPr>
          <w:rFonts w:eastAsia="Arial Unicode MS"/>
          <w:b/>
          <w:bCs/>
          <w:sz w:val="24"/>
          <w:szCs w:val="24"/>
        </w:rPr>
        <w:t>Y</w:t>
      </w:r>
      <w:r w:rsidR="003B5E4D">
        <w:rPr>
          <w:rFonts w:eastAsia="Arial Unicode MS"/>
          <w:b/>
          <w:bCs/>
          <w:sz w:val="24"/>
          <w:szCs w:val="24"/>
        </w:rPr>
        <w:t xml:space="preserve">ou </w:t>
      </w:r>
      <w:r w:rsidR="00461686">
        <w:rPr>
          <w:rFonts w:eastAsia="Arial Unicode MS" w:hint="eastAsia"/>
          <w:b/>
          <w:bCs/>
          <w:sz w:val="24"/>
          <w:szCs w:val="24"/>
          <w:lang w:eastAsia="zh-CN"/>
        </w:rPr>
        <w:t>should</w:t>
      </w:r>
      <w:r w:rsidR="00461686">
        <w:rPr>
          <w:rFonts w:eastAsia="Arial Unicode MS"/>
          <w:b/>
          <w:bCs/>
          <w:sz w:val="24"/>
          <w:szCs w:val="24"/>
        </w:rPr>
        <w:t xml:space="preserve"> </w:t>
      </w:r>
      <w:r w:rsidR="003B5E4D">
        <w:rPr>
          <w:rFonts w:eastAsia="Arial Unicode MS"/>
          <w:b/>
          <w:bCs/>
          <w:sz w:val="24"/>
          <w:szCs w:val="24"/>
        </w:rPr>
        <w:t xml:space="preserve">read through the scripts to understand </w:t>
      </w:r>
      <w:r w:rsidR="005525A6">
        <w:rPr>
          <w:rFonts w:eastAsia="Arial Unicode MS"/>
          <w:b/>
          <w:bCs/>
          <w:sz w:val="24"/>
          <w:szCs w:val="24"/>
        </w:rPr>
        <w:t xml:space="preserve">how </w:t>
      </w:r>
      <w:r w:rsidR="00162611">
        <w:rPr>
          <w:rFonts w:eastAsia="Arial Unicode MS"/>
          <w:b/>
          <w:bCs/>
          <w:sz w:val="24"/>
          <w:szCs w:val="24"/>
        </w:rPr>
        <w:t xml:space="preserve">fragments </w:t>
      </w:r>
      <w:r w:rsidR="005525A6">
        <w:rPr>
          <w:rFonts w:eastAsia="Arial Unicode MS"/>
          <w:b/>
          <w:bCs/>
          <w:sz w:val="24"/>
          <w:szCs w:val="24"/>
        </w:rPr>
        <w:t xml:space="preserve">are </w:t>
      </w:r>
      <w:r w:rsidR="00162611">
        <w:rPr>
          <w:rFonts w:eastAsia="Arial Unicode MS"/>
          <w:b/>
          <w:bCs/>
          <w:sz w:val="24"/>
          <w:szCs w:val="24"/>
        </w:rPr>
        <w:t xml:space="preserve">replicated and </w:t>
      </w:r>
      <w:r w:rsidR="005525A6">
        <w:rPr>
          <w:rFonts w:eastAsia="Arial Unicode MS"/>
          <w:b/>
          <w:bCs/>
          <w:sz w:val="24"/>
          <w:szCs w:val="24"/>
        </w:rPr>
        <w:t>allocated</w:t>
      </w:r>
      <w:r w:rsidRPr="003E7BE7">
        <w:rPr>
          <w:rFonts w:eastAsia="Arial Unicode MS"/>
          <w:bCs/>
          <w:sz w:val="24"/>
          <w:szCs w:val="24"/>
        </w:rPr>
        <w:t xml:space="preserve">). You should create three sites: </w:t>
      </w:r>
    </w:p>
    <w:p w14:paraId="554BCDFF" w14:textId="377A7D01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F55A9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F55A9A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>A_S1234567</w:t>
      </w:r>
    </w:p>
    <w:p w14:paraId="28CC977C" w14:textId="2A449D1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D064107" w14:textId="7B26676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B88007A" w14:textId="77777777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</w:p>
    <w:p w14:paraId="3659162F" w14:textId="000E9E18" w:rsidR="00790A68" w:rsidRPr="003E7BE7" w:rsidRDefault="00A21ACF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 order t</w:t>
      </w:r>
      <w:r w:rsidR="00790A68" w:rsidRPr="003E7BE7">
        <w:rPr>
          <w:rFonts w:eastAsia="Arial Unicode MS"/>
          <w:bCs/>
          <w:sz w:val="24"/>
          <w:szCs w:val="24"/>
        </w:rPr>
        <w:t xml:space="preserve">o load </w:t>
      </w:r>
      <w:r w:rsidRPr="003E7BE7">
        <w:rPr>
          <w:rFonts w:eastAsia="Arial Unicode MS"/>
          <w:bCs/>
          <w:sz w:val="24"/>
          <w:szCs w:val="24"/>
        </w:rPr>
        <w:t xml:space="preserve">the above </w:t>
      </w:r>
      <w:r w:rsidR="00790A68" w:rsidRPr="003E7BE7">
        <w:rPr>
          <w:rFonts w:eastAsia="Arial Unicode MS"/>
          <w:bCs/>
          <w:sz w:val="24"/>
          <w:szCs w:val="24"/>
        </w:rPr>
        <w:t>fragments into site 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A_S1234567, connect to user “USER1_H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790A68" w:rsidRPr="003E7BE7">
        <w:rPr>
          <w:rFonts w:eastAsia="Arial Unicode MS"/>
          <w:bCs/>
          <w:sz w:val="24"/>
          <w:szCs w:val="24"/>
        </w:rPr>
        <w:t>in SQL Developer and run all script files in folder “</w:t>
      </w:r>
      <w:r w:rsidR="0026389F">
        <w:rPr>
          <w:rFonts w:eastAsia="Arial Unicode MS"/>
          <w:bCs/>
          <w:sz w:val="24"/>
          <w:szCs w:val="24"/>
        </w:rPr>
        <w:t>…\</w:t>
      </w:r>
      <w:r w:rsidR="00790A68" w:rsidRPr="003E7BE7">
        <w:rPr>
          <w:rFonts w:eastAsia="Arial Unicode MS"/>
          <w:bCs/>
          <w:sz w:val="24"/>
          <w:szCs w:val="24"/>
        </w:rPr>
        <w:t>P1\</w:t>
      </w:r>
      <w:r w:rsidR="0026389F">
        <w:rPr>
          <w:rFonts w:eastAsia="Arial Unicode MS"/>
          <w:bCs/>
          <w:sz w:val="24"/>
          <w:szCs w:val="24"/>
        </w:rPr>
        <w:t>Part 2\</w:t>
      </w:r>
      <w:r w:rsidR="00790A68"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</w:t>
      </w:r>
      <w:r w:rsidR="0026389F">
        <w:rPr>
          <w:rFonts w:eastAsia="Arial Unicode MS"/>
          <w:bCs/>
          <w:sz w:val="24"/>
          <w:szCs w:val="24"/>
        </w:rPr>
        <w:t>Partial</w:t>
      </w:r>
      <w:r w:rsidR="00790A68" w:rsidRPr="003E7BE7">
        <w:rPr>
          <w:rFonts w:eastAsia="Arial Unicode MS"/>
          <w:bCs/>
          <w:sz w:val="24"/>
          <w:szCs w:val="24"/>
        </w:rPr>
        <w:t>\USER1_H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</w:t>
      </w:r>
      <w:r w:rsidR="00801BFB">
        <w:rPr>
          <w:rFonts w:eastAsia="Arial Unicode MS"/>
          <w:bCs/>
          <w:sz w:val="24"/>
          <w:szCs w:val="24"/>
        </w:rPr>
        <w:t>\</w:t>
      </w:r>
      <w:r w:rsidR="00790A68" w:rsidRPr="003E7BE7">
        <w:rPr>
          <w:rFonts w:eastAsia="Arial Unicode MS"/>
          <w:bCs/>
          <w:sz w:val="24"/>
          <w:szCs w:val="24"/>
        </w:rPr>
        <w:t>”.</w:t>
      </w:r>
      <w:r w:rsidR="00F9034C">
        <w:rPr>
          <w:rFonts w:eastAsia="Arial Unicode MS"/>
          <w:bCs/>
          <w:sz w:val="24"/>
          <w:szCs w:val="24"/>
        </w:rPr>
        <w:t xml:space="preserve"> Repeat the same process for other sites</w:t>
      </w:r>
      <w:r w:rsidR="00EB2D6D">
        <w:rPr>
          <w:rFonts w:eastAsia="Arial Unicode MS"/>
          <w:bCs/>
          <w:sz w:val="24"/>
          <w:szCs w:val="24"/>
        </w:rPr>
        <w:t>.</w:t>
      </w:r>
    </w:p>
    <w:p w14:paraId="61FCDB9C" w14:textId="737A4FEC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278CA184" w14:textId="7A8BFECE" w:rsidR="00F9172B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3 – No Replication</w:t>
      </w:r>
    </w:p>
    <w:p w14:paraId="20DB1A31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69E929C6" w14:textId="715923B9" w:rsidR="00F9172B" w:rsidRPr="003E7BE7" w:rsidRDefault="00F03FCA" w:rsidP="00856A9F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56A9F">
        <w:rPr>
          <w:rFonts w:eastAsia="Arial Unicode MS"/>
          <w:bCs/>
          <w:sz w:val="24"/>
          <w:szCs w:val="24"/>
        </w:rPr>
        <w:t>in Job 1.</w:t>
      </w:r>
    </w:p>
    <w:p w14:paraId="4D03A387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3D923142" w14:textId="44996D51" w:rsidR="003C01BA" w:rsidRPr="003E7BE7" w:rsidRDefault="00080E10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</w:t>
      </w:r>
      <w:r w:rsidRPr="003E7BE7">
        <w:rPr>
          <w:rFonts w:eastAsia="Arial Unicode MS"/>
          <w:b/>
          <w:bCs/>
          <w:sz w:val="24"/>
          <w:szCs w:val="24"/>
        </w:rPr>
        <w:t>only one site</w:t>
      </w:r>
      <w:r w:rsidRPr="003E7BE7">
        <w:rPr>
          <w:rFonts w:eastAsia="Arial Unicode MS"/>
          <w:bCs/>
          <w:sz w:val="24"/>
          <w:szCs w:val="24"/>
        </w:rPr>
        <w:t xml:space="preserve"> in the computer network. You should create three sites: </w:t>
      </w:r>
    </w:p>
    <w:p w14:paraId="3563B694" w14:textId="2092A440" w:rsidR="00375DA5" w:rsidRPr="003E7BE7" w:rsidRDefault="00375DA5" w:rsidP="00F03FCA">
      <w:pPr>
        <w:pStyle w:val="ListParagraph"/>
        <w:numPr>
          <w:ilvl w:val="0"/>
          <w:numId w:val="30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_NO_S1234567</w:t>
      </w:r>
    </w:p>
    <w:p w14:paraId="4D60205C" w14:textId="76993307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BC64608" w14:textId="4A779E15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8081497" w14:textId="77777777" w:rsidR="00375DA5" w:rsidRPr="003E7BE7" w:rsidRDefault="00080E10" w:rsidP="00375DA5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18C27B7C" w14:textId="4BD3A77B" w:rsidR="00375DA5" w:rsidRPr="003E7BE7" w:rsidRDefault="00F03FCA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order to load the above </w:t>
      </w:r>
      <w:r w:rsidR="00375DA5" w:rsidRPr="003E7BE7">
        <w:rPr>
          <w:rFonts w:eastAsia="Arial Unicode MS"/>
          <w:bCs/>
          <w:sz w:val="24"/>
          <w:szCs w:val="24"/>
        </w:rPr>
        <w:t>fragments into site 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_NO_S1234567, connect to user “USER1_H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_NO_S1234567” in SQL Developer and run all script files in folder “</w:t>
      </w:r>
      <w:r w:rsidR="00AB5F4D">
        <w:rPr>
          <w:rFonts w:eastAsia="Arial Unicode MS"/>
          <w:bCs/>
          <w:sz w:val="24"/>
          <w:szCs w:val="24"/>
        </w:rPr>
        <w:t>…\</w:t>
      </w:r>
      <w:r w:rsidR="00375DA5" w:rsidRPr="003E7BE7">
        <w:rPr>
          <w:rFonts w:eastAsia="Arial Unicode MS"/>
          <w:bCs/>
          <w:sz w:val="24"/>
          <w:szCs w:val="24"/>
        </w:rPr>
        <w:t>P1\</w:t>
      </w:r>
      <w:r w:rsidR="00AB5F4D">
        <w:rPr>
          <w:rFonts w:eastAsia="Arial Unicode MS"/>
          <w:bCs/>
          <w:sz w:val="24"/>
          <w:szCs w:val="24"/>
        </w:rPr>
        <w:t>Part 2\</w:t>
      </w:r>
      <w:r w:rsidR="00375DA5" w:rsidRPr="003E7BE7">
        <w:rPr>
          <w:rFonts w:eastAsia="Arial Unicode MS"/>
          <w:bCs/>
          <w:sz w:val="24"/>
          <w:szCs w:val="24"/>
        </w:rPr>
        <w:t>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\H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>No</w:t>
      </w:r>
      <w:r w:rsidR="00375DA5" w:rsidRPr="003E7BE7">
        <w:rPr>
          <w:rFonts w:eastAsia="Arial Unicode MS"/>
          <w:bCs/>
          <w:sz w:val="24"/>
          <w:szCs w:val="24"/>
        </w:rPr>
        <w:t>\USER1_H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</w:t>
      </w:r>
      <w:r w:rsidR="00801BFB">
        <w:rPr>
          <w:rFonts w:eastAsia="Arial Unicode MS"/>
          <w:bCs/>
          <w:sz w:val="24"/>
          <w:szCs w:val="24"/>
        </w:rPr>
        <w:t>\</w:t>
      </w:r>
      <w:r w:rsidR="00375DA5" w:rsidRPr="003E7BE7">
        <w:rPr>
          <w:rFonts w:eastAsia="Arial Unicode MS"/>
          <w:bCs/>
          <w:sz w:val="24"/>
          <w:szCs w:val="24"/>
        </w:rPr>
        <w:t xml:space="preserve">”. </w:t>
      </w:r>
      <w:r w:rsidR="00EB2D6D">
        <w:rPr>
          <w:rFonts w:eastAsia="Arial Unicode MS"/>
          <w:bCs/>
          <w:sz w:val="24"/>
          <w:szCs w:val="24"/>
        </w:rPr>
        <w:t>Repeat the same process for other sites.</w:t>
      </w:r>
      <w:r w:rsidR="00375DA5" w:rsidRPr="003E7BE7">
        <w:rPr>
          <w:rFonts w:eastAsia="Arial Unicode MS"/>
          <w:bCs/>
          <w:sz w:val="24"/>
          <w:szCs w:val="24"/>
        </w:rPr>
        <w:t xml:space="preserve"> </w:t>
      </w:r>
    </w:p>
    <w:p w14:paraId="5467A316" w14:textId="3300D0E8" w:rsidR="00D52B52" w:rsidRDefault="00EB2D6D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 w:rsidRPr="00EB2D6D">
        <w:rPr>
          <w:rFonts w:eastAsia="Arial Unicode MS"/>
          <w:b/>
          <w:bCs/>
          <w:i/>
          <w:iCs/>
          <w:sz w:val="28"/>
          <w:szCs w:val="28"/>
          <w:u w:val="single"/>
        </w:rPr>
        <w:t>Task 2</w:t>
      </w:r>
      <w:r w:rsidR="001F5999" w:rsidRPr="00ED0A27">
        <w:rPr>
          <w:rFonts w:eastAsia="Arial Unicode MS"/>
          <w:sz w:val="28"/>
          <w:szCs w:val="28"/>
        </w:rPr>
        <w:t>:</w:t>
      </w:r>
      <w:r w:rsidR="00890D88" w:rsidRPr="00890D88">
        <w:rPr>
          <w:rFonts w:eastAsia="Arial Unicode MS"/>
          <w:b/>
          <w:bCs/>
          <w:sz w:val="24"/>
          <w:szCs w:val="24"/>
        </w:rPr>
        <w:t xml:space="preserve"> </w:t>
      </w:r>
      <w:r w:rsidR="00F54FB0">
        <w:rPr>
          <w:rFonts w:eastAsia="Arial Unicode MS"/>
          <w:sz w:val="24"/>
          <w:szCs w:val="24"/>
        </w:rPr>
        <w:t xml:space="preserve">Given the </w:t>
      </w:r>
      <w:r w:rsidR="00345A58">
        <w:rPr>
          <w:rFonts w:eastAsia="Arial Unicode MS"/>
          <w:sz w:val="24"/>
          <w:szCs w:val="24"/>
        </w:rPr>
        <w:t>update query</w:t>
      </w:r>
      <w:r w:rsidR="00F54FB0">
        <w:rPr>
          <w:rFonts w:eastAsia="Arial Unicode MS"/>
          <w:sz w:val="24"/>
          <w:szCs w:val="24"/>
        </w:rPr>
        <w:t xml:space="preserve"> below, </w:t>
      </w:r>
      <w:r w:rsidR="00B91985">
        <w:rPr>
          <w:rFonts w:eastAsia="Arial Unicode MS"/>
          <w:sz w:val="24"/>
          <w:szCs w:val="24"/>
        </w:rPr>
        <w:t>w</w:t>
      </w:r>
      <w:r w:rsidR="005817E1">
        <w:rPr>
          <w:rFonts w:eastAsia="Arial Unicode MS"/>
          <w:sz w:val="24"/>
          <w:szCs w:val="24"/>
        </w:rPr>
        <w:t xml:space="preserve">rite </w:t>
      </w:r>
      <w:r w:rsidR="003D56A3">
        <w:rPr>
          <w:rFonts w:eastAsia="Arial Unicode MS"/>
          <w:sz w:val="24"/>
          <w:szCs w:val="24"/>
        </w:rPr>
        <w:t xml:space="preserve">a set of </w:t>
      </w:r>
      <w:r w:rsidR="005817E1">
        <w:rPr>
          <w:rFonts w:eastAsia="Arial Unicode MS"/>
          <w:sz w:val="24"/>
          <w:szCs w:val="24"/>
        </w:rPr>
        <w:t xml:space="preserve">SQL queries </w:t>
      </w:r>
      <w:r w:rsidR="00790C6B">
        <w:rPr>
          <w:rFonts w:eastAsia="Arial Unicode MS"/>
          <w:sz w:val="24"/>
          <w:szCs w:val="24"/>
        </w:rPr>
        <w:t xml:space="preserve">(or </w:t>
      </w:r>
      <w:r w:rsidR="006A26FC">
        <w:rPr>
          <w:rFonts w:eastAsia="Arial Unicode MS"/>
          <w:sz w:val="24"/>
          <w:szCs w:val="24"/>
        </w:rPr>
        <w:t>one</w:t>
      </w:r>
      <w:r w:rsidR="00790C6B">
        <w:rPr>
          <w:rFonts w:eastAsia="Arial Unicode MS"/>
          <w:sz w:val="24"/>
          <w:szCs w:val="24"/>
        </w:rPr>
        <w:t xml:space="preserve"> transaction preferably) </w:t>
      </w:r>
      <w:r w:rsidR="005817E1">
        <w:rPr>
          <w:rFonts w:eastAsia="Arial Unicode MS"/>
          <w:sz w:val="24"/>
          <w:szCs w:val="24"/>
        </w:rPr>
        <w:t>which appl</w:t>
      </w:r>
      <w:r w:rsidR="007F3C52">
        <w:rPr>
          <w:rFonts w:eastAsia="Arial Unicode MS"/>
          <w:sz w:val="24"/>
          <w:szCs w:val="24"/>
        </w:rPr>
        <w:t>ies</w:t>
      </w:r>
      <w:r w:rsidR="005817E1">
        <w:rPr>
          <w:rFonts w:eastAsia="Arial Unicode MS"/>
          <w:sz w:val="24"/>
          <w:szCs w:val="24"/>
        </w:rPr>
        <w:t xml:space="preserve"> </w:t>
      </w:r>
      <w:r w:rsidR="006A26FC">
        <w:rPr>
          <w:rFonts w:eastAsia="Arial Unicode MS"/>
          <w:sz w:val="24"/>
          <w:szCs w:val="24"/>
        </w:rPr>
        <w:t xml:space="preserve">this </w:t>
      </w:r>
      <w:r w:rsidR="005817E1">
        <w:rPr>
          <w:rFonts w:eastAsia="Arial Unicode MS"/>
          <w:sz w:val="24"/>
          <w:szCs w:val="24"/>
        </w:rPr>
        <w:t xml:space="preserve">update to </w:t>
      </w:r>
      <w:r w:rsidR="005817E1">
        <w:rPr>
          <w:rFonts w:eastAsia="Arial Unicode MS"/>
          <w:bCs/>
          <w:sz w:val="24"/>
          <w:szCs w:val="24"/>
        </w:rPr>
        <w:t xml:space="preserve">the system </w:t>
      </w:r>
      <w:r w:rsidR="005817E1" w:rsidRPr="003E7BE7">
        <w:rPr>
          <w:rFonts w:eastAsia="Arial Unicode MS"/>
          <w:bCs/>
          <w:sz w:val="24"/>
          <w:szCs w:val="24"/>
        </w:rPr>
        <w:t xml:space="preserve">under </w:t>
      </w:r>
      <w:r w:rsidR="0017571F">
        <w:rPr>
          <w:rFonts w:eastAsia="Arial Unicode MS"/>
          <w:bCs/>
          <w:sz w:val="24"/>
          <w:szCs w:val="24"/>
        </w:rPr>
        <w:t>each</w:t>
      </w:r>
      <w:r w:rsidR="005817E1" w:rsidRPr="003E7BE7">
        <w:rPr>
          <w:rFonts w:eastAsia="Arial Unicode MS"/>
          <w:bCs/>
          <w:sz w:val="24"/>
          <w:szCs w:val="24"/>
        </w:rPr>
        <w:t xml:space="preserve"> replication strateg</w:t>
      </w:r>
      <w:r w:rsidR="0017571F">
        <w:rPr>
          <w:rFonts w:eastAsia="Arial Unicode MS"/>
          <w:bCs/>
          <w:sz w:val="24"/>
          <w:szCs w:val="24"/>
        </w:rPr>
        <w:t>y</w:t>
      </w:r>
      <w:r w:rsidR="007F3C52">
        <w:rPr>
          <w:rFonts w:eastAsia="Arial Unicode MS"/>
          <w:bCs/>
          <w:sz w:val="24"/>
          <w:szCs w:val="24"/>
        </w:rPr>
        <w:t>, respectively</w:t>
      </w:r>
      <w:r w:rsidR="005817E1">
        <w:rPr>
          <w:rFonts w:eastAsia="Arial Unicode MS"/>
          <w:bCs/>
          <w:sz w:val="24"/>
          <w:szCs w:val="24"/>
        </w:rPr>
        <w:t>.</w:t>
      </w:r>
      <w:r w:rsidR="00890D88">
        <w:rPr>
          <w:rFonts w:eastAsia="Arial Unicode MS"/>
          <w:bCs/>
          <w:sz w:val="24"/>
          <w:szCs w:val="24"/>
        </w:rPr>
        <w:t xml:space="preserve"> </w:t>
      </w:r>
      <w:r w:rsidR="00DD1D07" w:rsidRPr="003E7BE7">
        <w:rPr>
          <w:rFonts w:eastAsia="Arial Unicode MS"/>
          <w:bCs/>
          <w:sz w:val="24"/>
          <w:szCs w:val="24"/>
        </w:rPr>
        <w:t>(</w:t>
      </w:r>
      <w:r w:rsidR="0051378C">
        <w:rPr>
          <w:rFonts w:eastAsia="Arial Unicode MS"/>
          <w:b/>
          <w:bCs/>
          <w:sz w:val="24"/>
          <w:szCs w:val="24"/>
        </w:rPr>
        <w:t>Hint</w:t>
      </w:r>
      <w:r w:rsidR="00DD1D07" w:rsidRPr="003E7BE7">
        <w:rPr>
          <w:rFonts w:eastAsia="Arial Unicode MS"/>
          <w:bCs/>
          <w:sz w:val="24"/>
          <w:szCs w:val="24"/>
        </w:rPr>
        <w:t xml:space="preserve">: </w:t>
      </w:r>
      <w:r w:rsidR="007F3C52">
        <w:rPr>
          <w:rFonts w:eastAsia="Arial Unicode MS"/>
          <w:bCs/>
          <w:sz w:val="24"/>
          <w:szCs w:val="24"/>
        </w:rPr>
        <w:t xml:space="preserve">Three sets of </w:t>
      </w:r>
      <w:r w:rsidR="002B2A5C">
        <w:rPr>
          <w:rFonts w:eastAsia="Arial Unicode MS"/>
          <w:bCs/>
          <w:sz w:val="24"/>
          <w:szCs w:val="24"/>
        </w:rPr>
        <w:t>SQL queries</w:t>
      </w:r>
      <w:r w:rsidR="003A7CC5">
        <w:rPr>
          <w:rFonts w:eastAsia="Arial Unicode MS"/>
          <w:bCs/>
          <w:sz w:val="24"/>
          <w:szCs w:val="24"/>
        </w:rPr>
        <w:t xml:space="preserve"> (</w:t>
      </w:r>
      <w:r w:rsidR="002B2A5C">
        <w:rPr>
          <w:rFonts w:eastAsia="Arial Unicode MS"/>
          <w:bCs/>
          <w:sz w:val="24"/>
          <w:szCs w:val="24"/>
        </w:rPr>
        <w:t>or three transactions</w:t>
      </w:r>
      <w:r w:rsidR="003A7CC5">
        <w:rPr>
          <w:rFonts w:eastAsia="Arial Unicode MS"/>
          <w:bCs/>
          <w:sz w:val="24"/>
          <w:szCs w:val="24"/>
        </w:rPr>
        <w:t>)</w:t>
      </w:r>
      <w:r w:rsidR="002B2A5C">
        <w:rPr>
          <w:rFonts w:eastAsia="Arial Unicode MS"/>
          <w:bCs/>
          <w:sz w:val="24"/>
          <w:szCs w:val="24"/>
        </w:rPr>
        <w:t xml:space="preserve"> in total for three</w:t>
      </w:r>
      <w:r w:rsidR="003A7CC5">
        <w:rPr>
          <w:rFonts w:eastAsia="Arial Unicode MS"/>
          <w:bCs/>
          <w:sz w:val="24"/>
          <w:szCs w:val="24"/>
        </w:rPr>
        <w:t xml:space="preserve"> different</w:t>
      </w:r>
      <w:r w:rsidR="002B2A5C">
        <w:rPr>
          <w:rFonts w:eastAsia="Arial Unicode MS"/>
          <w:bCs/>
          <w:sz w:val="24"/>
          <w:szCs w:val="24"/>
        </w:rPr>
        <w:t xml:space="preserve"> strategies.</w:t>
      </w:r>
      <w:r w:rsidR="003A7CC5">
        <w:rPr>
          <w:rFonts w:eastAsia="Arial Unicode MS"/>
          <w:bCs/>
          <w:sz w:val="24"/>
          <w:szCs w:val="24"/>
        </w:rPr>
        <w:t xml:space="preserve"> </w:t>
      </w:r>
      <w:r w:rsidR="00B62C72">
        <w:rPr>
          <w:rFonts w:eastAsia="Arial Unicode MS"/>
          <w:bCs/>
          <w:sz w:val="24"/>
          <w:szCs w:val="24"/>
        </w:rPr>
        <w:t>Each of y</w:t>
      </w:r>
      <w:r w:rsidR="00DD1D07" w:rsidRPr="003E7BE7">
        <w:rPr>
          <w:rFonts w:eastAsia="Arial Unicode MS"/>
          <w:bCs/>
          <w:sz w:val="24"/>
          <w:szCs w:val="24"/>
        </w:rPr>
        <w:t xml:space="preserve">our update </w:t>
      </w:r>
      <w:r w:rsidR="00B62C72">
        <w:rPr>
          <w:rFonts w:eastAsia="Arial Unicode MS"/>
          <w:bCs/>
          <w:sz w:val="24"/>
          <w:szCs w:val="24"/>
        </w:rPr>
        <w:t>transaction</w:t>
      </w:r>
      <w:r w:rsidR="00DD1D07" w:rsidRPr="003E7BE7">
        <w:rPr>
          <w:rFonts w:eastAsia="Arial Unicode MS"/>
          <w:bCs/>
          <w:sz w:val="24"/>
          <w:szCs w:val="24"/>
        </w:rPr>
        <w:t xml:space="preserve"> should guarantee consistency </w:t>
      </w:r>
      <w:r w:rsidR="00DD1D07" w:rsidRPr="003E7BE7">
        <w:rPr>
          <w:rFonts w:eastAsia="Arial Unicode MS"/>
          <w:bCs/>
          <w:sz w:val="24"/>
          <w:szCs w:val="24"/>
        </w:rPr>
        <w:lastRenderedPageBreak/>
        <w:t>between copies</w:t>
      </w:r>
      <w:r w:rsidR="00DD1D07">
        <w:rPr>
          <w:rFonts w:eastAsia="Arial Unicode MS"/>
          <w:bCs/>
          <w:sz w:val="24"/>
          <w:szCs w:val="24"/>
        </w:rPr>
        <w:t xml:space="preserve"> and should not </w:t>
      </w:r>
      <w:r w:rsidR="0043425F">
        <w:rPr>
          <w:rFonts w:eastAsia="Arial Unicode MS"/>
          <w:bCs/>
          <w:sz w:val="24"/>
          <w:szCs w:val="24"/>
        </w:rPr>
        <w:t>perform update to</w:t>
      </w:r>
      <w:r w:rsidR="00DD1D07">
        <w:rPr>
          <w:rFonts w:eastAsia="Arial Unicode MS"/>
          <w:bCs/>
          <w:sz w:val="24"/>
          <w:szCs w:val="24"/>
        </w:rPr>
        <w:t xml:space="preserve"> sites which </w:t>
      </w:r>
      <w:r w:rsidR="00367402">
        <w:rPr>
          <w:rFonts w:eastAsia="Arial Unicode MS"/>
          <w:bCs/>
          <w:sz w:val="24"/>
          <w:szCs w:val="24"/>
        </w:rPr>
        <w:t>are not possible to</w:t>
      </w:r>
      <w:r w:rsidR="001B2836">
        <w:rPr>
          <w:rFonts w:eastAsia="Arial Unicode MS"/>
          <w:bCs/>
          <w:sz w:val="24"/>
          <w:szCs w:val="24"/>
        </w:rPr>
        <w:t xml:space="preserve"> have</w:t>
      </w:r>
      <w:r w:rsidR="00DD1D07">
        <w:rPr>
          <w:rFonts w:eastAsia="Arial Unicode MS"/>
          <w:bCs/>
          <w:sz w:val="24"/>
          <w:szCs w:val="24"/>
        </w:rPr>
        <w:t xml:space="preserve"> the record</w:t>
      </w:r>
      <w:r w:rsidR="00DD1D07" w:rsidRPr="003E7BE7">
        <w:rPr>
          <w:rFonts w:eastAsia="Arial Unicode MS"/>
          <w:bCs/>
          <w:sz w:val="24"/>
          <w:szCs w:val="24"/>
        </w:rPr>
        <w:t>).</w:t>
      </w:r>
    </w:p>
    <w:p w14:paraId="7CB61885" w14:textId="41F20895" w:rsidR="00D52B52" w:rsidRDefault="00F54FB0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Q</w:t>
      </w:r>
      <w:r w:rsidR="002A6C0E">
        <w:rPr>
          <w:rFonts w:eastAsia="Arial Unicode MS"/>
          <w:sz w:val="24"/>
          <w:szCs w:val="24"/>
          <w:lang w:eastAsia="zh-CN"/>
        </w:rPr>
        <w:t>uery</w:t>
      </w:r>
      <w:r w:rsidR="009D6519">
        <w:rPr>
          <w:rFonts w:eastAsia="Arial Unicode MS"/>
          <w:sz w:val="24"/>
          <w:szCs w:val="24"/>
          <w:lang w:eastAsia="zh-CN"/>
        </w:rPr>
        <w:t>:</w:t>
      </w:r>
      <w:r w:rsidR="002A6C0E">
        <w:rPr>
          <w:rFonts w:eastAsia="Arial Unicode MS"/>
          <w:sz w:val="24"/>
          <w:szCs w:val="24"/>
          <w:lang w:eastAsia="zh-CN"/>
        </w:rPr>
        <w:t xml:space="preserve"> </w:t>
      </w:r>
      <w:r w:rsidR="00D52B52">
        <w:rPr>
          <w:rFonts w:eastAsia="Arial Unicode MS"/>
          <w:sz w:val="24"/>
          <w:szCs w:val="24"/>
          <w:lang w:eastAsia="zh-CN"/>
        </w:rPr>
        <w:t>C</w:t>
      </w:r>
      <w:r w:rsidR="008759B2" w:rsidRPr="003E7BE7">
        <w:rPr>
          <w:rFonts w:eastAsia="Arial Unicode MS"/>
          <w:bCs/>
          <w:sz w:val="24"/>
          <w:szCs w:val="24"/>
        </w:rPr>
        <w:t xml:space="preserve">hange the </w:t>
      </w:r>
      <w:r w:rsidR="00B83D57" w:rsidRPr="003E7BE7">
        <w:rPr>
          <w:rFonts w:eastAsia="Arial Unicode MS"/>
          <w:bCs/>
          <w:sz w:val="24"/>
          <w:szCs w:val="24"/>
        </w:rPr>
        <w:t xml:space="preserve">country code of the </w:t>
      </w:r>
      <w:r w:rsidR="008759B2" w:rsidRPr="003E7BE7">
        <w:rPr>
          <w:rFonts w:eastAsia="Arial Unicode MS"/>
          <w:bCs/>
          <w:sz w:val="24"/>
          <w:szCs w:val="24"/>
        </w:rPr>
        <w:t>player whose ID is 305</w:t>
      </w:r>
      <w:r w:rsidR="00B83D57" w:rsidRPr="003E7BE7">
        <w:rPr>
          <w:rFonts w:eastAsia="Arial Unicode MS"/>
          <w:bCs/>
          <w:sz w:val="24"/>
          <w:szCs w:val="24"/>
        </w:rPr>
        <w:t xml:space="preserve"> to </w:t>
      </w:r>
      <w:r w:rsidR="001F5999" w:rsidRPr="003E7BE7">
        <w:rPr>
          <w:rFonts w:eastAsia="Arial Unicode MS"/>
          <w:bCs/>
          <w:sz w:val="24"/>
          <w:szCs w:val="24"/>
        </w:rPr>
        <w:t>“</w:t>
      </w:r>
      <w:r w:rsidR="00B83D57" w:rsidRPr="003E7BE7">
        <w:rPr>
          <w:rFonts w:eastAsia="Arial Unicode MS"/>
          <w:bCs/>
          <w:sz w:val="24"/>
          <w:szCs w:val="24"/>
        </w:rPr>
        <w:t>AUS</w:t>
      </w:r>
      <w:r w:rsidR="001F5999" w:rsidRPr="003E7BE7">
        <w:rPr>
          <w:rFonts w:eastAsia="Arial Unicode MS"/>
          <w:bCs/>
          <w:sz w:val="24"/>
          <w:szCs w:val="24"/>
        </w:rPr>
        <w:t>”</w:t>
      </w:r>
      <w:r w:rsidR="00D52B52">
        <w:rPr>
          <w:rFonts w:eastAsia="Arial Unicode MS"/>
          <w:bCs/>
          <w:sz w:val="24"/>
          <w:szCs w:val="24"/>
        </w:rPr>
        <w:t>.</w:t>
      </w:r>
    </w:p>
    <w:p w14:paraId="43099745" w14:textId="4F62D2E5" w:rsidR="008759B2" w:rsidRPr="00E9107A" w:rsidRDefault="00117129" w:rsidP="008759B2">
      <w:pPr>
        <w:spacing w:before="100" w:beforeAutospacing="1" w:after="100" w:afterAutospacing="1"/>
        <w:jc w:val="both"/>
        <w:rPr>
          <w:bCs/>
          <w:i/>
          <w:iCs/>
          <w:sz w:val="24"/>
          <w:szCs w:val="24"/>
          <w:u w:val="single"/>
          <w:lang w:eastAsia="zh-CN"/>
        </w:rPr>
      </w:pP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>Put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your 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SQL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quer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ies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>/transactions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>,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your result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and 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the 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>e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xpla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nation of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the difference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of update </w:t>
      </w:r>
      <w:r w:rsidR="00420199" w:rsidRPr="00E9107A">
        <w:rPr>
          <w:rFonts w:eastAsia="Arial Unicode MS"/>
          <w:bCs/>
          <w:i/>
          <w:iCs/>
          <w:sz w:val="24"/>
          <w:szCs w:val="24"/>
          <w:u w:val="single"/>
        </w:rPr>
        <w:t>operations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between three replication strategies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in your </w:t>
      </w:r>
      <w:r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submission</w:t>
      </w:r>
      <w:r w:rsidR="000A1DDF"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.</w:t>
      </w:r>
    </w:p>
    <w:p w14:paraId="203CF975" w14:textId="6829FC06" w:rsidR="00FD0ED5" w:rsidRPr="008705A8" w:rsidRDefault="00FD0ED5" w:rsidP="008705A8">
      <w:pPr>
        <w:pStyle w:val="ListParagraph"/>
        <w:numPr>
          <w:ilvl w:val="0"/>
          <w:numId w:val="35"/>
        </w:numPr>
        <w:rPr>
          <w:rFonts w:eastAsia="Arial Unicode MS"/>
          <w:b/>
          <w:bCs/>
          <w:iCs/>
          <w:sz w:val="28"/>
          <w:szCs w:val="24"/>
        </w:rPr>
      </w:pPr>
      <w:r w:rsidRPr="008705A8">
        <w:rPr>
          <w:rFonts w:eastAsia="Arial Unicode MS"/>
          <w:b/>
          <w:bCs/>
          <w:iCs/>
          <w:sz w:val="28"/>
          <w:szCs w:val="24"/>
        </w:rPr>
        <w:t>Vertical Fragmentation</w:t>
      </w:r>
    </w:p>
    <w:p w14:paraId="35770997" w14:textId="77777777" w:rsidR="00B36923" w:rsidRPr="003E7BE7" w:rsidRDefault="00B36923" w:rsidP="00B36923">
      <w:pPr>
        <w:rPr>
          <w:rFonts w:eastAsia="Arial Unicode MS"/>
          <w:bCs/>
          <w:sz w:val="24"/>
          <w:szCs w:val="24"/>
        </w:rPr>
      </w:pPr>
    </w:p>
    <w:p w14:paraId="1577E24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Vertical Fragmentation:</w:t>
      </w:r>
    </w:p>
    <w:p w14:paraId="3331197C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AthleteV1[AthleteID, FName, LName]</w:t>
      </w:r>
    </w:p>
    <w:p w14:paraId="7DAB7366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AthleteV2[AthleteID, DOB, CountryCode, SportID]</w:t>
      </w:r>
    </w:p>
    <w:p w14:paraId="7EC64E3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</w:p>
    <w:p w14:paraId="094B6A68" w14:textId="7F67879A" w:rsidR="005F6ED6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Create two users to simulate two sites, and load the data from folder “</w:t>
      </w:r>
      <w:r w:rsidR="00440A0D">
        <w:rPr>
          <w:rFonts w:eastAsia="Arial Unicode MS"/>
          <w:bCs/>
          <w:sz w:val="24"/>
          <w:szCs w:val="24"/>
        </w:rPr>
        <w:t>…\</w:t>
      </w:r>
      <w:r w:rsidRPr="003E7BE7">
        <w:rPr>
          <w:rFonts w:eastAsia="Arial Unicode MS"/>
          <w:bCs/>
          <w:sz w:val="24"/>
          <w:szCs w:val="24"/>
        </w:rPr>
        <w:t>P1</w:t>
      </w:r>
      <w:r w:rsidR="00440A0D">
        <w:rPr>
          <w:rFonts w:eastAsia="Arial Unicode MS"/>
          <w:bCs/>
          <w:sz w:val="24"/>
          <w:szCs w:val="24"/>
        </w:rPr>
        <w:t>\Part 2</w:t>
      </w:r>
      <w:r w:rsidRPr="003E7BE7">
        <w:rPr>
          <w:rFonts w:eastAsia="Arial Unicode MS"/>
          <w:bCs/>
          <w:sz w:val="24"/>
          <w:szCs w:val="24"/>
        </w:rPr>
        <w:t>\V</w:t>
      </w:r>
      <w:r w:rsidR="008725E1">
        <w:rPr>
          <w:rFonts w:eastAsia="Arial Unicode MS"/>
          <w:bCs/>
          <w:sz w:val="24"/>
          <w:szCs w:val="24"/>
        </w:rPr>
        <w:t>F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”</w:t>
      </w:r>
    </w:p>
    <w:p w14:paraId="74C3CE41" w14:textId="43C74539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6776DA68" w14:textId="6DEEDB7F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3DE7E9D8" w14:textId="7886351F" w:rsidR="000A1DDF" w:rsidRPr="003E7BE7" w:rsidRDefault="000A1DDF" w:rsidP="009377DF">
      <w:pPr>
        <w:jc w:val="both"/>
        <w:rPr>
          <w:rFonts w:eastAsia="Arial Unicode MS"/>
          <w:bCs/>
          <w:sz w:val="24"/>
          <w:szCs w:val="24"/>
        </w:rPr>
      </w:pPr>
    </w:p>
    <w:p w14:paraId="4BD81D2B" w14:textId="50212585" w:rsidR="00326312" w:rsidRPr="003E7BE7" w:rsidRDefault="00ED0A27" w:rsidP="00447B5B">
      <w:pPr>
        <w:jc w:val="both"/>
        <w:rPr>
          <w:rFonts w:eastAsia="Arial Unicode MS"/>
          <w:bCs/>
          <w:sz w:val="24"/>
          <w:szCs w:val="24"/>
        </w:rPr>
      </w:pPr>
      <w:r w:rsidRPr="00ED0A27">
        <w:rPr>
          <w:rFonts w:eastAsia="Arial Unicode MS"/>
          <w:b/>
          <w:i/>
          <w:iCs/>
          <w:sz w:val="28"/>
          <w:szCs w:val="28"/>
          <w:u w:val="single"/>
        </w:rPr>
        <w:t>Task 3</w:t>
      </w:r>
      <w:r w:rsidRPr="00ED0A27">
        <w:rPr>
          <w:rFonts w:eastAsia="Arial Unicode MS"/>
          <w:bCs/>
          <w:sz w:val="28"/>
          <w:szCs w:val="28"/>
        </w:rPr>
        <w:t>:</w:t>
      </w:r>
      <w:r>
        <w:rPr>
          <w:rFonts w:eastAsia="Arial Unicode MS"/>
          <w:bCs/>
          <w:sz w:val="24"/>
          <w:szCs w:val="24"/>
        </w:rPr>
        <w:t xml:space="preserve"> </w:t>
      </w:r>
      <w:r w:rsidR="009377DF" w:rsidRPr="003E7BE7">
        <w:rPr>
          <w:rFonts w:eastAsia="Arial Unicode MS"/>
          <w:bCs/>
          <w:sz w:val="24"/>
          <w:szCs w:val="24"/>
        </w:rPr>
        <w:t xml:space="preserve">Write a SQL query to retrieve the full name and DOB of all the athletes satisfying </w:t>
      </w:r>
      <w:r w:rsidR="00147584" w:rsidRPr="003E7BE7">
        <w:rPr>
          <w:rFonts w:eastAsia="Arial Unicode MS"/>
          <w:bCs/>
          <w:sz w:val="24"/>
          <w:szCs w:val="24"/>
        </w:rPr>
        <w:t>305</w:t>
      </w:r>
      <w:r w:rsidR="009377DF" w:rsidRPr="003E7BE7">
        <w:rPr>
          <w:rFonts w:eastAsia="Arial Unicode MS"/>
          <w:bCs/>
          <w:sz w:val="24"/>
          <w:szCs w:val="24"/>
        </w:rPr>
        <w:t>&lt;= AlthleteID&lt;=</w:t>
      </w:r>
      <w:r w:rsidR="00147584" w:rsidRPr="003E7BE7">
        <w:rPr>
          <w:rFonts w:eastAsia="Arial Unicode MS"/>
          <w:bCs/>
          <w:sz w:val="24"/>
          <w:szCs w:val="24"/>
        </w:rPr>
        <w:t>310</w:t>
      </w:r>
      <w:r w:rsidR="009377DF" w:rsidRPr="003E7BE7">
        <w:rPr>
          <w:rFonts w:eastAsia="Arial Unicode MS"/>
          <w:bCs/>
          <w:sz w:val="24"/>
          <w:szCs w:val="24"/>
        </w:rPr>
        <w:t xml:space="preserve">. </w:t>
      </w:r>
      <w:r w:rsidR="001F6439">
        <w:rPr>
          <w:rFonts w:eastAsia="Arial Unicode MS"/>
          <w:bCs/>
          <w:i/>
          <w:sz w:val="24"/>
          <w:szCs w:val="24"/>
          <w:u w:val="single"/>
        </w:rPr>
        <w:t>Include</w:t>
      </w:r>
      <w:r w:rsidR="00706B13">
        <w:rPr>
          <w:rFonts w:eastAsia="Arial Unicode MS"/>
          <w:bCs/>
          <w:i/>
          <w:sz w:val="24"/>
          <w:szCs w:val="24"/>
          <w:u w:val="single"/>
        </w:rPr>
        <w:t xml:space="preserve"> your quer</w:t>
      </w:r>
      <w:r w:rsidR="00155681">
        <w:rPr>
          <w:rFonts w:eastAsia="Arial Unicode MS"/>
          <w:bCs/>
          <w:i/>
          <w:sz w:val="24"/>
          <w:szCs w:val="24"/>
          <w:u w:val="single"/>
        </w:rPr>
        <w:t>y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and </w:t>
      </w:r>
      <w:r w:rsidR="00706B13">
        <w:rPr>
          <w:rFonts w:eastAsia="Arial Unicode MS"/>
          <w:bCs/>
          <w:i/>
          <w:sz w:val="24"/>
          <w:szCs w:val="24"/>
          <w:u w:val="single"/>
        </w:rPr>
        <w:t>the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screenshot of the result in your </w:t>
      </w:r>
      <w:r w:rsidR="00706B13">
        <w:rPr>
          <w:rFonts w:eastAsia="Arial Unicode MS"/>
          <w:bCs/>
          <w:i/>
          <w:sz w:val="24"/>
          <w:szCs w:val="24"/>
          <w:u w:val="single"/>
        </w:rPr>
        <w:t>submission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>.</w:t>
      </w:r>
    </w:p>
    <w:p w14:paraId="79621DD9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6BE60DEF" w14:textId="774A5314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3: Distributed Query Processing</w:t>
      </w:r>
    </w:p>
    <w:p w14:paraId="41895E53" w14:textId="089B61B4" w:rsidR="002F48D6" w:rsidRPr="003E7BE7" w:rsidRDefault="002F48D6" w:rsidP="00F03FCA">
      <w:pPr>
        <w:tabs>
          <w:tab w:val="left" w:pos="1877"/>
        </w:tabs>
        <w:rPr>
          <w:rFonts w:eastAsia="Arial Unicode MS"/>
          <w:bCs/>
          <w:sz w:val="24"/>
          <w:szCs w:val="24"/>
        </w:rPr>
      </w:pPr>
    </w:p>
    <w:p w14:paraId="284A8388" w14:textId="308B1BAE" w:rsidR="001C2BF9" w:rsidRDefault="00E436A4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>
        <w:rPr>
          <w:rFonts w:eastAsia="Arial Unicode MS"/>
          <w:bCs/>
          <w:sz w:val="24"/>
          <w:szCs w:val="24"/>
        </w:rPr>
        <w:t xml:space="preserve"> part </w:t>
      </w:r>
      <w:r w:rsidR="001C2BF9">
        <w:rPr>
          <w:rFonts w:eastAsia="Arial Unicode MS"/>
          <w:bCs/>
          <w:sz w:val="24"/>
          <w:szCs w:val="24"/>
        </w:rPr>
        <w:t>3</w:t>
      </w:r>
      <w:r>
        <w:rPr>
          <w:rFonts w:eastAsia="Arial Unicode MS"/>
          <w:bCs/>
          <w:sz w:val="24"/>
          <w:szCs w:val="24"/>
        </w:rPr>
        <w:t xml:space="preserve">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1C2BF9">
        <w:rPr>
          <w:rFonts w:eastAsia="Arial Unicode MS"/>
          <w:bCs/>
          <w:sz w:val="24"/>
          <w:szCs w:val="24"/>
        </w:rPr>
        <w:t>still</w:t>
      </w:r>
      <w:r>
        <w:rPr>
          <w:rFonts w:eastAsia="Arial Unicode MS"/>
          <w:bCs/>
          <w:sz w:val="24"/>
          <w:szCs w:val="24"/>
        </w:rPr>
        <w:t xml:space="preserve"> simulate a distributed database using </w:t>
      </w:r>
      <w:r w:rsidR="001C2BF9">
        <w:rPr>
          <w:rFonts w:eastAsia="Arial Unicode MS"/>
          <w:bCs/>
          <w:sz w:val="24"/>
          <w:szCs w:val="24"/>
        </w:rPr>
        <w:t>this centralised Oracle database</w:t>
      </w:r>
      <w:r>
        <w:rPr>
          <w:rFonts w:eastAsia="Arial Unicode MS"/>
          <w:bCs/>
          <w:sz w:val="24"/>
          <w:szCs w:val="24"/>
        </w:rPr>
        <w:t>.</w:t>
      </w:r>
      <w:r w:rsidR="001C2BF9">
        <w:rPr>
          <w:rFonts w:eastAsia="Arial Unicode MS"/>
          <w:bCs/>
          <w:sz w:val="24"/>
          <w:szCs w:val="24"/>
        </w:rPr>
        <w:t xml:space="preserve"> </w:t>
      </w:r>
      <w:r w:rsidR="004E0856">
        <w:rPr>
          <w:rFonts w:eastAsia="Arial Unicode MS"/>
          <w:bCs/>
          <w:sz w:val="24"/>
          <w:szCs w:val="24"/>
        </w:rPr>
        <w:t xml:space="preserve">However, the distributed sites are </w:t>
      </w:r>
      <w:r w:rsidR="00CC56F0">
        <w:rPr>
          <w:rFonts w:eastAsia="Arial Unicode MS"/>
          <w:bCs/>
          <w:sz w:val="24"/>
          <w:szCs w:val="24"/>
        </w:rPr>
        <w:t xml:space="preserve">now </w:t>
      </w:r>
      <w:r w:rsidR="00962403">
        <w:rPr>
          <w:rFonts w:eastAsia="Arial Unicode MS"/>
          <w:bCs/>
          <w:sz w:val="24"/>
          <w:szCs w:val="24"/>
        </w:rPr>
        <w:t xml:space="preserve">organised </w:t>
      </w:r>
      <w:r w:rsidR="00CC56F0">
        <w:rPr>
          <w:rFonts w:eastAsia="Arial Unicode MS"/>
          <w:bCs/>
          <w:sz w:val="24"/>
          <w:szCs w:val="24"/>
        </w:rPr>
        <w:t>in</w:t>
      </w:r>
      <w:r w:rsidR="00962403">
        <w:rPr>
          <w:rFonts w:eastAsia="Arial Unicode MS"/>
          <w:bCs/>
          <w:sz w:val="24"/>
          <w:szCs w:val="24"/>
        </w:rPr>
        <w:t xml:space="preserve"> a peer-to-peer </w:t>
      </w:r>
      <w:r w:rsidR="00BD4CA7">
        <w:rPr>
          <w:rFonts w:eastAsia="Arial Unicode MS"/>
          <w:bCs/>
          <w:sz w:val="24"/>
          <w:szCs w:val="24"/>
        </w:rPr>
        <w:t xml:space="preserve">architecture, which means </w:t>
      </w:r>
      <w:r w:rsidR="00F717F5">
        <w:rPr>
          <w:rFonts w:eastAsia="Arial Unicode MS"/>
          <w:bCs/>
          <w:sz w:val="24"/>
          <w:szCs w:val="24"/>
        </w:rPr>
        <w:t xml:space="preserve">the queries can be issued </w:t>
      </w:r>
      <w:r w:rsidR="00C15EFB">
        <w:rPr>
          <w:rFonts w:eastAsia="Arial Unicode MS"/>
          <w:bCs/>
          <w:sz w:val="24"/>
          <w:szCs w:val="24"/>
        </w:rPr>
        <w:t>at</w:t>
      </w:r>
      <w:r w:rsidR="00F717F5">
        <w:rPr>
          <w:rFonts w:eastAsia="Arial Unicode MS"/>
          <w:bCs/>
          <w:sz w:val="24"/>
          <w:szCs w:val="24"/>
        </w:rPr>
        <w:t xml:space="preserve"> any of the local sites</w:t>
      </w:r>
      <w:r w:rsidR="008D46D4">
        <w:rPr>
          <w:rFonts w:eastAsia="Arial Unicode MS"/>
          <w:bCs/>
          <w:sz w:val="24"/>
          <w:szCs w:val="24"/>
        </w:rPr>
        <w:t xml:space="preserve"> and receive answer from it</w:t>
      </w:r>
      <w:r w:rsidR="00F717F5">
        <w:rPr>
          <w:rFonts w:eastAsia="Arial Unicode MS"/>
          <w:bCs/>
          <w:sz w:val="24"/>
          <w:szCs w:val="24"/>
        </w:rPr>
        <w:t>.</w:t>
      </w:r>
      <w:r w:rsidR="00F76E02">
        <w:rPr>
          <w:rFonts w:eastAsia="Arial Unicode MS"/>
          <w:bCs/>
          <w:sz w:val="24"/>
          <w:szCs w:val="24"/>
        </w:rPr>
        <w:t xml:space="preserve"> </w:t>
      </w:r>
      <w:r w:rsidR="00BC7A5E">
        <w:rPr>
          <w:rFonts w:eastAsia="Arial Unicode MS"/>
          <w:bCs/>
          <w:sz w:val="24"/>
          <w:szCs w:val="24"/>
        </w:rPr>
        <w:t xml:space="preserve">In this part, </w:t>
      </w:r>
      <w:r w:rsidR="005D54EA">
        <w:rPr>
          <w:rFonts w:eastAsia="Arial Unicode MS"/>
          <w:bCs/>
          <w:sz w:val="24"/>
          <w:szCs w:val="24"/>
        </w:rPr>
        <w:t>you</w:t>
      </w:r>
      <w:r w:rsidR="00BC7A5E">
        <w:rPr>
          <w:rFonts w:eastAsia="Arial Unicode MS"/>
          <w:bCs/>
          <w:sz w:val="24"/>
          <w:szCs w:val="24"/>
        </w:rPr>
        <w:t xml:space="preserve"> are asked to perform inner join</w:t>
      </w:r>
      <w:r w:rsidR="00FD6BEF">
        <w:rPr>
          <w:rFonts w:eastAsia="Arial Unicode MS"/>
          <w:bCs/>
          <w:sz w:val="24"/>
          <w:szCs w:val="24"/>
        </w:rPr>
        <w:t xml:space="preserve"> queries </w:t>
      </w:r>
      <w:r w:rsidR="007D35E8">
        <w:rPr>
          <w:rFonts w:eastAsia="Arial Unicode MS"/>
          <w:bCs/>
          <w:sz w:val="24"/>
          <w:szCs w:val="24"/>
        </w:rPr>
        <w:t>in</w:t>
      </w:r>
      <w:r w:rsidR="005D54EA">
        <w:rPr>
          <w:rFonts w:eastAsia="Arial Unicode MS"/>
          <w:bCs/>
          <w:sz w:val="24"/>
          <w:szCs w:val="24"/>
        </w:rPr>
        <w:t xml:space="preserve"> </w:t>
      </w:r>
      <w:r w:rsidR="007D35E8">
        <w:rPr>
          <w:rFonts w:eastAsia="Arial Unicode MS"/>
          <w:bCs/>
          <w:sz w:val="24"/>
          <w:szCs w:val="24"/>
        </w:rPr>
        <w:t>such</w:t>
      </w:r>
      <w:r w:rsidR="005D54EA">
        <w:rPr>
          <w:rFonts w:eastAsia="Arial Unicode MS"/>
          <w:bCs/>
          <w:sz w:val="24"/>
          <w:szCs w:val="24"/>
        </w:rPr>
        <w:t xml:space="preserve"> distributed environment</w:t>
      </w:r>
      <w:r w:rsidR="007D35E8">
        <w:rPr>
          <w:rFonts w:eastAsia="Arial Unicode MS"/>
          <w:bCs/>
          <w:sz w:val="24"/>
          <w:szCs w:val="24"/>
        </w:rPr>
        <w:t xml:space="preserve"> efficiently, which means you should find the optimal execution plan for the join queries</w:t>
      </w:r>
      <w:r w:rsidR="003B7728">
        <w:rPr>
          <w:rFonts w:eastAsia="Arial Unicode MS"/>
          <w:bCs/>
          <w:sz w:val="24"/>
          <w:szCs w:val="24"/>
        </w:rPr>
        <w:t>, as mentioned in Lecture 3, the optimal execution plan refers to the one with minimum data transmission cost</w:t>
      </w:r>
      <w:r w:rsidR="00561ADB">
        <w:rPr>
          <w:rFonts w:eastAsia="Arial Unicode MS"/>
          <w:bCs/>
          <w:sz w:val="24"/>
          <w:szCs w:val="24"/>
        </w:rPr>
        <w:t>.</w:t>
      </w:r>
      <w:r w:rsidR="00FA6362">
        <w:rPr>
          <w:rFonts w:eastAsia="Arial Unicode MS"/>
          <w:bCs/>
          <w:sz w:val="24"/>
          <w:szCs w:val="24"/>
        </w:rPr>
        <w:t xml:space="preserve"> Therefore, t</w:t>
      </w:r>
      <w:r w:rsidR="00DC18EF">
        <w:rPr>
          <w:rFonts w:eastAsia="Arial Unicode MS"/>
          <w:bCs/>
          <w:sz w:val="24"/>
          <w:szCs w:val="24"/>
        </w:rPr>
        <w:t xml:space="preserve">o help you </w:t>
      </w:r>
      <w:r w:rsidR="00FA6362">
        <w:rPr>
          <w:rFonts w:eastAsia="Arial Unicode MS"/>
          <w:bCs/>
          <w:sz w:val="24"/>
          <w:szCs w:val="24"/>
        </w:rPr>
        <w:t>trace the data transmission cost</w:t>
      </w:r>
      <w:r w:rsidR="009D2E53">
        <w:rPr>
          <w:rFonts w:eastAsia="Arial Unicode MS"/>
          <w:bCs/>
          <w:sz w:val="24"/>
          <w:szCs w:val="24"/>
        </w:rPr>
        <w:t xml:space="preserve">, we </w:t>
      </w:r>
      <w:r w:rsidR="005429D5">
        <w:rPr>
          <w:rFonts w:eastAsia="Arial Unicode MS"/>
          <w:bCs/>
          <w:sz w:val="24"/>
          <w:szCs w:val="24"/>
        </w:rPr>
        <w:t>provide the following statistical tool:</w:t>
      </w:r>
    </w:p>
    <w:p w14:paraId="47C4097F" w14:textId="77777777" w:rsidR="00FD021D" w:rsidRDefault="00FD021D" w:rsidP="00F03FCA">
      <w:pPr>
        <w:jc w:val="both"/>
        <w:rPr>
          <w:rFonts w:eastAsia="Arial Unicode MS"/>
          <w:bCs/>
          <w:sz w:val="24"/>
          <w:szCs w:val="24"/>
        </w:rPr>
      </w:pPr>
    </w:p>
    <w:p w14:paraId="4DF470AA" w14:textId="26690AB4" w:rsidR="002F48D6" w:rsidRPr="003E7BE7" w:rsidRDefault="002F48D6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Open </w:t>
      </w:r>
      <w:r w:rsidRPr="00452FC4">
        <w:rPr>
          <w:rFonts w:eastAsia="Arial Unicode MS"/>
          <w:b/>
          <w:sz w:val="24"/>
          <w:szCs w:val="24"/>
        </w:rPr>
        <w:t>SQL Plus</w:t>
      </w:r>
      <w:r w:rsidRPr="003E7BE7">
        <w:rPr>
          <w:rFonts w:eastAsia="Arial Unicode MS"/>
          <w:bCs/>
          <w:sz w:val="24"/>
          <w:szCs w:val="24"/>
        </w:rPr>
        <w:t xml:space="preserve"> and login as </w:t>
      </w:r>
      <w:r w:rsidR="002F776A">
        <w:rPr>
          <w:rFonts w:eastAsia="Arial Unicode MS"/>
          <w:bCs/>
          <w:sz w:val="24"/>
          <w:szCs w:val="24"/>
        </w:rPr>
        <w:t>“</w:t>
      </w:r>
      <w:r w:rsidRPr="003E7BE7">
        <w:rPr>
          <w:rFonts w:eastAsia="Arial Unicode MS"/>
          <w:bCs/>
          <w:sz w:val="24"/>
          <w:szCs w:val="24"/>
        </w:rPr>
        <w:t>SYS</w:t>
      </w:r>
      <w:r w:rsidR="002F776A">
        <w:rPr>
          <w:rFonts w:eastAsia="Arial Unicode MS"/>
          <w:bCs/>
          <w:sz w:val="24"/>
          <w:szCs w:val="24"/>
        </w:rPr>
        <w:t xml:space="preserve"> AS SYSDBA”</w:t>
      </w:r>
      <w:r w:rsidR="00556245">
        <w:rPr>
          <w:rFonts w:eastAsia="Arial Unicode MS"/>
          <w:bCs/>
          <w:sz w:val="24"/>
          <w:szCs w:val="24"/>
        </w:rPr>
        <w:t xml:space="preserve"> (</w:t>
      </w:r>
      <w:r w:rsidR="004E3F1D">
        <w:rPr>
          <w:rFonts w:eastAsia="Arial Unicode MS"/>
          <w:bCs/>
          <w:sz w:val="24"/>
          <w:szCs w:val="24"/>
        </w:rPr>
        <w:t xml:space="preserve">applicable to </w:t>
      </w:r>
      <w:r w:rsidR="00556245">
        <w:rPr>
          <w:rFonts w:eastAsia="Arial Unicode MS"/>
          <w:bCs/>
          <w:sz w:val="24"/>
          <w:szCs w:val="24"/>
        </w:rPr>
        <w:t xml:space="preserve">other users </w:t>
      </w:r>
      <w:r w:rsidR="004E3F1D">
        <w:rPr>
          <w:rFonts w:eastAsia="Arial Unicode MS"/>
          <w:bCs/>
          <w:sz w:val="24"/>
          <w:szCs w:val="24"/>
        </w:rPr>
        <w:t xml:space="preserve">you </w:t>
      </w:r>
      <w:r w:rsidR="00556245">
        <w:rPr>
          <w:rFonts w:eastAsia="Arial Unicode MS"/>
          <w:bCs/>
          <w:sz w:val="24"/>
          <w:szCs w:val="24"/>
        </w:rPr>
        <w:t>created)</w:t>
      </w:r>
      <w:r w:rsidRPr="003E7BE7">
        <w:rPr>
          <w:rFonts w:eastAsia="Arial Unicode MS"/>
          <w:bCs/>
          <w:sz w:val="24"/>
          <w:szCs w:val="24"/>
        </w:rPr>
        <w:t>. Type in the following commands to turn on query statistics.</w:t>
      </w:r>
    </w:p>
    <w:p w14:paraId="0C26BD9D" w14:textId="77777777" w:rsidR="00147584" w:rsidRPr="003E7BE7" w:rsidRDefault="00147584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</w:p>
    <w:p w14:paraId="359313C8" w14:textId="6386E85A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TIMING ON; </w:t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  <w:t xml:space="preserve">    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/* </w:t>
      </w:r>
      <w:r w:rsidR="009C76F7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timing */</w:t>
      </w:r>
    </w:p>
    <w:p w14:paraId="666ABA51" w14:textId="78E0BCAF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AUTOTRACE ON STATISTICS; /* </w:t>
      </w:r>
      <w:r w:rsidR="008520CB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</w:t>
      </w:r>
      <w:r w:rsidR="00525870">
        <w:rPr>
          <w:rFonts w:ascii="Courier New" w:eastAsia="Arial Unicode MS" w:hAnsi="Courier New" w:cs="Courier New"/>
          <w:bCs/>
          <w:sz w:val="24"/>
          <w:szCs w:val="24"/>
        </w:rPr>
        <w:t>statistics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*/</w:t>
      </w:r>
    </w:p>
    <w:p w14:paraId="743AF807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44118DBC" w14:textId="73B9B07C" w:rsidR="00284D76" w:rsidRDefault="00895A41" w:rsidP="002F48D6">
      <w:pPr>
        <w:rPr>
          <w:rFonts w:eastAsia="Arial Unicode MS"/>
          <w:sz w:val="24"/>
          <w:szCs w:val="24"/>
          <w:lang w:eastAsia="zh-CN"/>
        </w:rPr>
      </w:pPr>
      <w:r>
        <w:rPr>
          <w:rFonts w:eastAsia="Arial Unicode MS"/>
          <w:sz w:val="24"/>
          <w:szCs w:val="24"/>
          <w:lang w:eastAsia="zh-CN"/>
        </w:rPr>
        <w:t>We use a simple query as an example.</w:t>
      </w:r>
      <w:r w:rsidR="008432E3">
        <w:rPr>
          <w:rFonts w:eastAsia="Arial Unicode MS"/>
          <w:sz w:val="24"/>
          <w:szCs w:val="24"/>
          <w:lang w:eastAsia="zh-CN"/>
        </w:rPr>
        <w:t xml:space="preserve"> </w:t>
      </w:r>
      <w:r w:rsidR="003379E2">
        <w:rPr>
          <w:rFonts w:eastAsia="Arial Unicode MS"/>
          <w:sz w:val="24"/>
          <w:szCs w:val="24"/>
          <w:lang w:eastAsia="zh-CN"/>
        </w:rPr>
        <w:t>Here is the statistical result of the following query:</w:t>
      </w:r>
    </w:p>
    <w:p w14:paraId="0E25037B" w14:textId="3D03357D" w:rsidR="003379E2" w:rsidRDefault="003379E2" w:rsidP="002F48D6">
      <w:pPr>
        <w:rPr>
          <w:rFonts w:eastAsia="Arial Unicode MS"/>
          <w:sz w:val="24"/>
          <w:szCs w:val="24"/>
          <w:lang w:eastAsia="zh-CN"/>
        </w:rPr>
      </w:pPr>
    </w:p>
    <w:p w14:paraId="3F27D1E7" w14:textId="2B223F5F" w:rsidR="003379E2" w:rsidRDefault="001760EC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s</w:t>
      </w:r>
      <w:r w:rsidR="00BD02D0" w:rsidRPr="00CB2AF0">
        <w:rPr>
          <w:rFonts w:eastAsia="Arial Unicode MS"/>
          <w:b/>
          <w:bCs/>
          <w:sz w:val="24"/>
          <w:szCs w:val="24"/>
          <w:lang w:eastAsia="zh-CN"/>
        </w:rPr>
        <w:t>elect</w:t>
      </w:r>
      <w:r w:rsidR="00BD02D0">
        <w:rPr>
          <w:rFonts w:eastAsia="Arial Unicode MS"/>
          <w:sz w:val="24"/>
          <w:szCs w:val="24"/>
          <w:lang w:eastAsia="zh-CN"/>
        </w:rPr>
        <w:t xml:space="preserve"> </w:t>
      </w:r>
      <w:r>
        <w:rPr>
          <w:rFonts w:eastAsia="Arial Unicode MS"/>
          <w:sz w:val="24"/>
          <w:szCs w:val="24"/>
          <w:lang w:eastAsia="zh-CN"/>
        </w:rPr>
        <w:t>a.</w:t>
      </w:r>
      <w:r w:rsidR="00CB2AF0">
        <w:rPr>
          <w:rFonts w:eastAsia="Arial Unicode MS"/>
          <w:sz w:val="24"/>
          <w:szCs w:val="24"/>
          <w:lang w:eastAsia="zh-CN"/>
        </w:rPr>
        <w:t xml:space="preserve">AthleteID, a.CCODE, b.CONTINENT </w:t>
      </w:r>
    </w:p>
    <w:p w14:paraId="273F5D65" w14:textId="67EBCA58" w:rsidR="005B7098" w:rsidRDefault="000059BF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from</w:t>
      </w:r>
      <w:r>
        <w:rPr>
          <w:rFonts w:eastAsia="Arial Unicode MS"/>
          <w:sz w:val="24"/>
          <w:szCs w:val="24"/>
          <w:lang w:eastAsia="zh-CN"/>
        </w:rPr>
        <w:t xml:space="preserve"> 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USER2_VF_S1234567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ATHLETE_V2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 xml:space="preserve"> a,</w:t>
      </w:r>
      <w:r w:rsidR="00CB2AF0">
        <w:rPr>
          <w:rFonts w:eastAsia="Arial Unicode MS"/>
          <w:sz w:val="24"/>
          <w:szCs w:val="24"/>
          <w:lang w:eastAsia="zh-CN"/>
        </w:rPr>
        <w:t xml:space="preserve"> </w:t>
      </w:r>
    </w:p>
    <w:p w14:paraId="7FEF7ECE" w14:textId="117289A5" w:rsidR="000059BF" w:rsidRDefault="00CD34F3" w:rsidP="002F48D6">
      <w:pPr>
        <w:rPr>
          <w:rFonts w:eastAsia="Arial Unicode MS"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>USER_S1234567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COUNTRY</w:t>
      </w: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 xml:space="preserve"> b </w:t>
      </w:r>
    </w:p>
    <w:p w14:paraId="6ED1D6E6" w14:textId="680E81CC" w:rsidR="000059BF" w:rsidRPr="00895A41" w:rsidRDefault="00CB2AF0" w:rsidP="002F48D6">
      <w:pPr>
        <w:rPr>
          <w:rFonts w:eastAsia="Arial Unicode MS"/>
          <w:sz w:val="24"/>
          <w:szCs w:val="24"/>
          <w:lang w:eastAsia="zh-CN"/>
        </w:rPr>
      </w:pPr>
      <w:r w:rsidRPr="00CD34F3">
        <w:rPr>
          <w:rFonts w:eastAsia="Arial Unicode MS"/>
          <w:b/>
          <w:bCs/>
          <w:sz w:val="24"/>
          <w:szCs w:val="24"/>
          <w:lang w:eastAsia="zh-CN"/>
        </w:rPr>
        <w:t>w</w:t>
      </w:r>
      <w:r w:rsidR="000059BF" w:rsidRPr="00CD34F3">
        <w:rPr>
          <w:rFonts w:eastAsia="Arial Unicode MS"/>
          <w:b/>
          <w:bCs/>
          <w:sz w:val="24"/>
          <w:szCs w:val="24"/>
          <w:lang w:eastAsia="zh-CN"/>
        </w:rPr>
        <w:t>here</w:t>
      </w:r>
      <w:r w:rsidR="005B7098">
        <w:rPr>
          <w:rFonts w:eastAsia="Arial Unicode MS"/>
          <w:sz w:val="24"/>
          <w:szCs w:val="24"/>
          <w:lang w:eastAsia="zh-CN"/>
        </w:rPr>
        <w:t xml:space="preserve"> a.CCODE=b.CCODE;</w:t>
      </w:r>
    </w:p>
    <w:p w14:paraId="5F9FBDD7" w14:textId="77777777" w:rsidR="00352734" w:rsidRDefault="00352734" w:rsidP="00624323">
      <w:pPr>
        <w:jc w:val="center"/>
        <w:rPr>
          <w:rFonts w:eastAsia="Arial Unicode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86378" wp14:editId="3E0CE16A">
            <wp:extent cx="41814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D3E" w14:textId="77777777" w:rsidR="00352734" w:rsidRDefault="00352734" w:rsidP="002F48D6">
      <w:pPr>
        <w:rPr>
          <w:rFonts w:eastAsia="Arial Unicode MS"/>
          <w:sz w:val="24"/>
          <w:szCs w:val="24"/>
        </w:rPr>
      </w:pPr>
    </w:p>
    <w:p w14:paraId="15595CAD" w14:textId="69B660AB" w:rsidR="0064449E" w:rsidRDefault="00DB56FF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Note that</w:t>
      </w:r>
      <w:r w:rsidR="00F434AA">
        <w:rPr>
          <w:rFonts w:eastAsia="Arial Unicode MS"/>
          <w:sz w:val="24"/>
          <w:szCs w:val="24"/>
          <w:lang w:eastAsia="zh-CN"/>
        </w:rPr>
        <w:t xml:space="preserve"> the </w:t>
      </w:r>
      <w:r w:rsidR="00333A60">
        <w:rPr>
          <w:rFonts w:eastAsia="Arial Unicode MS"/>
          <w:sz w:val="24"/>
          <w:szCs w:val="24"/>
          <w:lang w:eastAsia="zh-CN"/>
        </w:rPr>
        <w:t xml:space="preserve">statistics </w:t>
      </w:r>
      <w:r w:rsidR="00F434AA">
        <w:rPr>
          <w:rFonts w:eastAsia="Arial Unicode MS"/>
          <w:sz w:val="24"/>
          <w:szCs w:val="24"/>
          <w:lang w:eastAsia="zh-CN"/>
        </w:rPr>
        <w:t xml:space="preserve">may </w:t>
      </w:r>
      <w:r w:rsidR="005F4A04">
        <w:rPr>
          <w:rFonts w:eastAsia="Arial Unicode MS"/>
          <w:sz w:val="24"/>
          <w:szCs w:val="24"/>
          <w:lang w:eastAsia="zh-CN"/>
        </w:rPr>
        <w:t>vary</w:t>
      </w:r>
      <w:r w:rsidR="00F434AA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among</w:t>
      </w:r>
      <w:r w:rsidR="00F434AA">
        <w:rPr>
          <w:rFonts w:eastAsia="Arial Unicode MS"/>
          <w:sz w:val="24"/>
          <w:szCs w:val="24"/>
          <w:lang w:eastAsia="zh-CN"/>
        </w:rPr>
        <w:t xml:space="preserve"> multiple </w:t>
      </w:r>
      <w:r w:rsidR="00247373">
        <w:rPr>
          <w:rFonts w:eastAsia="Arial Unicode MS"/>
          <w:sz w:val="24"/>
          <w:szCs w:val="24"/>
          <w:lang w:eastAsia="zh-CN"/>
        </w:rPr>
        <w:t>runs</w:t>
      </w:r>
      <w:r w:rsidR="001422D5">
        <w:rPr>
          <w:rFonts w:eastAsia="Arial Unicode MS"/>
          <w:sz w:val="24"/>
          <w:szCs w:val="24"/>
          <w:lang w:eastAsia="zh-CN"/>
        </w:rPr>
        <w:t xml:space="preserve"> except</w:t>
      </w:r>
      <w:r w:rsidR="00247373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those</w:t>
      </w:r>
      <w:r w:rsidR="007441B0">
        <w:rPr>
          <w:rFonts w:eastAsia="Arial Unicode MS"/>
          <w:sz w:val="24"/>
          <w:szCs w:val="24"/>
          <w:lang w:eastAsia="zh-CN"/>
        </w:rPr>
        <w:t xml:space="preserve"> </w:t>
      </w:r>
      <w:r w:rsidR="00672A32">
        <w:rPr>
          <w:rFonts w:eastAsia="Arial Unicode MS" w:hint="eastAsia"/>
          <w:sz w:val="24"/>
          <w:szCs w:val="24"/>
          <w:lang w:eastAsia="zh-CN"/>
        </w:rPr>
        <w:t>marked</w:t>
      </w:r>
      <w:r w:rsidR="00672A32">
        <w:rPr>
          <w:rFonts w:eastAsia="Arial Unicode MS"/>
          <w:sz w:val="24"/>
          <w:szCs w:val="24"/>
          <w:lang w:eastAsia="zh-CN"/>
        </w:rPr>
        <w:t xml:space="preserve"> in red</w:t>
      </w:r>
      <w:r w:rsidR="00452471">
        <w:rPr>
          <w:rFonts w:eastAsia="Arial Unicode MS"/>
          <w:sz w:val="24"/>
          <w:szCs w:val="24"/>
          <w:lang w:eastAsia="zh-CN"/>
        </w:rPr>
        <w:t>, which are our</w:t>
      </w:r>
      <w:r w:rsidR="0000226B">
        <w:rPr>
          <w:rFonts w:eastAsia="Arial Unicode MS"/>
          <w:sz w:val="24"/>
          <w:szCs w:val="24"/>
          <w:lang w:eastAsia="zh-CN"/>
        </w:rPr>
        <w:t xml:space="preserve"> main</w:t>
      </w:r>
      <w:r w:rsidR="00452471">
        <w:rPr>
          <w:rFonts w:eastAsia="Arial Unicode MS"/>
          <w:sz w:val="24"/>
          <w:szCs w:val="24"/>
          <w:lang w:eastAsia="zh-CN"/>
        </w:rPr>
        <w:t xml:space="preserve"> focus</w:t>
      </w:r>
      <w:r>
        <w:rPr>
          <w:rFonts w:eastAsia="Arial Unicode MS"/>
          <w:sz w:val="24"/>
          <w:szCs w:val="24"/>
          <w:lang w:eastAsia="zh-CN"/>
        </w:rPr>
        <w:t>es</w:t>
      </w:r>
      <w:r w:rsidR="00CC3324">
        <w:rPr>
          <w:rFonts w:eastAsia="Arial Unicode MS"/>
          <w:sz w:val="24"/>
          <w:szCs w:val="24"/>
          <w:lang w:eastAsia="zh-CN"/>
        </w:rPr>
        <w:t>.</w:t>
      </w:r>
      <w:r w:rsidR="007A55F8">
        <w:rPr>
          <w:rFonts w:eastAsia="Arial Unicode MS"/>
          <w:sz w:val="24"/>
          <w:szCs w:val="24"/>
          <w:lang w:eastAsia="zh-CN"/>
        </w:rPr>
        <w:t xml:space="preserve"> </w:t>
      </w:r>
      <w:r w:rsidR="00CC3324">
        <w:rPr>
          <w:rFonts w:eastAsia="Arial Unicode MS"/>
          <w:sz w:val="24"/>
          <w:szCs w:val="24"/>
          <w:lang w:eastAsia="zh-CN"/>
        </w:rPr>
        <w:t>T</w:t>
      </w:r>
      <w:r w:rsidR="007A55F8">
        <w:rPr>
          <w:rFonts w:eastAsia="Arial Unicode MS"/>
          <w:sz w:val="24"/>
          <w:szCs w:val="24"/>
          <w:lang w:eastAsia="zh-CN"/>
        </w:rPr>
        <w:t xml:space="preserve">he </w:t>
      </w:r>
      <w:r w:rsidR="006D021E">
        <w:rPr>
          <w:rFonts w:eastAsia="Arial Unicode MS"/>
          <w:sz w:val="24"/>
          <w:szCs w:val="24"/>
          <w:lang w:eastAsia="zh-CN"/>
        </w:rPr>
        <w:t>description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of</w:t>
      </w:r>
      <w:r w:rsidR="00D7455D">
        <w:rPr>
          <w:rFonts w:eastAsia="Arial Unicode MS"/>
          <w:sz w:val="24"/>
          <w:szCs w:val="24"/>
          <w:lang w:eastAsia="zh-CN"/>
        </w:rPr>
        <w:t xml:space="preserve"> the</w:t>
      </w:r>
      <w:r w:rsidR="006D021E">
        <w:rPr>
          <w:rFonts w:eastAsia="Arial Unicode MS"/>
          <w:sz w:val="24"/>
          <w:szCs w:val="24"/>
          <w:lang w:eastAsia="zh-CN"/>
        </w:rPr>
        <w:t xml:space="preserve"> statistic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</w:t>
      </w:r>
      <w:r w:rsidR="00D7455D">
        <w:rPr>
          <w:rFonts w:eastAsia="Arial Unicode MS"/>
          <w:sz w:val="24"/>
          <w:szCs w:val="24"/>
          <w:lang w:eastAsia="zh-CN"/>
        </w:rPr>
        <w:t>are</w:t>
      </w:r>
      <w:r w:rsidR="006D021E">
        <w:rPr>
          <w:rFonts w:eastAsia="Arial Unicode MS"/>
          <w:sz w:val="24"/>
          <w:szCs w:val="24"/>
          <w:lang w:eastAsia="zh-CN"/>
        </w:rPr>
        <w:t xml:space="preserve"> shown in the appendix</w:t>
      </w:r>
      <w:r>
        <w:rPr>
          <w:rFonts w:eastAsia="Arial Unicode MS"/>
          <w:sz w:val="24"/>
          <w:szCs w:val="24"/>
        </w:rPr>
        <w:t>.</w:t>
      </w:r>
      <w:r w:rsidR="006D6D4E">
        <w:rPr>
          <w:rFonts w:eastAsia="Arial Unicode MS"/>
          <w:sz w:val="24"/>
          <w:szCs w:val="24"/>
        </w:rPr>
        <w:t xml:space="preserve"> In particular, the “</w:t>
      </w:r>
      <w:r w:rsidR="006D6D4E" w:rsidRPr="006D6D4E">
        <w:rPr>
          <w:rFonts w:eastAsia="Arial Unicode MS"/>
          <w:sz w:val="24"/>
          <w:szCs w:val="24"/>
        </w:rPr>
        <w:t>bytes sent via SQL*Net to client</w:t>
      </w:r>
      <w:r w:rsidR="006D6D4E">
        <w:rPr>
          <w:rFonts w:eastAsia="Arial Unicode MS"/>
          <w:sz w:val="24"/>
          <w:szCs w:val="24"/>
        </w:rPr>
        <w:t>” refers t</w:t>
      </w:r>
      <w:r w:rsidR="00E61C35">
        <w:rPr>
          <w:rFonts w:eastAsia="Arial Unicode MS"/>
          <w:sz w:val="24"/>
          <w:szCs w:val="24"/>
        </w:rPr>
        <w:t>o the size of the query result</w:t>
      </w:r>
      <w:r w:rsidR="002B0440">
        <w:rPr>
          <w:rFonts w:eastAsia="Arial Unicode MS"/>
          <w:sz w:val="24"/>
          <w:szCs w:val="24"/>
        </w:rPr>
        <w:t xml:space="preserve">s </w:t>
      </w:r>
      <w:r w:rsidR="00E61C35">
        <w:rPr>
          <w:rFonts w:eastAsia="Arial Unicode MS"/>
          <w:sz w:val="24"/>
          <w:szCs w:val="24"/>
        </w:rPr>
        <w:t>sent from the database to user</w:t>
      </w:r>
      <w:r w:rsidR="005F294D">
        <w:rPr>
          <w:rFonts w:eastAsia="Arial Unicode MS"/>
          <w:sz w:val="24"/>
          <w:szCs w:val="24"/>
        </w:rPr>
        <w:t xml:space="preserve">, </w:t>
      </w:r>
      <w:r w:rsidR="0000226B">
        <w:rPr>
          <w:rFonts w:eastAsia="Arial Unicode MS"/>
          <w:sz w:val="24"/>
          <w:szCs w:val="24"/>
        </w:rPr>
        <w:t xml:space="preserve">it is </w:t>
      </w:r>
      <w:r w:rsidR="006555AE">
        <w:rPr>
          <w:rFonts w:eastAsia="Arial Unicode MS"/>
          <w:sz w:val="24"/>
          <w:szCs w:val="24"/>
        </w:rPr>
        <w:t xml:space="preserve">irrelevant to data transmission cost. However, this </w:t>
      </w:r>
      <w:r w:rsidR="00945E95">
        <w:rPr>
          <w:rFonts w:eastAsia="Arial Unicode MS"/>
          <w:sz w:val="24"/>
          <w:szCs w:val="24"/>
        </w:rPr>
        <w:t>statistic</w:t>
      </w:r>
      <w:r w:rsidR="00436510">
        <w:rPr>
          <w:rFonts w:eastAsia="Arial Unicode MS"/>
          <w:sz w:val="24"/>
          <w:szCs w:val="24"/>
        </w:rPr>
        <w:t xml:space="preserve">al </w:t>
      </w:r>
      <w:r w:rsidR="005D7E88">
        <w:rPr>
          <w:rFonts w:eastAsia="Arial Unicode MS"/>
          <w:sz w:val="24"/>
          <w:szCs w:val="24"/>
        </w:rPr>
        <w:t>tool</w:t>
      </w:r>
      <w:r w:rsidR="00945E95">
        <w:rPr>
          <w:rFonts w:eastAsia="Arial Unicode MS"/>
          <w:sz w:val="24"/>
          <w:szCs w:val="24"/>
        </w:rPr>
        <w:t xml:space="preserve"> </w:t>
      </w:r>
      <w:r w:rsidR="00114694">
        <w:rPr>
          <w:rFonts w:eastAsia="Arial Unicode MS" w:hint="eastAsia"/>
          <w:sz w:val="24"/>
          <w:szCs w:val="24"/>
          <w:lang w:eastAsia="zh-CN"/>
        </w:rPr>
        <w:t>can</w:t>
      </w:r>
      <w:r w:rsidR="00114694">
        <w:rPr>
          <w:rFonts w:eastAsia="Arial Unicode MS"/>
          <w:sz w:val="24"/>
          <w:szCs w:val="24"/>
        </w:rPr>
        <w:t xml:space="preserve"> be u</w:t>
      </w:r>
      <w:r w:rsidR="005D7E88">
        <w:rPr>
          <w:rFonts w:eastAsia="Arial Unicode MS"/>
          <w:sz w:val="24"/>
          <w:szCs w:val="24"/>
        </w:rPr>
        <w:t>sed</w:t>
      </w:r>
      <w:r w:rsidR="00114694">
        <w:rPr>
          <w:rFonts w:eastAsia="Arial Unicode MS"/>
          <w:sz w:val="24"/>
          <w:szCs w:val="24"/>
        </w:rPr>
        <w:t xml:space="preserve"> to estimate the data transmission cost</w:t>
      </w:r>
      <w:r w:rsidR="00F04EED">
        <w:rPr>
          <w:rFonts w:eastAsia="Arial Unicode MS"/>
          <w:sz w:val="24"/>
          <w:szCs w:val="24"/>
        </w:rPr>
        <w:t xml:space="preserve"> indirectly</w:t>
      </w:r>
      <w:r w:rsidR="00B56341">
        <w:rPr>
          <w:rFonts w:eastAsia="Arial Unicode MS"/>
          <w:sz w:val="24"/>
          <w:szCs w:val="24"/>
        </w:rPr>
        <w:t>.</w:t>
      </w:r>
      <w:r w:rsidR="006A05DE">
        <w:rPr>
          <w:rFonts w:eastAsia="Arial Unicode MS"/>
          <w:sz w:val="24"/>
          <w:szCs w:val="24"/>
        </w:rPr>
        <w:t xml:space="preserve"> </w:t>
      </w:r>
      <w:r w:rsidR="00FE300F">
        <w:rPr>
          <w:rFonts w:eastAsia="Arial Unicode MS"/>
          <w:sz w:val="24"/>
          <w:szCs w:val="24"/>
        </w:rPr>
        <w:t>For example,</w:t>
      </w:r>
      <w:r w:rsidR="001C27B3">
        <w:rPr>
          <w:rFonts w:eastAsia="Arial Unicode MS"/>
          <w:sz w:val="24"/>
          <w:szCs w:val="24"/>
        </w:rPr>
        <w:t xml:space="preserve"> if we </w:t>
      </w:r>
      <w:r w:rsidR="00E73407">
        <w:rPr>
          <w:rFonts w:eastAsia="Arial Unicode MS"/>
          <w:sz w:val="24"/>
          <w:szCs w:val="24"/>
        </w:rPr>
        <w:t xml:space="preserve">issue this query </w:t>
      </w:r>
      <w:r w:rsidR="00882ADB">
        <w:rPr>
          <w:rFonts w:eastAsia="Arial Unicode MS"/>
          <w:sz w:val="24"/>
          <w:szCs w:val="24"/>
        </w:rPr>
        <w:t>at</w:t>
      </w:r>
      <w:r w:rsidR="00E73407">
        <w:rPr>
          <w:rFonts w:eastAsia="Arial Unicode MS"/>
          <w:sz w:val="24"/>
          <w:szCs w:val="24"/>
        </w:rPr>
        <w:t xml:space="preserve"> site USER_S1234567 and </w:t>
      </w:r>
      <w:r w:rsidR="003F6A57">
        <w:rPr>
          <w:rFonts w:eastAsia="Arial Unicode MS"/>
          <w:sz w:val="24"/>
          <w:szCs w:val="24"/>
          <w:lang w:eastAsia="zh-CN"/>
        </w:rPr>
        <w:t xml:space="preserve">run it </w:t>
      </w:r>
      <w:r w:rsidR="00AA3835">
        <w:rPr>
          <w:rFonts w:eastAsia="Arial Unicode MS"/>
          <w:sz w:val="24"/>
          <w:szCs w:val="24"/>
          <w:lang w:eastAsia="zh-CN"/>
        </w:rPr>
        <w:t xml:space="preserve">with </w:t>
      </w:r>
      <w:r w:rsidR="007A59F9">
        <w:rPr>
          <w:rFonts w:eastAsia="Arial Unicode MS"/>
          <w:sz w:val="24"/>
          <w:szCs w:val="24"/>
        </w:rPr>
        <w:t>the semi-join execution plan, the whole query can be divided into three steps:</w:t>
      </w:r>
    </w:p>
    <w:p w14:paraId="31767B23" w14:textId="3681B014" w:rsidR="0064449E" w:rsidRDefault="007A59F9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(1) </w:t>
      </w:r>
      <w:r w:rsidR="0064449E" w:rsidRPr="004F5B01">
        <w:rPr>
          <w:rFonts w:eastAsia="Arial Unicode MS"/>
          <w:b/>
          <w:bCs/>
          <w:sz w:val="24"/>
          <w:szCs w:val="24"/>
        </w:rPr>
        <w:t>S</w:t>
      </w:r>
      <w:r w:rsidR="00F7664C" w:rsidRPr="004F5B01">
        <w:rPr>
          <w:rFonts w:eastAsia="Arial Unicode MS"/>
          <w:b/>
          <w:bCs/>
          <w:sz w:val="24"/>
          <w:szCs w:val="24"/>
        </w:rPr>
        <w:t>end</w:t>
      </w:r>
      <w:r w:rsidR="00F7664C">
        <w:rPr>
          <w:rFonts w:eastAsia="Arial Unicode MS"/>
          <w:sz w:val="24"/>
          <w:szCs w:val="24"/>
        </w:rPr>
        <w:t xml:space="preserve"> the projection of “CCODE” from site USER to USER2</w:t>
      </w:r>
    </w:p>
    <w:p w14:paraId="1F8CB6B3" w14:textId="2208C24C" w:rsidR="0064449E" w:rsidRDefault="007F541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(2) </w:t>
      </w:r>
      <w:r w:rsidR="0064449E">
        <w:rPr>
          <w:rFonts w:eastAsia="Arial Unicode MS"/>
          <w:sz w:val="24"/>
          <w:szCs w:val="24"/>
        </w:rPr>
        <w:t>P</w:t>
      </w:r>
      <w:r>
        <w:rPr>
          <w:rFonts w:eastAsia="Arial Unicode MS"/>
          <w:sz w:val="24"/>
          <w:szCs w:val="24"/>
        </w:rPr>
        <w:t xml:space="preserve">erform semi-join on site </w:t>
      </w:r>
      <w:r w:rsidR="00C169F4">
        <w:rPr>
          <w:rFonts w:eastAsia="Arial Unicode MS"/>
          <w:sz w:val="24"/>
          <w:szCs w:val="24"/>
        </w:rPr>
        <w:t xml:space="preserve">USER2 </w:t>
      </w:r>
      <w:r w:rsidR="00366EED">
        <w:rPr>
          <w:rFonts w:eastAsia="Arial Unicode MS"/>
          <w:sz w:val="24"/>
          <w:szCs w:val="24"/>
        </w:rPr>
        <w:t>then</w:t>
      </w:r>
      <w:r w:rsidR="00C169F4">
        <w:rPr>
          <w:rFonts w:eastAsia="Arial Unicode MS"/>
          <w:sz w:val="24"/>
          <w:szCs w:val="24"/>
        </w:rPr>
        <w:t xml:space="preserve"> </w:t>
      </w:r>
      <w:r w:rsidR="00366EED" w:rsidRPr="004F5B01">
        <w:rPr>
          <w:rFonts w:eastAsia="Arial Unicode MS"/>
          <w:b/>
          <w:bCs/>
          <w:sz w:val="24"/>
          <w:szCs w:val="24"/>
        </w:rPr>
        <w:t>send</w:t>
      </w:r>
      <w:r w:rsidR="00366EED">
        <w:rPr>
          <w:rFonts w:eastAsia="Arial Unicode MS"/>
          <w:sz w:val="24"/>
          <w:szCs w:val="24"/>
        </w:rPr>
        <w:t xml:space="preserve"> the result back to USER</w:t>
      </w:r>
    </w:p>
    <w:p w14:paraId="5441482E" w14:textId="77777777" w:rsidR="00DC58CC" w:rsidRDefault="00C169F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(3) </w:t>
      </w:r>
      <w:r w:rsidR="0064449E">
        <w:rPr>
          <w:rFonts w:eastAsia="Arial Unicode MS"/>
          <w:sz w:val="24"/>
          <w:szCs w:val="24"/>
        </w:rPr>
        <w:t>P</w:t>
      </w:r>
      <w:r w:rsidR="00274571">
        <w:rPr>
          <w:rFonts w:eastAsia="Arial Unicode MS"/>
          <w:sz w:val="24"/>
          <w:szCs w:val="24"/>
        </w:rPr>
        <w:t xml:space="preserve">erform the final join </w:t>
      </w:r>
      <w:r w:rsidR="00D73F3F">
        <w:rPr>
          <w:rFonts w:eastAsia="Arial Unicode MS"/>
          <w:sz w:val="24"/>
          <w:szCs w:val="24"/>
        </w:rPr>
        <w:t>locally</w:t>
      </w:r>
      <w:r w:rsidR="00423F3E">
        <w:rPr>
          <w:rFonts w:eastAsia="Arial Unicode MS"/>
          <w:sz w:val="24"/>
          <w:szCs w:val="24"/>
        </w:rPr>
        <w:t xml:space="preserve"> and send the final results to user</w:t>
      </w:r>
      <w:r w:rsidR="00DC58CC">
        <w:rPr>
          <w:rFonts w:eastAsia="Arial Unicode MS"/>
          <w:sz w:val="24"/>
          <w:szCs w:val="24"/>
        </w:rPr>
        <w:t>.</w:t>
      </w:r>
    </w:p>
    <w:p w14:paraId="7F9934B7" w14:textId="5632EF5A" w:rsidR="001422D5" w:rsidRDefault="00D73F3F" w:rsidP="00DC58CC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total transmission cost should be the </w:t>
      </w:r>
      <w:r w:rsidR="00B7480F">
        <w:rPr>
          <w:rFonts w:eastAsia="Arial Unicode MS"/>
          <w:sz w:val="24"/>
          <w:szCs w:val="24"/>
        </w:rPr>
        <w:t xml:space="preserve">size of </w:t>
      </w:r>
      <w:r>
        <w:rPr>
          <w:rFonts w:eastAsia="Arial Unicode MS"/>
          <w:sz w:val="24"/>
          <w:szCs w:val="24"/>
        </w:rPr>
        <w:t xml:space="preserve">step (1) </w:t>
      </w:r>
      <w:r w:rsidR="00481957">
        <w:rPr>
          <w:rFonts w:eastAsia="Arial Unicode MS"/>
          <w:sz w:val="24"/>
          <w:szCs w:val="24"/>
        </w:rPr>
        <w:t xml:space="preserve">projection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 xml:space="preserve">+ step (2)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>(final result is not included as you</w:t>
      </w:r>
      <w:r w:rsidR="006B32DD">
        <w:rPr>
          <w:rFonts w:eastAsia="Arial Unicode MS"/>
          <w:sz w:val="24"/>
          <w:szCs w:val="24"/>
        </w:rPr>
        <w:t xml:space="preserve"> have to return the same result to user regardless of what execution plan you </w:t>
      </w:r>
      <w:r w:rsidR="00481957">
        <w:rPr>
          <w:rFonts w:eastAsia="Arial Unicode MS"/>
          <w:sz w:val="24"/>
          <w:szCs w:val="24"/>
        </w:rPr>
        <w:t>take</w:t>
      </w:r>
      <w:r>
        <w:rPr>
          <w:rFonts w:eastAsia="Arial Unicode MS"/>
          <w:sz w:val="24"/>
          <w:szCs w:val="24"/>
        </w:rPr>
        <w:t>)</w:t>
      </w:r>
      <w:r w:rsidR="00C06768">
        <w:rPr>
          <w:rFonts w:eastAsia="Arial Unicode MS"/>
          <w:sz w:val="24"/>
          <w:szCs w:val="24"/>
        </w:rPr>
        <w:t>. Specifically, to calculate the cost, you have to perform the following queries</w:t>
      </w:r>
      <w:r w:rsidR="00934C3B">
        <w:rPr>
          <w:rFonts w:eastAsia="Arial Unicode MS"/>
          <w:sz w:val="24"/>
          <w:szCs w:val="24"/>
        </w:rPr>
        <w:t xml:space="preserve"> to obtain the size of the intermediate results</w:t>
      </w:r>
      <w:r w:rsidR="00C06768">
        <w:rPr>
          <w:rFonts w:eastAsia="Arial Unicode MS"/>
          <w:sz w:val="24"/>
          <w:szCs w:val="24"/>
        </w:rPr>
        <w:t>:</w:t>
      </w:r>
    </w:p>
    <w:p w14:paraId="652A08D3" w14:textId="777777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74981189" w14:textId="14B3E9DB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B36923">
        <w:rPr>
          <w:rFonts w:eastAsia="Arial Unicode MS"/>
          <w:b/>
          <w:bCs/>
          <w:sz w:val="24"/>
          <w:szCs w:val="24"/>
        </w:rPr>
        <w:t>Step One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="00C46AFA"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Cs/>
          <w:sz w:val="24"/>
          <w:szCs w:val="24"/>
        </w:rPr>
        <w:t xml:space="preserve">Get </w:t>
      </w:r>
      <w:r>
        <w:rPr>
          <w:rFonts w:eastAsia="Arial Unicode MS"/>
          <w:bCs/>
          <w:sz w:val="24"/>
          <w:szCs w:val="24"/>
        </w:rPr>
        <w:t>the projection of “CCODE”</w:t>
      </w:r>
      <w:r w:rsidRPr="002F48D6">
        <w:rPr>
          <w:rFonts w:eastAsia="Arial Unicode MS"/>
          <w:bCs/>
          <w:sz w:val="24"/>
          <w:szCs w:val="24"/>
        </w:rPr>
        <w:t xml:space="preserve"> from </w:t>
      </w:r>
      <w:r w:rsidR="005415F3">
        <w:rPr>
          <w:rFonts w:eastAsia="Arial Unicode MS"/>
          <w:bCs/>
          <w:sz w:val="24"/>
          <w:szCs w:val="24"/>
        </w:rPr>
        <w:t>USER.COUNTRY</w:t>
      </w:r>
    </w:p>
    <w:p w14:paraId="08E599DA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B4BF504" w14:textId="574507F0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D34A51">
        <w:rPr>
          <w:rFonts w:eastAsia="Arial Unicode MS"/>
          <w:b/>
          <w:bCs/>
          <w:sz w:val="24"/>
          <w:szCs w:val="24"/>
        </w:rPr>
        <w:t>distinct(</w:t>
      </w:r>
      <w:r w:rsidR="005415F3">
        <w:rPr>
          <w:rFonts w:eastAsia="Arial Unicode MS"/>
          <w:bCs/>
          <w:sz w:val="24"/>
          <w:szCs w:val="24"/>
        </w:rPr>
        <w:t>CCODE</w:t>
      </w:r>
      <w:r w:rsidR="00D34A51">
        <w:rPr>
          <w:rFonts w:eastAsia="Arial Unicode MS"/>
          <w:bCs/>
          <w:sz w:val="24"/>
          <w:szCs w:val="24"/>
        </w:rPr>
        <w:t>)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USER_S1234567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.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COUNTRY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b/>
          <w:bCs/>
          <w:sz w:val="24"/>
          <w:szCs w:val="24"/>
        </w:rPr>
        <w:t>;</w:t>
      </w:r>
    </w:p>
    <w:p w14:paraId="5C039CD4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11A44CF5" w14:textId="20DDB5EB" w:rsidR="00135A95" w:rsidRPr="002F48D6" w:rsidRDefault="00E92E2A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8C804" wp14:editId="243E44E1">
            <wp:extent cx="39528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6C3" w14:textId="09FC3482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lastRenderedPageBreak/>
        <w:t>Step Two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Perform the semi join</w:t>
      </w:r>
      <w:r w:rsidR="00E96868">
        <w:rPr>
          <w:rFonts w:eastAsia="Arial Unicode MS"/>
          <w:bCs/>
          <w:sz w:val="24"/>
          <w:szCs w:val="24"/>
        </w:rPr>
        <w:t xml:space="preserve"> on USER2</w:t>
      </w:r>
    </w:p>
    <w:p w14:paraId="5BB78F8E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40776722" w14:textId="1A0781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0B14BD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Pr="002F48D6">
        <w:rPr>
          <w:rFonts w:eastAsia="Arial Unicode MS"/>
          <w:bCs/>
          <w:sz w:val="24"/>
          <w:szCs w:val="24"/>
        </w:rPr>
        <w:t>"USER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>_V</w:t>
      </w:r>
      <w:r w:rsidR="000B14BD">
        <w:rPr>
          <w:rFonts w:eastAsia="Arial Unicode MS"/>
          <w:bCs/>
          <w:sz w:val="24"/>
          <w:szCs w:val="24"/>
        </w:rPr>
        <w:t>F</w:t>
      </w:r>
      <w:r>
        <w:rPr>
          <w:rFonts w:eastAsia="Arial Unicode MS"/>
          <w:bCs/>
          <w:sz w:val="24"/>
          <w:szCs w:val="24"/>
        </w:rPr>
        <w:t>_S1234567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"ATHLETE_V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 xml:space="preserve">" a </w:t>
      </w: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Pr="002F48D6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07401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in</w:t>
      </w:r>
      <w:r w:rsidR="00600FED">
        <w:rPr>
          <w:rFonts w:eastAsia="Arial Unicode MS"/>
          <w:b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(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600FED">
        <w:rPr>
          <w:rFonts w:eastAsia="Arial Unicode MS"/>
          <w:b/>
          <w:bCs/>
          <w:sz w:val="24"/>
          <w:szCs w:val="24"/>
        </w:rPr>
        <w:t>distinct(</w:t>
      </w:r>
      <w:r w:rsidR="00600FED">
        <w:rPr>
          <w:rFonts w:eastAsia="Arial Unicode MS"/>
          <w:bCs/>
          <w:sz w:val="24"/>
          <w:szCs w:val="24"/>
        </w:rPr>
        <w:t>CCODE)</w:t>
      </w:r>
      <w:r w:rsidR="00600FED" w:rsidRPr="002F48D6">
        <w:rPr>
          <w:rFonts w:eastAsia="Arial Unicode MS"/>
          <w:bCs/>
          <w:sz w:val="24"/>
          <w:szCs w:val="24"/>
        </w:rPr>
        <w:t xml:space="preserve"> 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USER_S1234567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.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COUNTRY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);</w:t>
      </w:r>
    </w:p>
    <w:p w14:paraId="3FBC4BF5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35BAD038" w14:textId="163076F4" w:rsidR="00135A95" w:rsidRPr="002F48D6" w:rsidRDefault="00724331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503D50" wp14:editId="0D4D1BA1">
            <wp:extent cx="394335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C27E" w14:textId="77777777" w:rsidR="00135A95" w:rsidRPr="002F48D6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627C46EB" w14:textId="0A6231F8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t>Step Three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Perform the final join on USER</w:t>
      </w:r>
    </w:p>
    <w:p w14:paraId="54B99BD5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F9C1AE2" w14:textId="4142E0D5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AthleteID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184FC9">
        <w:rPr>
          <w:rFonts w:eastAsia="Arial Unicode MS"/>
          <w:bCs/>
          <w:sz w:val="24"/>
          <w:szCs w:val="24"/>
        </w:rPr>
        <w:t>CONTINENT</w:t>
      </w:r>
    </w:p>
    <w:p w14:paraId="52C04E81" w14:textId="1018D130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Pr="002F48D6">
        <w:rPr>
          <w:rFonts w:eastAsia="Arial Unicode MS"/>
          <w:bCs/>
          <w:sz w:val="24"/>
          <w:szCs w:val="24"/>
        </w:rPr>
        <w:t>"USER_</w:t>
      </w:r>
      <w:r>
        <w:rPr>
          <w:rFonts w:eastAsia="Arial Unicode MS"/>
          <w:bCs/>
          <w:sz w:val="24"/>
          <w:szCs w:val="24"/>
        </w:rPr>
        <w:t>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</w:t>
      </w:r>
      <w:r w:rsidR="00616C6F">
        <w:rPr>
          <w:rFonts w:eastAsia="Arial Unicode MS"/>
          <w:bCs/>
          <w:sz w:val="24"/>
          <w:szCs w:val="24"/>
        </w:rPr>
        <w:t>COUNTRY</w:t>
      </w:r>
      <w:r w:rsidRPr="002F48D6">
        <w:rPr>
          <w:rFonts w:eastAsia="Arial Unicode MS"/>
          <w:bCs/>
          <w:sz w:val="24"/>
          <w:szCs w:val="24"/>
        </w:rPr>
        <w:t xml:space="preserve">" </w:t>
      </w:r>
      <w:r w:rsidR="004D084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,</w:t>
      </w:r>
    </w:p>
    <w:p w14:paraId="36909530" w14:textId="38316FAD" w:rsidR="00135A95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>(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4D0849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="004D0849" w:rsidRPr="002F48D6">
        <w:rPr>
          <w:rFonts w:eastAsia="Arial Unicode MS"/>
          <w:bCs/>
          <w:sz w:val="24"/>
          <w:szCs w:val="24"/>
        </w:rPr>
        <w:t>"USER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>_V</w:t>
      </w:r>
      <w:r w:rsidR="004D0849">
        <w:rPr>
          <w:rFonts w:eastAsia="Arial Unicode MS"/>
          <w:bCs/>
          <w:sz w:val="24"/>
          <w:szCs w:val="24"/>
        </w:rPr>
        <w:t>F_S1234567</w:t>
      </w:r>
      <w:r w:rsidR="004D0849" w:rsidRPr="002F48D6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 w:rsidRPr="002F48D6">
        <w:rPr>
          <w:rFonts w:eastAsia="Arial Unicode MS"/>
          <w:bCs/>
          <w:sz w:val="24"/>
          <w:szCs w:val="24"/>
        </w:rPr>
        <w:t>"ATHLETE_V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 xml:space="preserve">" a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4D0849" w:rsidRPr="002F48D6">
        <w:rPr>
          <w:rFonts w:eastAsia="Arial Unicode MS"/>
          <w:bCs/>
          <w:sz w:val="24"/>
          <w:szCs w:val="24"/>
        </w:rPr>
        <w:t>a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>
        <w:rPr>
          <w:rFonts w:eastAsia="Arial Unicode MS"/>
          <w:bCs/>
          <w:sz w:val="24"/>
          <w:szCs w:val="24"/>
        </w:rPr>
        <w:t>CCODE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>in</w:t>
      </w:r>
      <w:r w:rsidR="004D0849">
        <w:rPr>
          <w:rFonts w:eastAsia="Arial Unicode MS"/>
          <w:b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(select </w:t>
      </w:r>
      <w:r w:rsidR="004D0849">
        <w:rPr>
          <w:rFonts w:eastAsia="Arial Unicode MS"/>
          <w:b/>
          <w:bCs/>
          <w:sz w:val="24"/>
          <w:szCs w:val="24"/>
        </w:rPr>
        <w:t>distinct(</w:t>
      </w:r>
      <w:r w:rsidR="004D0849">
        <w:rPr>
          <w:rFonts w:eastAsia="Arial Unicode MS"/>
          <w:bCs/>
          <w:sz w:val="24"/>
          <w:szCs w:val="24"/>
        </w:rPr>
        <w:t>CCODE)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USER_S1234567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.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COUNTRY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)</w:t>
      </w:r>
      <w:r w:rsidRPr="002F48D6">
        <w:rPr>
          <w:rFonts w:eastAsia="Arial Unicode MS"/>
          <w:b/>
          <w:bCs/>
          <w:sz w:val="24"/>
          <w:szCs w:val="24"/>
        </w:rPr>
        <w:t xml:space="preserve">) </w:t>
      </w:r>
      <w:r w:rsidR="004D084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Cs/>
          <w:sz w:val="24"/>
          <w:szCs w:val="24"/>
        </w:rPr>
        <w:t xml:space="preserve"> </w:t>
      </w:r>
    </w:p>
    <w:p w14:paraId="63B8229C" w14:textId="71FA5D53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616C6F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= </w:t>
      </w:r>
      <w:r w:rsidR="00616C6F">
        <w:rPr>
          <w:rFonts w:eastAsia="Arial Unicode MS"/>
          <w:bCs/>
          <w:sz w:val="24"/>
          <w:szCs w:val="24"/>
        </w:rPr>
        <w:t>b.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>;</w:t>
      </w:r>
    </w:p>
    <w:p w14:paraId="2A14A226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749D5FB9" w14:textId="148F6722" w:rsidR="00135A95" w:rsidRPr="002F48D6" w:rsidRDefault="004510FF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742E6F" wp14:editId="7026432B">
            <wp:extent cx="38862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E3EF" w14:textId="77777777" w:rsidR="00C06768" w:rsidRDefault="00C06768" w:rsidP="00DC58CC">
      <w:pPr>
        <w:rPr>
          <w:rFonts w:eastAsia="Arial Unicode MS"/>
          <w:sz w:val="24"/>
          <w:szCs w:val="24"/>
          <w:lang w:eastAsia="zh-CN"/>
        </w:rPr>
      </w:pPr>
    </w:p>
    <w:p w14:paraId="1318C61D" w14:textId="668DA70A" w:rsidR="00CB4E83" w:rsidRDefault="00697531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transmission cost of the semi-join plan is </w:t>
      </w:r>
      <w:r w:rsidR="0011166C">
        <w:rPr>
          <w:rFonts w:eastAsia="Arial Unicode MS"/>
          <w:sz w:val="24"/>
          <w:szCs w:val="24"/>
        </w:rPr>
        <w:t>3017(step 1)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+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589666(step 2)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=</w:t>
      </w:r>
      <w:r w:rsidR="003F13B8">
        <w:rPr>
          <w:rFonts w:eastAsia="Arial Unicode MS"/>
          <w:sz w:val="24"/>
          <w:szCs w:val="24"/>
        </w:rPr>
        <w:t xml:space="preserve"> </w:t>
      </w:r>
      <w:r w:rsidR="0080200E">
        <w:rPr>
          <w:rFonts w:eastAsia="Arial Unicode MS"/>
          <w:sz w:val="24"/>
          <w:szCs w:val="24"/>
        </w:rPr>
        <w:t>592683</w:t>
      </w:r>
      <w:r w:rsidR="00A231BD">
        <w:rPr>
          <w:rFonts w:eastAsia="Arial Unicode MS"/>
          <w:sz w:val="24"/>
          <w:szCs w:val="24"/>
        </w:rPr>
        <w:t>.</w:t>
      </w:r>
      <w:r w:rsidR="006C3860">
        <w:rPr>
          <w:rFonts w:eastAsia="Arial Unicode MS"/>
          <w:sz w:val="24"/>
          <w:szCs w:val="24"/>
        </w:rPr>
        <w:t xml:space="preserve"> </w:t>
      </w:r>
      <w:r w:rsidR="00BD098E">
        <w:rPr>
          <w:rFonts w:eastAsia="Arial Unicode MS"/>
          <w:sz w:val="24"/>
          <w:szCs w:val="24"/>
        </w:rPr>
        <w:t>The example shows that by de</w:t>
      </w:r>
      <w:r w:rsidR="00035CED">
        <w:rPr>
          <w:rFonts w:eastAsia="Arial Unicode MS"/>
          <w:sz w:val="24"/>
          <w:szCs w:val="24"/>
        </w:rPr>
        <w:t xml:space="preserve">composing </w:t>
      </w:r>
      <w:r w:rsidR="00A9312D">
        <w:rPr>
          <w:rFonts w:eastAsia="Arial Unicode MS"/>
          <w:sz w:val="24"/>
          <w:szCs w:val="24"/>
        </w:rPr>
        <w:t>the query into a step-by-step plan, we</w:t>
      </w:r>
      <w:r w:rsidR="000A50CE">
        <w:rPr>
          <w:rFonts w:eastAsia="Arial Unicode MS"/>
          <w:sz w:val="24"/>
          <w:szCs w:val="24"/>
        </w:rPr>
        <w:t xml:space="preserve"> </w:t>
      </w:r>
      <w:r w:rsidR="00240DFE">
        <w:rPr>
          <w:rFonts w:eastAsia="Arial Unicode MS"/>
          <w:sz w:val="24"/>
          <w:szCs w:val="24"/>
        </w:rPr>
        <w:t>can</w:t>
      </w:r>
      <w:r w:rsidR="001562A8">
        <w:rPr>
          <w:rFonts w:eastAsia="Arial Unicode MS"/>
          <w:sz w:val="24"/>
          <w:szCs w:val="24"/>
        </w:rPr>
        <w:t xml:space="preserve"> track the data transmission cost by </w:t>
      </w:r>
      <w:r w:rsidR="003A7EEF">
        <w:rPr>
          <w:rFonts w:eastAsia="Arial Unicode MS"/>
          <w:sz w:val="24"/>
          <w:szCs w:val="24"/>
        </w:rPr>
        <w:t xml:space="preserve">aggregating </w:t>
      </w:r>
      <w:r w:rsidR="00112D79">
        <w:rPr>
          <w:rFonts w:eastAsia="Arial Unicode MS"/>
          <w:sz w:val="24"/>
          <w:szCs w:val="24"/>
        </w:rPr>
        <w:t>the sizes of their intermediate results.</w:t>
      </w:r>
      <w:r w:rsidR="00146978">
        <w:rPr>
          <w:rFonts w:eastAsia="Arial Unicode MS"/>
          <w:sz w:val="24"/>
          <w:szCs w:val="24"/>
        </w:rPr>
        <w:t xml:space="preserve"> </w:t>
      </w:r>
    </w:p>
    <w:p w14:paraId="634E1029" w14:textId="44CED374" w:rsidR="008223BD" w:rsidRDefault="008223BD" w:rsidP="002F48D6">
      <w:pPr>
        <w:rPr>
          <w:rFonts w:eastAsia="Arial Unicode MS"/>
          <w:sz w:val="24"/>
          <w:szCs w:val="24"/>
        </w:rPr>
      </w:pPr>
    </w:p>
    <w:p w14:paraId="4D92EBD2" w14:textId="5CD5D9DC" w:rsidR="008223BD" w:rsidRDefault="008223BD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Additionally, </w:t>
      </w:r>
      <w:r w:rsidR="009B17E8">
        <w:rPr>
          <w:rFonts w:eastAsia="Arial Unicode MS"/>
          <w:sz w:val="24"/>
          <w:szCs w:val="24"/>
        </w:rPr>
        <w:t>we provide you</w:t>
      </w:r>
      <w:r w:rsidR="00C85332">
        <w:rPr>
          <w:rFonts w:eastAsia="Arial Unicode MS"/>
          <w:sz w:val="24"/>
          <w:szCs w:val="24"/>
        </w:rPr>
        <w:t xml:space="preserve"> with</w:t>
      </w:r>
      <w:r w:rsidR="009B17E8">
        <w:rPr>
          <w:rFonts w:eastAsia="Arial Unicode MS"/>
          <w:sz w:val="24"/>
          <w:szCs w:val="24"/>
        </w:rPr>
        <w:t xml:space="preserve"> several tips for this task:</w:t>
      </w:r>
    </w:p>
    <w:p w14:paraId="06A61E10" w14:textId="3466E8F2" w:rsidR="009B17E8" w:rsidRDefault="00F11EFD" w:rsidP="002F48D6">
      <w:pPr>
        <w:rPr>
          <w:rFonts w:eastAsia="Arial Unicode MS"/>
          <w:sz w:val="24"/>
          <w:szCs w:val="24"/>
        </w:rPr>
      </w:pPr>
      <w:r w:rsidRPr="00F11EFD">
        <w:rPr>
          <w:rFonts w:eastAsia="Arial Unicode MS"/>
          <w:sz w:val="24"/>
          <w:szCs w:val="24"/>
          <w:u w:val="single"/>
        </w:rPr>
        <w:lastRenderedPageBreak/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F11EFD">
        <w:rPr>
          <w:rFonts w:eastAsia="Arial Unicode MS"/>
          <w:sz w:val="24"/>
          <w:szCs w:val="24"/>
          <w:u w:val="single"/>
        </w:rPr>
        <w:t>1</w:t>
      </w:r>
      <w:r>
        <w:rPr>
          <w:rFonts w:eastAsia="Arial Unicode MS"/>
          <w:sz w:val="24"/>
          <w:szCs w:val="24"/>
        </w:rPr>
        <w:t xml:space="preserve">: </w:t>
      </w:r>
      <w:r w:rsidR="00CD23FB">
        <w:rPr>
          <w:rFonts w:eastAsia="Arial Unicode MS"/>
          <w:sz w:val="24"/>
          <w:szCs w:val="24"/>
        </w:rPr>
        <w:t>For the same query, the size of the final result</w:t>
      </w:r>
      <w:r w:rsidR="00E37940">
        <w:rPr>
          <w:rFonts w:eastAsia="Arial Unicode MS"/>
          <w:sz w:val="24"/>
          <w:szCs w:val="24"/>
        </w:rPr>
        <w:t>s</w:t>
      </w:r>
      <w:r w:rsidR="00CD23FB">
        <w:rPr>
          <w:rFonts w:eastAsia="Arial Unicode MS"/>
          <w:sz w:val="24"/>
          <w:szCs w:val="24"/>
        </w:rPr>
        <w:t xml:space="preserve"> should always be </w:t>
      </w:r>
      <w:r w:rsidR="008F5CE4">
        <w:rPr>
          <w:rFonts w:eastAsia="Arial Unicode MS"/>
          <w:sz w:val="24"/>
          <w:szCs w:val="24"/>
        </w:rPr>
        <w:t>identical</w:t>
      </w:r>
      <w:r w:rsidR="00CD23FB">
        <w:rPr>
          <w:rFonts w:eastAsia="Arial Unicode MS"/>
          <w:sz w:val="24"/>
          <w:szCs w:val="24"/>
        </w:rPr>
        <w:t xml:space="preserve"> regardless </w:t>
      </w:r>
      <w:r w:rsidR="00C12104">
        <w:rPr>
          <w:rFonts w:eastAsia="Arial Unicode MS"/>
          <w:sz w:val="24"/>
          <w:szCs w:val="24"/>
        </w:rPr>
        <w:t xml:space="preserve">of what execution plan you take. </w:t>
      </w:r>
      <w:r w:rsidR="00542ECB">
        <w:rPr>
          <w:rFonts w:eastAsia="Arial Unicode MS"/>
          <w:sz w:val="24"/>
          <w:szCs w:val="24"/>
        </w:rPr>
        <w:t>Like</w:t>
      </w:r>
      <w:r w:rsidR="00C12104">
        <w:rPr>
          <w:rFonts w:eastAsia="Arial Unicode MS"/>
          <w:sz w:val="24"/>
          <w:szCs w:val="24"/>
        </w:rPr>
        <w:t xml:space="preserve"> in the above example</w:t>
      </w:r>
      <w:r w:rsidR="00E37940">
        <w:rPr>
          <w:rFonts w:eastAsia="Arial Unicode MS"/>
          <w:sz w:val="24"/>
          <w:szCs w:val="24"/>
        </w:rPr>
        <w:t>, the final result size is always 604782</w:t>
      </w:r>
      <w:r w:rsidR="008F5CE4">
        <w:rPr>
          <w:rFonts w:eastAsia="Arial Unicode MS"/>
          <w:sz w:val="24"/>
          <w:szCs w:val="24"/>
        </w:rPr>
        <w:t>.</w:t>
      </w:r>
    </w:p>
    <w:p w14:paraId="6B03642D" w14:textId="77777777" w:rsidR="00A92060" w:rsidRDefault="00A92060" w:rsidP="002F48D6">
      <w:pPr>
        <w:rPr>
          <w:rFonts w:eastAsia="Arial Unicode MS"/>
          <w:sz w:val="24"/>
          <w:szCs w:val="24"/>
        </w:rPr>
      </w:pPr>
    </w:p>
    <w:p w14:paraId="7BFD5B33" w14:textId="795C33CA" w:rsidR="00542ECB" w:rsidRDefault="00542ECB" w:rsidP="002F48D6">
      <w:pPr>
        <w:rPr>
          <w:rFonts w:eastAsia="Arial Unicode MS"/>
          <w:sz w:val="24"/>
          <w:szCs w:val="24"/>
        </w:rPr>
      </w:pPr>
      <w:r w:rsidRPr="003C00CD">
        <w:rPr>
          <w:rFonts w:eastAsia="Arial Unicode MS"/>
          <w:sz w:val="24"/>
          <w:szCs w:val="24"/>
          <w:u w:val="single"/>
        </w:rPr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3C00CD">
        <w:rPr>
          <w:rFonts w:eastAsia="Arial Unicode MS"/>
          <w:sz w:val="24"/>
          <w:szCs w:val="24"/>
          <w:u w:val="single"/>
        </w:rPr>
        <w:t>2</w:t>
      </w:r>
      <w:r>
        <w:rPr>
          <w:rFonts w:eastAsia="Arial Unicode MS"/>
          <w:sz w:val="24"/>
          <w:szCs w:val="24"/>
        </w:rPr>
        <w:t xml:space="preserve">: </w:t>
      </w:r>
      <w:r w:rsidR="005F0F18">
        <w:rPr>
          <w:rFonts w:eastAsia="Arial Unicode MS"/>
          <w:sz w:val="24"/>
          <w:szCs w:val="24"/>
        </w:rPr>
        <w:t xml:space="preserve">Despite different execution plans, the running time of the query should always be </w:t>
      </w:r>
      <w:r w:rsidR="00087A9C">
        <w:rPr>
          <w:rFonts w:eastAsia="Arial Unicode MS"/>
          <w:sz w:val="24"/>
          <w:szCs w:val="24"/>
        </w:rPr>
        <w:t xml:space="preserve">similar, the main reason </w:t>
      </w:r>
      <w:r w:rsidR="00724EC9">
        <w:rPr>
          <w:rFonts w:eastAsia="Arial Unicode MS"/>
          <w:sz w:val="24"/>
          <w:szCs w:val="24"/>
        </w:rPr>
        <w:t xml:space="preserve">is that </w:t>
      </w:r>
      <w:r w:rsidR="00A53B01">
        <w:rPr>
          <w:rFonts w:eastAsia="Arial Unicode MS"/>
          <w:sz w:val="24"/>
          <w:szCs w:val="24"/>
        </w:rPr>
        <w:t xml:space="preserve">we are using a centralised database to simulate distributed environment, </w:t>
      </w:r>
      <w:r w:rsidR="005248E3">
        <w:rPr>
          <w:rFonts w:eastAsia="Arial Unicode MS"/>
          <w:sz w:val="24"/>
          <w:szCs w:val="24"/>
        </w:rPr>
        <w:t>but it is still a centralised DB technically.</w:t>
      </w:r>
      <w:r w:rsidR="00DB3EDB">
        <w:rPr>
          <w:rFonts w:eastAsia="Arial Unicode MS"/>
          <w:sz w:val="24"/>
          <w:szCs w:val="24"/>
        </w:rPr>
        <w:t xml:space="preserve"> Therefore, the Oracle will optimise every query</w:t>
      </w:r>
      <w:r w:rsidR="00F32453">
        <w:rPr>
          <w:rFonts w:eastAsia="Arial Unicode MS"/>
          <w:sz w:val="24"/>
          <w:szCs w:val="24"/>
        </w:rPr>
        <w:t xml:space="preserve"> and, no matter </w:t>
      </w:r>
      <w:r w:rsidR="00F404A7">
        <w:rPr>
          <w:rFonts w:eastAsia="Arial Unicode MS"/>
          <w:sz w:val="24"/>
          <w:szCs w:val="24"/>
        </w:rPr>
        <w:t xml:space="preserve">if </w:t>
      </w:r>
      <w:r w:rsidR="00F32453">
        <w:rPr>
          <w:rFonts w:eastAsia="Arial Unicode MS"/>
          <w:sz w:val="24"/>
          <w:szCs w:val="24"/>
        </w:rPr>
        <w:t xml:space="preserve">it is written as an inner join or semi-join, </w:t>
      </w:r>
      <w:r w:rsidR="001A5E05">
        <w:rPr>
          <w:rFonts w:eastAsia="Arial Unicode MS"/>
          <w:sz w:val="24"/>
          <w:szCs w:val="24"/>
        </w:rPr>
        <w:t xml:space="preserve">it will </w:t>
      </w:r>
      <w:r w:rsidR="00541B41">
        <w:rPr>
          <w:rFonts w:eastAsia="Arial Unicode MS"/>
          <w:sz w:val="24"/>
          <w:szCs w:val="24"/>
        </w:rPr>
        <w:t>be executed in the same</w:t>
      </w:r>
      <w:r w:rsidR="005861BD">
        <w:rPr>
          <w:rFonts w:eastAsia="Arial Unicode MS"/>
          <w:sz w:val="24"/>
          <w:szCs w:val="24"/>
        </w:rPr>
        <w:t xml:space="preserve"> </w:t>
      </w:r>
      <w:r w:rsidR="005F406A">
        <w:rPr>
          <w:rFonts w:eastAsia="Arial Unicode MS"/>
          <w:sz w:val="24"/>
          <w:szCs w:val="24"/>
        </w:rPr>
        <w:t>plan</w:t>
      </w:r>
      <w:r w:rsidR="003060EE">
        <w:rPr>
          <w:rFonts w:eastAsia="Arial Unicode MS"/>
          <w:sz w:val="24"/>
          <w:szCs w:val="24"/>
        </w:rPr>
        <w:t xml:space="preserve"> as long as those queries are </w:t>
      </w:r>
      <w:r w:rsidR="00DF74BC">
        <w:rPr>
          <w:rFonts w:eastAsia="Arial Unicode MS"/>
          <w:sz w:val="24"/>
          <w:szCs w:val="24"/>
        </w:rPr>
        <w:t>semantically equivalent.</w:t>
      </w:r>
    </w:p>
    <w:p w14:paraId="01D73EC9" w14:textId="77777777" w:rsidR="00A92060" w:rsidRDefault="00A92060" w:rsidP="002F48D6">
      <w:pPr>
        <w:rPr>
          <w:rFonts w:eastAsia="Arial Unicode MS"/>
          <w:sz w:val="24"/>
          <w:szCs w:val="24"/>
          <w:u w:val="single"/>
        </w:rPr>
      </w:pPr>
    </w:p>
    <w:p w14:paraId="0D773314" w14:textId="0BB72C93" w:rsidR="005F406A" w:rsidRDefault="005F406A" w:rsidP="002F48D6">
      <w:pPr>
        <w:rPr>
          <w:rFonts w:eastAsia="Arial Unicode MS"/>
          <w:sz w:val="24"/>
          <w:szCs w:val="24"/>
        </w:rPr>
      </w:pPr>
      <w:r w:rsidRPr="00841C8E">
        <w:rPr>
          <w:rFonts w:eastAsia="Arial Unicode MS"/>
          <w:sz w:val="24"/>
          <w:szCs w:val="24"/>
          <w:u w:val="single"/>
        </w:rPr>
        <w:t>Tip 3</w:t>
      </w:r>
      <w:r>
        <w:rPr>
          <w:rFonts w:eastAsia="Arial Unicode MS"/>
          <w:sz w:val="24"/>
          <w:szCs w:val="24"/>
        </w:rPr>
        <w:t>:</w:t>
      </w:r>
      <w:r w:rsidR="00413BC5">
        <w:rPr>
          <w:rFonts w:eastAsia="Arial Unicode MS"/>
          <w:sz w:val="24"/>
          <w:szCs w:val="24"/>
        </w:rPr>
        <w:t xml:space="preserve"> Same as tip 2, </w:t>
      </w:r>
      <w:r w:rsidR="003F0510">
        <w:rPr>
          <w:rFonts w:eastAsia="Arial Unicode MS"/>
          <w:sz w:val="24"/>
          <w:szCs w:val="24"/>
        </w:rPr>
        <w:t xml:space="preserve">although we regard each user </w:t>
      </w:r>
      <w:r w:rsidR="00746544">
        <w:rPr>
          <w:rFonts w:eastAsia="Arial Unicode MS"/>
          <w:sz w:val="24"/>
          <w:szCs w:val="24"/>
        </w:rPr>
        <w:t xml:space="preserve">account </w:t>
      </w:r>
      <w:r w:rsidR="003F0510">
        <w:rPr>
          <w:rFonts w:eastAsia="Arial Unicode MS"/>
          <w:sz w:val="24"/>
          <w:szCs w:val="24"/>
        </w:rPr>
        <w:t xml:space="preserve">as a distributed site, </w:t>
      </w:r>
      <w:r w:rsidR="007E605A">
        <w:rPr>
          <w:rFonts w:eastAsia="Arial Unicode MS"/>
          <w:sz w:val="24"/>
          <w:szCs w:val="24"/>
        </w:rPr>
        <w:t xml:space="preserve">you will not see any difference if you run the same query </w:t>
      </w:r>
      <w:r w:rsidR="00C509F2">
        <w:rPr>
          <w:rFonts w:eastAsia="Arial Unicode MS"/>
          <w:sz w:val="24"/>
          <w:szCs w:val="24"/>
        </w:rPr>
        <w:t>using</w:t>
      </w:r>
      <w:r w:rsidR="007E605A">
        <w:rPr>
          <w:rFonts w:eastAsia="Arial Unicode MS"/>
          <w:sz w:val="24"/>
          <w:szCs w:val="24"/>
        </w:rPr>
        <w:t xml:space="preserve"> different users</w:t>
      </w:r>
      <w:r w:rsidR="00F4109A">
        <w:rPr>
          <w:rFonts w:eastAsia="Arial Unicode MS"/>
          <w:sz w:val="24"/>
          <w:szCs w:val="24"/>
        </w:rPr>
        <w:t xml:space="preserve"> as t</w:t>
      </w:r>
      <w:r w:rsidR="00746544">
        <w:rPr>
          <w:rFonts w:eastAsia="Arial Unicode MS"/>
          <w:sz w:val="24"/>
          <w:szCs w:val="24"/>
        </w:rPr>
        <w:t>hey are all local users.</w:t>
      </w:r>
      <w:r w:rsidR="00C509F2">
        <w:rPr>
          <w:rFonts w:eastAsia="Arial Unicode MS"/>
          <w:sz w:val="24"/>
          <w:szCs w:val="24"/>
        </w:rPr>
        <w:t xml:space="preserve"> However, in a real distributed database, query issued </w:t>
      </w:r>
      <w:r w:rsidR="00882ADB">
        <w:rPr>
          <w:rFonts w:eastAsia="Arial Unicode MS"/>
          <w:sz w:val="24"/>
          <w:szCs w:val="24"/>
        </w:rPr>
        <w:t>at</w:t>
      </w:r>
      <w:r w:rsidR="00C509F2">
        <w:rPr>
          <w:rFonts w:eastAsia="Arial Unicode MS"/>
          <w:sz w:val="24"/>
          <w:szCs w:val="24"/>
        </w:rPr>
        <w:t xml:space="preserve"> different sites will result in completely different execution plan</w:t>
      </w:r>
      <w:r w:rsidR="00FE6339">
        <w:rPr>
          <w:rFonts w:eastAsia="Arial Unicode MS"/>
          <w:sz w:val="24"/>
          <w:szCs w:val="24"/>
        </w:rPr>
        <w:t>s</w:t>
      </w:r>
      <w:r w:rsidR="00C509F2">
        <w:rPr>
          <w:rFonts w:eastAsia="Arial Unicode MS"/>
          <w:sz w:val="24"/>
          <w:szCs w:val="24"/>
        </w:rPr>
        <w:t xml:space="preserve">. </w:t>
      </w:r>
      <w:r w:rsidR="00613419">
        <w:rPr>
          <w:rFonts w:eastAsia="Arial Unicode MS"/>
          <w:sz w:val="24"/>
          <w:szCs w:val="24"/>
        </w:rPr>
        <w:t xml:space="preserve">For example, if your query is issued </w:t>
      </w:r>
      <w:r w:rsidR="00882ADB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1, it is better to allocate your final join </w:t>
      </w:r>
      <w:r w:rsidR="00FE68B3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 so that </w:t>
      </w:r>
      <w:r w:rsidR="00137E37">
        <w:rPr>
          <w:rFonts w:eastAsia="Arial Unicode MS"/>
          <w:sz w:val="24"/>
          <w:szCs w:val="24"/>
        </w:rPr>
        <w:t>you can directly return the result to client (user) once completed.</w:t>
      </w:r>
    </w:p>
    <w:p w14:paraId="46695046" w14:textId="77777777" w:rsidR="00306A4D" w:rsidRDefault="00306A4D" w:rsidP="002F48D6">
      <w:pPr>
        <w:rPr>
          <w:rFonts w:eastAsia="Arial Unicode MS"/>
          <w:sz w:val="24"/>
          <w:szCs w:val="24"/>
        </w:rPr>
      </w:pPr>
    </w:p>
    <w:p w14:paraId="239013BE" w14:textId="19A47578" w:rsidR="00CB4E83" w:rsidRPr="008A64E2" w:rsidRDefault="00306A4D" w:rsidP="00CB4E83">
      <w:pPr>
        <w:jc w:val="both"/>
        <w:rPr>
          <w:rFonts w:eastAsia="Arial Unicode MS"/>
          <w:bCs/>
          <w:color w:val="FF0000"/>
          <w:sz w:val="24"/>
          <w:szCs w:val="24"/>
        </w:rPr>
      </w:pPr>
      <w:r w:rsidRPr="008A64E2">
        <w:rPr>
          <w:rFonts w:eastAsia="Arial Unicode MS"/>
          <w:b/>
          <w:bCs/>
          <w:i/>
          <w:iCs/>
          <w:color w:val="FF0000"/>
          <w:sz w:val="28"/>
          <w:szCs w:val="28"/>
          <w:u w:val="single"/>
        </w:rPr>
        <w:t>Task 4</w:t>
      </w:r>
      <w:r w:rsidRPr="008A64E2">
        <w:rPr>
          <w:rFonts w:eastAsia="Arial Unicode MS"/>
          <w:color w:val="FF0000"/>
          <w:sz w:val="28"/>
          <w:szCs w:val="28"/>
        </w:rPr>
        <w:t>:</w:t>
      </w:r>
      <w:r w:rsidRPr="008A64E2">
        <w:rPr>
          <w:rFonts w:eastAsia="Arial Unicode MS"/>
          <w:color w:val="FF0000"/>
          <w:sz w:val="24"/>
          <w:szCs w:val="24"/>
        </w:rPr>
        <w:t xml:space="preserve">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>Suppose that we want to retrieve all the information for Australian athletes from the vertical fragments created in Task 2</w:t>
      </w:r>
      <w:r w:rsidR="00770B8A" w:rsidRPr="008A64E2">
        <w:rPr>
          <w:rFonts w:eastAsia="Arial Unicode MS"/>
          <w:bCs/>
          <w:color w:val="FF0000"/>
          <w:sz w:val="24"/>
          <w:szCs w:val="24"/>
        </w:rPr>
        <w:t xml:space="preserve">, which can be achieved by the following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 xml:space="preserve">join query: </w:t>
      </w:r>
      <w:r w:rsidR="008A64E2">
        <w:rPr>
          <w:rFonts w:eastAsia="Arial Unicode MS"/>
          <w:bCs/>
          <w:color w:val="FF0000"/>
          <w:sz w:val="24"/>
          <w:szCs w:val="24"/>
        </w:rPr>
        <w:t>(</w:t>
      </w:r>
      <w:r w:rsidR="0022066C">
        <w:rPr>
          <w:rFonts w:eastAsia="Arial Unicode MS"/>
          <w:bCs/>
          <w:color w:val="FF0000"/>
          <w:sz w:val="24"/>
          <w:szCs w:val="24"/>
        </w:rPr>
        <w:t>semi-join doesn’t make sense</w:t>
      </w:r>
      <w:bookmarkStart w:id="7" w:name="_GoBack"/>
      <w:bookmarkEnd w:id="7"/>
      <w:r w:rsidR="008A64E2">
        <w:rPr>
          <w:rFonts w:eastAsia="Arial Unicode MS"/>
          <w:bCs/>
          <w:color w:val="FF0000"/>
          <w:sz w:val="24"/>
          <w:szCs w:val="24"/>
        </w:rPr>
        <w:t>)</w:t>
      </w:r>
    </w:p>
    <w:p w14:paraId="6952342A" w14:textId="77777777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</w:p>
    <w:p w14:paraId="11A82ECA" w14:textId="7C59FE53" w:rsidR="00CB4E83" w:rsidRPr="00DF1E64" w:rsidRDefault="00CB4E83" w:rsidP="00CB4E83">
      <w:pPr>
        <w:rPr>
          <w:rFonts w:eastAsia="Arial Unicode MS"/>
          <w:bCs/>
          <w:sz w:val="24"/>
          <w:szCs w:val="24"/>
        </w:rPr>
      </w:pPr>
      <w:r w:rsidRPr="00DF1E64">
        <w:rPr>
          <w:rFonts w:eastAsia="Arial Unicode MS"/>
          <w:b/>
          <w:bCs/>
          <w:sz w:val="24"/>
          <w:szCs w:val="24"/>
        </w:rPr>
        <w:t xml:space="preserve">select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AthleteID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FName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="00CC3AF7">
        <w:rPr>
          <w:rFonts w:eastAsia="Arial Unicode MS"/>
          <w:bCs/>
          <w:sz w:val="24"/>
          <w:szCs w:val="24"/>
        </w:rPr>
        <w:t>S</w:t>
      </w:r>
      <w:r w:rsidRPr="00DF1E64">
        <w:rPr>
          <w:rFonts w:eastAsia="Arial Unicode MS"/>
          <w:bCs/>
          <w:sz w:val="24"/>
          <w:szCs w:val="24"/>
        </w:rPr>
        <w:t>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BDate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CCode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SportID</w:t>
      </w:r>
    </w:p>
    <w:p w14:paraId="7C17B4B3" w14:textId="77777777" w:rsidR="00CB4E83" w:rsidRPr="003E7BE7" w:rsidRDefault="00CB4E83" w:rsidP="00CB4E83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from </w:t>
      </w:r>
      <w:r w:rsidRPr="003E7BE7">
        <w:rPr>
          <w:rFonts w:eastAsia="Arial Unicode MS"/>
          <w:bCs/>
          <w:sz w:val="24"/>
          <w:szCs w:val="24"/>
        </w:rPr>
        <w:t>"USER1_V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"ATHLETE_V1" b, "USER2_V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"ATHLETE_V2" c</w:t>
      </w:r>
    </w:p>
    <w:p w14:paraId="347C3582" w14:textId="68AD6B90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where </w:t>
      </w:r>
      <w:r w:rsidRPr="003E7BE7">
        <w:rPr>
          <w:rFonts w:eastAsia="Arial Unicode MS"/>
          <w:bCs/>
          <w:sz w:val="24"/>
          <w:szCs w:val="24"/>
        </w:rPr>
        <w:t>b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</w:t>
      </w:r>
      <w:r w:rsidRPr="003E7BE7">
        <w:rPr>
          <w:rFonts w:eastAsia="Arial Unicode MS"/>
          <w:b/>
          <w:bCs/>
          <w:sz w:val="24"/>
          <w:szCs w:val="24"/>
        </w:rPr>
        <w:t xml:space="preserve">= </w:t>
      </w:r>
      <w:r w:rsidRPr="003E7BE7">
        <w:rPr>
          <w:rFonts w:eastAsia="Arial Unicode MS"/>
          <w:bCs/>
          <w:sz w:val="24"/>
          <w:szCs w:val="24"/>
        </w:rPr>
        <w:t>c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 and c.CCODE</w:t>
      </w:r>
      <w:r w:rsidRPr="003E7BE7">
        <w:rPr>
          <w:rFonts w:eastAsia="Arial Unicode MS"/>
          <w:b/>
          <w:bCs/>
          <w:sz w:val="24"/>
          <w:szCs w:val="24"/>
        </w:rPr>
        <w:t>=</w:t>
      </w:r>
      <w:r w:rsidRPr="003E7BE7">
        <w:rPr>
          <w:rFonts w:eastAsia="Arial Unicode MS"/>
          <w:bCs/>
          <w:sz w:val="24"/>
          <w:szCs w:val="24"/>
        </w:rPr>
        <w:t>'</w:t>
      </w:r>
      <w:r>
        <w:rPr>
          <w:rFonts w:eastAsia="Arial Unicode MS"/>
          <w:bCs/>
          <w:sz w:val="24"/>
          <w:szCs w:val="24"/>
        </w:rPr>
        <w:t>AUS</w:t>
      </w:r>
      <w:r w:rsidRPr="003E7BE7">
        <w:rPr>
          <w:rFonts w:eastAsia="Arial Unicode MS"/>
          <w:bCs/>
          <w:sz w:val="24"/>
          <w:szCs w:val="24"/>
        </w:rPr>
        <w:t>'</w:t>
      </w:r>
      <w:r w:rsidRPr="003E7BE7">
        <w:rPr>
          <w:rFonts w:eastAsia="Arial Unicode MS"/>
          <w:b/>
          <w:bCs/>
          <w:sz w:val="24"/>
          <w:szCs w:val="24"/>
        </w:rPr>
        <w:t>;</w:t>
      </w:r>
    </w:p>
    <w:p w14:paraId="60046EA5" w14:textId="77777777" w:rsidR="00A64351" w:rsidRPr="003E7BE7" w:rsidRDefault="00A64351" w:rsidP="00CB4E83">
      <w:pPr>
        <w:rPr>
          <w:rFonts w:eastAsia="Arial Unicode MS"/>
          <w:b/>
          <w:bCs/>
          <w:sz w:val="24"/>
          <w:szCs w:val="24"/>
        </w:rPr>
      </w:pPr>
    </w:p>
    <w:p w14:paraId="33D3F5B7" w14:textId="0DD88AD6" w:rsidR="00CB4E83" w:rsidRDefault="00624323" w:rsidP="007A4913">
      <w:pPr>
        <w:jc w:val="center"/>
        <w:rPr>
          <w:rFonts w:eastAsia="Arial Unicode MS"/>
          <w:sz w:val="24"/>
          <w:szCs w:val="24"/>
        </w:rPr>
      </w:pPr>
      <w:r>
        <w:rPr>
          <w:noProof/>
        </w:rPr>
        <w:drawing>
          <wp:inline distT="0" distB="0" distL="0" distR="0" wp14:anchorId="4752F48E" wp14:editId="547CC9FF">
            <wp:extent cx="39624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2BD" w14:textId="77777777" w:rsidR="007A4913" w:rsidRDefault="007A4913" w:rsidP="002F48D6">
      <w:pPr>
        <w:rPr>
          <w:rFonts w:eastAsia="Arial Unicode MS"/>
          <w:sz w:val="24"/>
          <w:szCs w:val="24"/>
        </w:rPr>
      </w:pPr>
    </w:p>
    <w:p w14:paraId="35FA5637" w14:textId="6AD8FB0F" w:rsidR="00D62EA0" w:rsidRDefault="00664523" w:rsidP="002F48D6">
      <w:pPr>
        <w:rPr>
          <w:rFonts w:eastAsia="Arial Unicode MS"/>
          <w:i/>
          <w:iCs/>
          <w:sz w:val="24"/>
          <w:szCs w:val="24"/>
          <w:u w:val="single"/>
        </w:rPr>
      </w:pPr>
      <w:r>
        <w:rPr>
          <w:rFonts w:eastAsia="Arial Unicode MS"/>
          <w:sz w:val="24"/>
          <w:szCs w:val="24"/>
        </w:rPr>
        <w:t>If</w:t>
      </w:r>
      <w:r w:rsidR="00E63DBE">
        <w:rPr>
          <w:rFonts w:eastAsia="Arial Unicode MS"/>
          <w:sz w:val="24"/>
          <w:szCs w:val="24"/>
        </w:rPr>
        <w:t xml:space="preserve"> the join </w:t>
      </w:r>
      <w:r w:rsidR="00FC4648">
        <w:rPr>
          <w:rFonts w:eastAsia="Arial Unicode MS"/>
          <w:sz w:val="24"/>
          <w:szCs w:val="24"/>
        </w:rPr>
        <w:t xml:space="preserve">query </w:t>
      </w:r>
      <w:r w:rsidR="00CD20E5">
        <w:rPr>
          <w:rFonts w:eastAsia="Arial Unicode MS"/>
          <w:sz w:val="24"/>
          <w:szCs w:val="24"/>
        </w:rPr>
        <w:t>is</w:t>
      </w:r>
      <w:r w:rsidR="00E3151D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issued</w:t>
      </w:r>
      <w:r w:rsidR="00FC4648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at</w:t>
      </w:r>
      <w:r w:rsidR="00E3151D">
        <w:rPr>
          <w:rFonts w:eastAsia="Arial Unicode MS"/>
          <w:sz w:val="24"/>
          <w:szCs w:val="24"/>
        </w:rPr>
        <w:t xml:space="preserve"> </w:t>
      </w:r>
      <w:r w:rsidR="00B53287">
        <w:rPr>
          <w:rFonts w:eastAsia="Arial Unicode MS"/>
          <w:sz w:val="24"/>
          <w:szCs w:val="24"/>
        </w:rPr>
        <w:t xml:space="preserve">site </w:t>
      </w:r>
      <w:r w:rsidR="000E162E">
        <w:rPr>
          <w:rFonts w:eastAsia="Arial Unicode MS"/>
          <w:sz w:val="24"/>
          <w:szCs w:val="24"/>
        </w:rPr>
        <w:t>“USER1”</w:t>
      </w:r>
      <w:r>
        <w:rPr>
          <w:rFonts w:eastAsia="Arial Unicode MS"/>
          <w:sz w:val="24"/>
          <w:szCs w:val="24"/>
        </w:rPr>
        <w:t xml:space="preserve">, </w:t>
      </w:r>
      <w:r w:rsidR="00E12D5F">
        <w:rPr>
          <w:rFonts w:eastAsia="Arial Unicode MS"/>
          <w:sz w:val="24"/>
          <w:szCs w:val="24"/>
        </w:rPr>
        <w:t>write</w:t>
      </w:r>
      <w:r w:rsidR="00E3151D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 semi-join</w:t>
      </w:r>
      <w:r w:rsidR="000549C8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and an inner-join</w:t>
      </w:r>
      <w:r w:rsidR="000F24D0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execution plans</w:t>
      </w:r>
      <w:r w:rsidR="00911B4C">
        <w:rPr>
          <w:rFonts w:eastAsia="Arial Unicode MS"/>
          <w:sz w:val="24"/>
          <w:szCs w:val="24"/>
        </w:rPr>
        <w:t xml:space="preserve"> </w:t>
      </w:r>
      <w:r w:rsidR="006019ED">
        <w:rPr>
          <w:rFonts w:eastAsia="Arial Unicode MS"/>
          <w:sz w:val="24"/>
          <w:szCs w:val="24"/>
        </w:rPr>
        <w:t>in</w:t>
      </w:r>
      <w:r w:rsidR="00A779D8">
        <w:rPr>
          <w:rFonts w:eastAsia="Arial Unicode MS"/>
          <w:sz w:val="24"/>
          <w:szCs w:val="24"/>
        </w:rPr>
        <w:t xml:space="preserve"> </w:t>
      </w:r>
      <w:r w:rsidR="007D7163">
        <w:rPr>
          <w:rFonts w:eastAsia="Arial Unicode MS"/>
          <w:sz w:val="24"/>
          <w:szCs w:val="24"/>
        </w:rPr>
        <w:t>such</w:t>
      </w:r>
      <w:r w:rsidR="00A779D8">
        <w:rPr>
          <w:rFonts w:eastAsia="Arial Unicode MS"/>
          <w:sz w:val="24"/>
          <w:szCs w:val="24"/>
        </w:rPr>
        <w:t xml:space="preserve"> vertical</w:t>
      </w:r>
      <w:r w:rsidR="007D7163">
        <w:rPr>
          <w:rFonts w:eastAsia="Arial Unicode MS"/>
          <w:sz w:val="24"/>
          <w:szCs w:val="24"/>
        </w:rPr>
        <w:t>ly</w:t>
      </w:r>
      <w:r w:rsidR="00A779D8">
        <w:rPr>
          <w:rFonts w:eastAsia="Arial Unicode MS"/>
          <w:sz w:val="24"/>
          <w:szCs w:val="24"/>
        </w:rPr>
        <w:t xml:space="preserve"> fragmented d</w:t>
      </w:r>
      <w:r w:rsidR="006019ED">
        <w:rPr>
          <w:rFonts w:eastAsia="Arial Unicode MS"/>
          <w:sz w:val="24"/>
          <w:szCs w:val="24"/>
        </w:rPr>
        <w:t>istributed database</w:t>
      </w:r>
      <w:r w:rsidR="00911B4C">
        <w:rPr>
          <w:rFonts w:eastAsia="Arial Unicode MS"/>
          <w:sz w:val="24"/>
          <w:szCs w:val="24"/>
        </w:rPr>
        <w:t>, respectively</w:t>
      </w:r>
      <w:r w:rsidR="006E3244">
        <w:rPr>
          <w:rFonts w:eastAsia="Arial Unicode MS"/>
          <w:sz w:val="24"/>
          <w:szCs w:val="24"/>
        </w:rPr>
        <w:t>.</w:t>
      </w:r>
      <w:r w:rsidR="0010662D">
        <w:rPr>
          <w:rFonts w:eastAsia="Arial Unicode MS"/>
          <w:sz w:val="24"/>
          <w:szCs w:val="24"/>
        </w:rPr>
        <w:t xml:space="preserve"> </w:t>
      </w:r>
      <w:r w:rsidR="00421A3B">
        <w:rPr>
          <w:rFonts w:eastAsia="Arial Unicode MS"/>
          <w:sz w:val="24"/>
          <w:szCs w:val="24"/>
        </w:rPr>
        <w:t xml:space="preserve">Follow the above example </w:t>
      </w:r>
      <w:r w:rsidR="00943026">
        <w:rPr>
          <w:rFonts w:eastAsia="Arial Unicode MS"/>
          <w:sz w:val="24"/>
          <w:szCs w:val="24"/>
        </w:rPr>
        <w:t>to</w:t>
      </w:r>
      <w:r w:rsidR="00421A3B">
        <w:rPr>
          <w:rFonts w:eastAsia="Arial Unicode MS"/>
          <w:sz w:val="24"/>
          <w:szCs w:val="24"/>
        </w:rPr>
        <w:t xml:space="preserve"> </w:t>
      </w:r>
      <w:r w:rsidR="003A1763">
        <w:rPr>
          <w:rFonts w:eastAsia="Arial Unicode MS"/>
          <w:sz w:val="24"/>
          <w:szCs w:val="24"/>
        </w:rPr>
        <w:t>c</w:t>
      </w:r>
      <w:r w:rsidR="0010662D">
        <w:rPr>
          <w:rFonts w:eastAsia="Arial Unicode MS"/>
          <w:sz w:val="24"/>
          <w:szCs w:val="24"/>
        </w:rPr>
        <w:t>alculate their</w:t>
      </w:r>
      <w:r w:rsidR="00C1325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 xml:space="preserve">respective </w:t>
      </w:r>
      <w:r w:rsidR="000F24D0">
        <w:rPr>
          <w:rFonts w:eastAsia="Arial Unicode MS"/>
          <w:sz w:val="24"/>
          <w:szCs w:val="24"/>
        </w:rPr>
        <w:t xml:space="preserve">data transmission </w:t>
      </w:r>
      <w:r w:rsidR="0010662D">
        <w:rPr>
          <w:rFonts w:eastAsia="Arial Unicode MS"/>
          <w:sz w:val="24"/>
          <w:szCs w:val="24"/>
        </w:rPr>
        <w:t>cost</w:t>
      </w:r>
      <w:r w:rsidR="00911B4C">
        <w:rPr>
          <w:rFonts w:eastAsia="Arial Unicode MS"/>
          <w:sz w:val="24"/>
          <w:szCs w:val="24"/>
        </w:rPr>
        <w:t xml:space="preserve"> and decide which plan is</w:t>
      </w:r>
      <w:r w:rsidR="0010662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>better</w:t>
      </w:r>
      <w:r w:rsidR="00A1044F">
        <w:rPr>
          <w:rFonts w:eastAsia="Arial Unicode MS"/>
          <w:sz w:val="24"/>
          <w:szCs w:val="24"/>
        </w:rPr>
        <w:t xml:space="preserve">. </w:t>
      </w:r>
      <w:r w:rsidR="00A1044F" w:rsidRPr="00146418">
        <w:rPr>
          <w:rFonts w:eastAsia="Arial Unicode MS"/>
          <w:i/>
          <w:iCs/>
          <w:sz w:val="24"/>
          <w:szCs w:val="24"/>
          <w:u w:val="single"/>
        </w:rPr>
        <w:t xml:space="preserve">Include </w:t>
      </w:r>
      <w:r w:rsidR="00192239">
        <w:rPr>
          <w:rFonts w:eastAsia="Arial Unicode MS"/>
          <w:i/>
          <w:iCs/>
          <w:sz w:val="24"/>
          <w:szCs w:val="24"/>
          <w:u w:val="single"/>
        </w:rPr>
        <w:t xml:space="preserve">step-by-step </w:t>
      </w:r>
      <w:r w:rsidR="00320615" w:rsidRPr="00146418">
        <w:rPr>
          <w:rFonts w:eastAsia="Arial Unicode MS"/>
          <w:i/>
          <w:iCs/>
          <w:sz w:val="24"/>
          <w:szCs w:val="24"/>
          <w:u w:val="single"/>
        </w:rPr>
        <w:t>queries</w:t>
      </w:r>
      <w:r w:rsidR="00154D94">
        <w:rPr>
          <w:rFonts w:eastAsia="Arial Unicode MS"/>
          <w:i/>
          <w:iCs/>
          <w:sz w:val="24"/>
          <w:szCs w:val="24"/>
          <w:u w:val="single"/>
        </w:rPr>
        <w:t>,</w:t>
      </w:r>
      <w:r w:rsidR="009B4B2D">
        <w:rPr>
          <w:rFonts w:eastAsia="Arial Unicode MS"/>
          <w:i/>
          <w:iCs/>
          <w:sz w:val="24"/>
          <w:szCs w:val="24"/>
          <w:u w:val="single"/>
        </w:rPr>
        <w:t xml:space="preserve"> cost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calculations</w:t>
      </w:r>
      <w:r w:rsidR="00071A04">
        <w:rPr>
          <w:rFonts w:eastAsia="Arial Unicode MS"/>
          <w:i/>
          <w:iCs/>
          <w:sz w:val="24"/>
          <w:szCs w:val="24"/>
          <w:u w:val="single"/>
        </w:rPr>
        <w:t xml:space="preserve"> and your choice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</w:t>
      </w:r>
      <w:r w:rsidR="00146418" w:rsidRPr="00146418">
        <w:rPr>
          <w:rFonts w:eastAsia="Arial Unicode MS"/>
          <w:i/>
          <w:iCs/>
          <w:sz w:val="24"/>
          <w:szCs w:val="24"/>
          <w:u w:val="single"/>
        </w:rPr>
        <w:t>in your submission</w:t>
      </w:r>
      <w:r w:rsidR="00845A00">
        <w:rPr>
          <w:rFonts w:eastAsia="Arial Unicode MS"/>
          <w:i/>
          <w:iCs/>
          <w:sz w:val="24"/>
          <w:szCs w:val="24"/>
          <w:u w:val="single"/>
        </w:rPr>
        <w:t>, supported by the screenshots</w:t>
      </w:r>
      <w:r w:rsidR="00DB25E0">
        <w:rPr>
          <w:rFonts w:eastAsia="Arial Unicode MS"/>
          <w:i/>
          <w:iCs/>
          <w:sz w:val="24"/>
          <w:szCs w:val="24"/>
          <w:u w:val="single"/>
        </w:rPr>
        <w:t xml:space="preserve"> of the </w:t>
      </w:r>
      <w:r w:rsidR="00824F58">
        <w:rPr>
          <w:rFonts w:eastAsia="Arial Unicode MS"/>
          <w:i/>
          <w:iCs/>
          <w:sz w:val="24"/>
          <w:szCs w:val="24"/>
          <w:u w:val="single"/>
        </w:rPr>
        <w:t>query statistics</w:t>
      </w:r>
      <w:r w:rsidR="00154D94">
        <w:rPr>
          <w:rFonts w:eastAsia="Arial Unicode MS"/>
          <w:i/>
          <w:iCs/>
          <w:sz w:val="24"/>
          <w:szCs w:val="24"/>
          <w:u w:val="single"/>
        </w:rPr>
        <w:t>.</w:t>
      </w:r>
    </w:p>
    <w:p w14:paraId="63967610" w14:textId="720AD649" w:rsidR="00146418" w:rsidRDefault="00146418" w:rsidP="002F48D6">
      <w:pPr>
        <w:rPr>
          <w:rFonts w:eastAsia="Arial Unicode MS"/>
          <w:b/>
          <w:bCs/>
          <w:i/>
          <w:iCs/>
          <w:sz w:val="24"/>
          <w:szCs w:val="24"/>
          <w:u w:val="single"/>
        </w:rPr>
      </w:pPr>
    </w:p>
    <w:p w14:paraId="2C79796C" w14:textId="25C5CC22" w:rsidR="005C323A" w:rsidRPr="00F31EE1" w:rsidRDefault="005C323A" w:rsidP="00794161">
      <w:pPr>
        <w:jc w:val="center"/>
        <w:rPr>
          <w:rFonts w:eastAsia="Arial Unicode M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50DE4" wp14:editId="01160677">
            <wp:extent cx="4024823" cy="2352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7554" cy="23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D31" w14:textId="55684F6B" w:rsidR="006D021E" w:rsidRDefault="006D021E" w:rsidP="001C4383">
      <w:pPr>
        <w:rPr>
          <w:rFonts w:eastAsia="Arial Unicode MS"/>
          <w:bCs/>
          <w:sz w:val="24"/>
          <w:szCs w:val="24"/>
        </w:rPr>
      </w:pPr>
    </w:p>
    <w:p w14:paraId="1DBBB137" w14:textId="036F5283" w:rsidR="006D021E" w:rsidRPr="00CF6835" w:rsidRDefault="006D021E" w:rsidP="00794161">
      <w:pPr>
        <w:rPr>
          <w:rFonts w:eastAsia="Arial Unicode MS"/>
          <w:b/>
          <w:sz w:val="28"/>
          <w:szCs w:val="28"/>
        </w:rPr>
      </w:pPr>
      <w:r w:rsidRPr="00CF6835">
        <w:rPr>
          <w:rFonts w:eastAsia="Arial Unicode MS"/>
          <w:b/>
          <w:sz w:val="28"/>
          <w:szCs w:val="28"/>
        </w:rPr>
        <w:t xml:space="preserve">Appendix. </w:t>
      </w:r>
      <w:r w:rsidR="004B5CC2" w:rsidRPr="00CF6835">
        <w:rPr>
          <w:rFonts w:eastAsia="Arial Unicode MS"/>
          <w:b/>
          <w:sz w:val="28"/>
          <w:szCs w:val="28"/>
        </w:rPr>
        <w:t>Statistic</w:t>
      </w:r>
      <w:r w:rsidR="00CF6835">
        <w:rPr>
          <w:rFonts w:eastAsia="Arial Unicode MS"/>
          <w:b/>
          <w:sz w:val="28"/>
          <w:szCs w:val="28"/>
        </w:rPr>
        <w:t>s</w:t>
      </w:r>
      <w:r w:rsidR="004B5CC2" w:rsidRPr="00CF6835">
        <w:rPr>
          <w:rFonts w:eastAsia="Arial Unicode MS"/>
          <w:b/>
          <w:sz w:val="28"/>
          <w:szCs w:val="28"/>
        </w:rPr>
        <w:t xml:space="preserve"> Description</w:t>
      </w:r>
    </w:p>
    <w:p w14:paraId="013D0F8E" w14:textId="2D98F804" w:rsidR="004B5CC2" w:rsidRDefault="004B5CC2" w:rsidP="001C4383">
      <w:pPr>
        <w:rPr>
          <w:rFonts w:eastAsia="Arial Unicode MS"/>
          <w:b/>
          <w:sz w:val="24"/>
          <w:szCs w:val="24"/>
        </w:rPr>
      </w:pPr>
    </w:p>
    <w:tbl>
      <w:tblPr>
        <w:tblW w:w="5000" w:type="pct"/>
        <w:tblCellSpacing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3"/>
        <w:gridCol w:w="6587"/>
      </w:tblGrid>
      <w:tr w:rsidR="00D42921" w:rsidRPr="00D42921" w14:paraId="0CCD2131" w14:textId="77777777" w:rsidTr="00D04E51">
        <w:trPr>
          <w:tblHeader/>
          <w:tblCellSpacing w:w="0" w:type="dxa"/>
        </w:trPr>
        <w:tc>
          <w:tcPr>
            <w:tcW w:w="1253" w:type="pct"/>
            <w:shd w:val="clear" w:color="auto" w:fill="FFFFFF"/>
            <w:vAlign w:val="bottom"/>
            <w:hideMark/>
          </w:tcPr>
          <w:p w14:paraId="6BBC2C69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Database Statistic Name</w:t>
            </w:r>
          </w:p>
        </w:tc>
        <w:tc>
          <w:tcPr>
            <w:tcW w:w="3747" w:type="pct"/>
            <w:shd w:val="clear" w:color="auto" w:fill="FFFFFF"/>
            <w:vAlign w:val="bottom"/>
            <w:hideMark/>
          </w:tcPr>
          <w:p w14:paraId="2D00A52B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8" w:name="14781"/>
            <w:bookmarkEnd w:id="8"/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Description</w:t>
            </w:r>
          </w:p>
        </w:tc>
      </w:tr>
      <w:tr w:rsidR="00D42921" w:rsidRPr="00D42921" w14:paraId="1A2B901A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47EFB9D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9" w:name="14783"/>
            <w:bookmarkEnd w:id="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recursive calls</w:t>
            </w:r>
          </w:p>
        </w:tc>
        <w:tc>
          <w:tcPr>
            <w:tcW w:w="3747" w:type="pct"/>
            <w:shd w:val="clear" w:color="auto" w:fill="FFFFFF"/>
            <w:hideMark/>
          </w:tcPr>
          <w:p w14:paraId="068793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0" w:name="14785"/>
            <w:bookmarkEnd w:id="1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recursive calls generated at both the user and system level. Oracle maintains tables used for internal processing. When Oracle needs to make a change to these tables, it internally generates an internal SQL statement, which in turn generates a recursive call.</w:t>
            </w:r>
          </w:p>
        </w:tc>
      </w:tr>
      <w:tr w:rsidR="00D42921" w:rsidRPr="00D42921" w14:paraId="1CCA978D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443EAB9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1" w:name="14787"/>
            <w:bookmarkEnd w:id="1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db block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0C9074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2" w:name="14789"/>
            <w:bookmarkEnd w:id="1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CURRENT block was requested.</w:t>
            </w:r>
          </w:p>
        </w:tc>
      </w:tr>
      <w:tr w:rsidR="00D42921" w:rsidRPr="00D42921" w14:paraId="05462D3F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2324AD14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3" w:name="14791"/>
            <w:bookmarkEnd w:id="1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consistent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51109C3A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4" w:name="14793"/>
            <w:bookmarkEnd w:id="1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consistent read was requested for a block</w:t>
            </w:r>
          </w:p>
        </w:tc>
      </w:tr>
      <w:tr w:rsidR="00D42921" w:rsidRPr="00D42921" w14:paraId="5008EBF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70428AFF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5" w:name="14795"/>
            <w:bookmarkEnd w:id="1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physical reads</w:t>
            </w:r>
          </w:p>
        </w:tc>
        <w:tc>
          <w:tcPr>
            <w:tcW w:w="3747" w:type="pct"/>
            <w:shd w:val="clear" w:color="auto" w:fill="FFFFFF"/>
            <w:hideMark/>
          </w:tcPr>
          <w:p w14:paraId="43DB52EB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6" w:name="14797"/>
            <w:bookmarkEnd w:id="1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data blocks read from disk. This number equals the value of "physical reads direct" plus all reads into buffer cache.</w:t>
            </w:r>
          </w:p>
        </w:tc>
      </w:tr>
      <w:tr w:rsidR="00D42921" w:rsidRPr="00D42921" w14:paraId="69E3E11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1525B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7" w:name="14799"/>
            <w:bookmarkEnd w:id="1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redo size</w:t>
            </w:r>
          </w:p>
        </w:tc>
        <w:tc>
          <w:tcPr>
            <w:tcW w:w="3747" w:type="pct"/>
            <w:shd w:val="clear" w:color="auto" w:fill="FFFFFF"/>
            <w:hideMark/>
          </w:tcPr>
          <w:p w14:paraId="4F862FC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8" w:name="14801"/>
            <w:bookmarkEnd w:id="1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amount of redo generated in bytes</w:t>
            </w:r>
          </w:p>
        </w:tc>
      </w:tr>
      <w:tr w:rsidR="00D42921" w:rsidRPr="00D42921" w14:paraId="3417BC64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663E7DE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19" w:name="14803"/>
            <w:bookmarkStart w:id="20" w:name="_Hlk34420171"/>
            <w:bookmarkEnd w:id="19"/>
            <w:r w:rsidRPr="00D42921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bytes sent via SQL*Net to client</w:t>
            </w:r>
            <w:bookmarkEnd w:id="20"/>
          </w:p>
        </w:tc>
        <w:tc>
          <w:tcPr>
            <w:tcW w:w="3747" w:type="pct"/>
            <w:shd w:val="clear" w:color="auto" w:fill="FFFFFF"/>
            <w:hideMark/>
          </w:tcPr>
          <w:p w14:paraId="0670E542" w14:textId="78288DD3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1" w:name="14805"/>
            <w:bookmarkEnd w:id="2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sent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 xml:space="preserve"> from </w:t>
            </w:r>
            <w:r w:rsidR="00841C8E">
              <w:rPr>
                <w:rFonts w:eastAsia="Times New Roman"/>
                <w:sz w:val="24"/>
                <w:szCs w:val="24"/>
                <w:lang w:eastAsia="zh-CN"/>
              </w:rPr>
              <w:t xml:space="preserve">Oracle 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>database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to the client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 xml:space="preserve"> (user)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>through network</w:t>
            </w:r>
            <w:r w:rsidR="00882E2D">
              <w:rPr>
                <w:rFonts w:eastAsia="Times New Roman"/>
                <w:sz w:val="24"/>
                <w:szCs w:val="24"/>
                <w:lang w:eastAsia="zh-CN"/>
              </w:rPr>
              <w:t>, which includes the message initiation cost</w:t>
            </w:r>
            <w:r w:rsidR="00DE240B">
              <w:rPr>
                <w:rFonts w:eastAsia="Times New Roman"/>
                <w:sz w:val="24"/>
                <w:szCs w:val="24"/>
                <w:lang w:eastAsia="zh-CN"/>
              </w:rPr>
              <w:t xml:space="preserve"> and the cost of sending query results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>.</w:t>
            </w:r>
          </w:p>
        </w:tc>
      </w:tr>
      <w:tr w:rsidR="00D42921" w:rsidRPr="00D42921" w14:paraId="03DC5539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DA310A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2" w:name="14807"/>
            <w:bookmarkEnd w:id="2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bytes received via SQL*Net 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43C1FB8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3" w:name="14809"/>
            <w:bookmarkEnd w:id="2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received from the client over Oracle Net.</w:t>
            </w:r>
          </w:p>
        </w:tc>
      </w:tr>
      <w:tr w:rsidR="00D42921" w:rsidRPr="00D42921" w14:paraId="413B02B5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6BE2EF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4" w:name="14811"/>
            <w:bookmarkEnd w:id="2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SQL*Net roundtrips to/from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391DA476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5" w:name="14813"/>
            <w:bookmarkEnd w:id="2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Oracle Net messages sent to and received from the client</w:t>
            </w:r>
          </w:p>
        </w:tc>
      </w:tr>
      <w:tr w:rsidR="00D42921" w:rsidRPr="00D42921" w14:paraId="77807CC6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FE3AA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6" w:name="14815"/>
            <w:bookmarkEnd w:id="2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(memory)</w:t>
            </w:r>
          </w:p>
        </w:tc>
        <w:tc>
          <w:tcPr>
            <w:tcW w:w="3747" w:type="pct"/>
            <w:shd w:val="clear" w:color="auto" w:fill="FFFFFF"/>
            <w:hideMark/>
          </w:tcPr>
          <w:p w14:paraId="2C092FE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7" w:name="14817"/>
            <w:bookmarkEnd w:id="2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were performed completely in memory and did not require any disk writes</w:t>
            </w:r>
          </w:p>
        </w:tc>
      </w:tr>
      <w:tr w:rsidR="00D42921" w:rsidRPr="00D42921" w14:paraId="62D4705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73FA46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8" w:name="14819"/>
            <w:bookmarkEnd w:id="2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(disk)</w:t>
            </w:r>
          </w:p>
        </w:tc>
        <w:tc>
          <w:tcPr>
            <w:tcW w:w="3747" w:type="pct"/>
            <w:shd w:val="clear" w:color="auto" w:fill="FFFFFF"/>
            <w:hideMark/>
          </w:tcPr>
          <w:p w14:paraId="7F93C40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9" w:name="14821"/>
            <w:bookmarkEnd w:id="2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required at least one disk write</w:t>
            </w:r>
          </w:p>
        </w:tc>
      </w:tr>
      <w:tr w:rsidR="00D42921" w:rsidRPr="00D42921" w14:paraId="732C7BD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AE5FF1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0" w:name="14823"/>
            <w:bookmarkEnd w:id="3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rows processed</w:t>
            </w:r>
          </w:p>
        </w:tc>
        <w:tc>
          <w:tcPr>
            <w:tcW w:w="3747" w:type="pct"/>
            <w:shd w:val="clear" w:color="auto" w:fill="FFFFFF"/>
            <w:hideMark/>
          </w:tcPr>
          <w:p w14:paraId="3477CE2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1" w:name="14825"/>
            <w:bookmarkEnd w:id="3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rows processed during the operation</w:t>
            </w:r>
          </w:p>
        </w:tc>
      </w:tr>
    </w:tbl>
    <w:p w14:paraId="462BBE20" w14:textId="06A3AF0B" w:rsidR="008B299C" w:rsidRPr="003E7BE7" w:rsidRDefault="008B299C" w:rsidP="001C4383">
      <w:pPr>
        <w:rPr>
          <w:rFonts w:eastAsia="Arial Unicode MS"/>
          <w:bCs/>
          <w:sz w:val="24"/>
          <w:szCs w:val="24"/>
        </w:rPr>
      </w:pPr>
    </w:p>
    <w:sectPr w:rsidR="008B299C" w:rsidRPr="003E7BE7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3248" w14:textId="77777777" w:rsidR="00F101D0" w:rsidRDefault="00F101D0">
      <w:r>
        <w:separator/>
      </w:r>
    </w:p>
  </w:endnote>
  <w:endnote w:type="continuationSeparator" w:id="0">
    <w:p w14:paraId="4F39178D" w14:textId="77777777" w:rsidR="00F101D0" w:rsidRDefault="00F1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B4181" w14:textId="77777777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CE76E" w14:textId="77777777" w:rsidR="007921EB" w:rsidRDefault="00792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56CBF" w14:textId="612E8268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A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F9C137" w14:textId="77777777" w:rsidR="007921EB" w:rsidRDefault="00792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5CF30" w14:textId="77777777" w:rsidR="00F101D0" w:rsidRDefault="00F101D0">
      <w:r>
        <w:separator/>
      </w:r>
    </w:p>
  </w:footnote>
  <w:footnote w:type="continuationSeparator" w:id="0">
    <w:p w14:paraId="0275770E" w14:textId="77777777" w:rsidR="00F101D0" w:rsidRDefault="00F1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26A"/>
    <w:multiLevelType w:val="hybridMultilevel"/>
    <w:tmpl w:val="2D72BA5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F10C2"/>
    <w:multiLevelType w:val="hybridMultilevel"/>
    <w:tmpl w:val="4E825D3C"/>
    <w:lvl w:ilvl="0" w:tplc="B6E4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4F1"/>
    <w:multiLevelType w:val="multilevel"/>
    <w:tmpl w:val="31806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E2A"/>
    <w:multiLevelType w:val="hybridMultilevel"/>
    <w:tmpl w:val="0D06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60D2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宋体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514D"/>
    <w:multiLevelType w:val="hybridMultilevel"/>
    <w:tmpl w:val="723A8B5E"/>
    <w:lvl w:ilvl="0" w:tplc="0DF000A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70AD3"/>
    <w:multiLevelType w:val="hybridMultilevel"/>
    <w:tmpl w:val="DCD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C4D17"/>
    <w:multiLevelType w:val="multilevel"/>
    <w:tmpl w:val="702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9B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043466"/>
    <w:multiLevelType w:val="hybridMultilevel"/>
    <w:tmpl w:val="C9F2D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026CC"/>
    <w:multiLevelType w:val="hybridMultilevel"/>
    <w:tmpl w:val="BE241D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7317C"/>
    <w:multiLevelType w:val="hybridMultilevel"/>
    <w:tmpl w:val="50F07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90E74"/>
    <w:multiLevelType w:val="hybridMultilevel"/>
    <w:tmpl w:val="D9B0D66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F6FF7"/>
    <w:multiLevelType w:val="hybridMultilevel"/>
    <w:tmpl w:val="F5B008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54D8B"/>
    <w:multiLevelType w:val="hybridMultilevel"/>
    <w:tmpl w:val="44223C2C"/>
    <w:lvl w:ilvl="0" w:tplc="48AC8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D7AB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ADE2644"/>
    <w:multiLevelType w:val="multilevel"/>
    <w:tmpl w:val="5C1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70CA"/>
    <w:multiLevelType w:val="hybridMultilevel"/>
    <w:tmpl w:val="14623E6A"/>
    <w:lvl w:ilvl="0" w:tplc="4DCAB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532B7C"/>
    <w:multiLevelType w:val="hybridMultilevel"/>
    <w:tmpl w:val="090208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E7F6E"/>
    <w:multiLevelType w:val="hybridMultilevel"/>
    <w:tmpl w:val="E834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6F07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B00E1"/>
    <w:multiLevelType w:val="hybridMultilevel"/>
    <w:tmpl w:val="ED52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46A91"/>
    <w:multiLevelType w:val="hybridMultilevel"/>
    <w:tmpl w:val="35E87FDC"/>
    <w:lvl w:ilvl="0" w:tplc="B622A52C">
      <w:start w:val="1"/>
      <w:numFmt w:val="bullet"/>
      <w:lvlText w:val=""/>
      <w:lvlJc w:val="left"/>
      <w:pPr>
        <w:ind w:left="498" w:hanging="358"/>
      </w:pPr>
      <w:rPr>
        <w:rFonts w:ascii="Symbol" w:eastAsia="Symbol" w:hAnsi="Symbol" w:hint="default"/>
        <w:sz w:val="22"/>
        <w:szCs w:val="22"/>
      </w:rPr>
    </w:lvl>
    <w:lvl w:ilvl="1" w:tplc="02A2797C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22C68DF8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D0C6BEA4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2892F5AE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9A320D1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9426FAA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BCC8CA56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D3FCF75E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23" w15:restartNumberingAfterBreak="0">
    <w:nsid w:val="57367820"/>
    <w:multiLevelType w:val="hybridMultilevel"/>
    <w:tmpl w:val="4E8A6F6C"/>
    <w:lvl w:ilvl="0" w:tplc="18140A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C9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B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A2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C5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82B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41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47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AD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633C"/>
    <w:multiLevelType w:val="hybridMultilevel"/>
    <w:tmpl w:val="21D69B2A"/>
    <w:lvl w:ilvl="0" w:tplc="ED28B9D2">
      <w:start w:val="2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5" w15:restartNumberingAfterBreak="0">
    <w:nsid w:val="5AEE262A"/>
    <w:multiLevelType w:val="hybridMultilevel"/>
    <w:tmpl w:val="A6AC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34B33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980F59"/>
    <w:multiLevelType w:val="hybridMultilevel"/>
    <w:tmpl w:val="3D2881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F7524C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宋体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1BEE"/>
    <w:multiLevelType w:val="hybridMultilevel"/>
    <w:tmpl w:val="DD5A5A8E"/>
    <w:lvl w:ilvl="0" w:tplc="F5BE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611719"/>
    <w:multiLevelType w:val="hybridMultilevel"/>
    <w:tmpl w:val="A5E4A574"/>
    <w:lvl w:ilvl="0" w:tplc="01206292">
      <w:start w:val="1"/>
      <w:numFmt w:val="decimal"/>
      <w:lvlText w:val="%1."/>
      <w:lvlJc w:val="left"/>
      <w:pPr>
        <w:ind w:left="498" w:hanging="358"/>
      </w:pPr>
      <w:rPr>
        <w:rFonts w:ascii="Times New Roman" w:eastAsia="Times New Roman" w:hAnsi="Times New Roman" w:hint="default"/>
        <w:sz w:val="22"/>
        <w:szCs w:val="22"/>
      </w:rPr>
    </w:lvl>
    <w:lvl w:ilvl="1" w:tplc="D7BE1B0A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C39CEAA6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77CA05BC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3F2E18C4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66AAF36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5EDA6AE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C6868688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8EFAAAD8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31" w15:restartNumberingAfterBreak="0">
    <w:nsid w:val="69CC1651"/>
    <w:multiLevelType w:val="hybridMultilevel"/>
    <w:tmpl w:val="C3088E32"/>
    <w:lvl w:ilvl="0" w:tplc="ABFEE3A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4427C"/>
    <w:multiLevelType w:val="hybridMultilevel"/>
    <w:tmpl w:val="C772F108"/>
    <w:lvl w:ilvl="0" w:tplc="C3B6C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7D064F"/>
    <w:multiLevelType w:val="hybridMultilevel"/>
    <w:tmpl w:val="CF3E1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56D9"/>
    <w:multiLevelType w:val="hybridMultilevel"/>
    <w:tmpl w:val="00F6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F0872"/>
    <w:multiLevelType w:val="hybridMultilevel"/>
    <w:tmpl w:val="E76469C2"/>
    <w:lvl w:ilvl="0" w:tplc="48FA33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8631FF"/>
    <w:multiLevelType w:val="multilevel"/>
    <w:tmpl w:val="72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35"/>
  </w:num>
  <w:num w:numId="5">
    <w:abstractNumId w:val="23"/>
  </w:num>
  <w:num w:numId="6">
    <w:abstractNumId w:val="1"/>
  </w:num>
  <w:num w:numId="7">
    <w:abstractNumId w:val="0"/>
  </w:num>
  <w:num w:numId="8">
    <w:abstractNumId w:val="15"/>
  </w:num>
  <w:num w:numId="9">
    <w:abstractNumId w:val="24"/>
  </w:num>
  <w:num w:numId="10">
    <w:abstractNumId w:val="33"/>
  </w:num>
  <w:num w:numId="11">
    <w:abstractNumId w:val="6"/>
  </w:num>
  <w:num w:numId="12">
    <w:abstractNumId w:val="32"/>
  </w:num>
  <w:num w:numId="13">
    <w:abstractNumId w:val="12"/>
  </w:num>
  <w:num w:numId="14">
    <w:abstractNumId w:val="4"/>
  </w:num>
  <w:num w:numId="15">
    <w:abstractNumId w:val="28"/>
  </w:num>
  <w:num w:numId="16">
    <w:abstractNumId w:val="22"/>
  </w:num>
  <w:num w:numId="17">
    <w:abstractNumId w:val="25"/>
  </w:num>
  <w:num w:numId="18">
    <w:abstractNumId w:val="16"/>
  </w:num>
  <w:num w:numId="19">
    <w:abstractNumId w:val="2"/>
  </w:num>
  <w:num w:numId="20">
    <w:abstractNumId w:val="36"/>
  </w:num>
  <w:num w:numId="21">
    <w:abstractNumId w:val="30"/>
  </w:num>
  <w:num w:numId="22">
    <w:abstractNumId w:val="21"/>
  </w:num>
  <w:num w:numId="23">
    <w:abstractNumId w:val="34"/>
  </w:num>
  <w:num w:numId="24">
    <w:abstractNumId w:val="13"/>
  </w:num>
  <w:num w:numId="25">
    <w:abstractNumId w:val="7"/>
  </w:num>
  <w:num w:numId="26">
    <w:abstractNumId w:val="11"/>
  </w:num>
  <w:num w:numId="27">
    <w:abstractNumId w:val="19"/>
  </w:num>
  <w:num w:numId="28">
    <w:abstractNumId w:val="10"/>
  </w:num>
  <w:num w:numId="29">
    <w:abstractNumId w:val="3"/>
  </w:num>
  <w:num w:numId="30">
    <w:abstractNumId w:val="9"/>
  </w:num>
  <w:num w:numId="31">
    <w:abstractNumId w:val="5"/>
  </w:num>
  <w:num w:numId="32">
    <w:abstractNumId w:val="29"/>
  </w:num>
  <w:num w:numId="33">
    <w:abstractNumId w:val="17"/>
  </w:num>
  <w:num w:numId="34">
    <w:abstractNumId w:val="14"/>
  </w:num>
  <w:num w:numId="35">
    <w:abstractNumId w:val="20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sTA3MrMwMjQ1MDdX0lEKTi0uzszPAykwrAUAnmRR0CwAAAA="/>
  </w:docVars>
  <w:rsids>
    <w:rsidRoot w:val="003E5B8C"/>
    <w:rsid w:val="0000226B"/>
    <w:rsid w:val="0000577D"/>
    <w:rsid w:val="000059BF"/>
    <w:rsid w:val="0001317A"/>
    <w:rsid w:val="0001503F"/>
    <w:rsid w:val="000157E0"/>
    <w:rsid w:val="00016759"/>
    <w:rsid w:val="000172EF"/>
    <w:rsid w:val="00020B35"/>
    <w:rsid w:val="00032796"/>
    <w:rsid w:val="000346E6"/>
    <w:rsid w:val="00035690"/>
    <w:rsid w:val="00035CED"/>
    <w:rsid w:val="00041589"/>
    <w:rsid w:val="00046D9D"/>
    <w:rsid w:val="0005449B"/>
    <w:rsid w:val="000549C8"/>
    <w:rsid w:val="000568B4"/>
    <w:rsid w:val="00057672"/>
    <w:rsid w:val="00060062"/>
    <w:rsid w:val="000604DE"/>
    <w:rsid w:val="00060E50"/>
    <w:rsid w:val="0006102D"/>
    <w:rsid w:val="00062743"/>
    <w:rsid w:val="0006278D"/>
    <w:rsid w:val="0006370E"/>
    <w:rsid w:val="00065DAA"/>
    <w:rsid w:val="00067065"/>
    <w:rsid w:val="00071A04"/>
    <w:rsid w:val="00074016"/>
    <w:rsid w:val="00075207"/>
    <w:rsid w:val="000763D7"/>
    <w:rsid w:val="00080E10"/>
    <w:rsid w:val="00082CFC"/>
    <w:rsid w:val="00083890"/>
    <w:rsid w:val="000874B0"/>
    <w:rsid w:val="00087A9C"/>
    <w:rsid w:val="00095D7C"/>
    <w:rsid w:val="000A1DDF"/>
    <w:rsid w:val="000A321C"/>
    <w:rsid w:val="000A41C5"/>
    <w:rsid w:val="000A44DC"/>
    <w:rsid w:val="000A50CE"/>
    <w:rsid w:val="000A539C"/>
    <w:rsid w:val="000A6530"/>
    <w:rsid w:val="000A76BD"/>
    <w:rsid w:val="000B14BD"/>
    <w:rsid w:val="000B64B3"/>
    <w:rsid w:val="000B7ECC"/>
    <w:rsid w:val="000C1ADC"/>
    <w:rsid w:val="000C1D29"/>
    <w:rsid w:val="000C3696"/>
    <w:rsid w:val="000C47C5"/>
    <w:rsid w:val="000C5AA7"/>
    <w:rsid w:val="000C5BBA"/>
    <w:rsid w:val="000C7494"/>
    <w:rsid w:val="000D1336"/>
    <w:rsid w:val="000D3092"/>
    <w:rsid w:val="000E162E"/>
    <w:rsid w:val="000E4539"/>
    <w:rsid w:val="000F24D0"/>
    <w:rsid w:val="000F321E"/>
    <w:rsid w:val="000F49E5"/>
    <w:rsid w:val="000F7E6A"/>
    <w:rsid w:val="00104C44"/>
    <w:rsid w:val="0010662D"/>
    <w:rsid w:val="00107743"/>
    <w:rsid w:val="0011166C"/>
    <w:rsid w:val="00111854"/>
    <w:rsid w:val="00112D79"/>
    <w:rsid w:val="00114275"/>
    <w:rsid w:val="00114527"/>
    <w:rsid w:val="00114694"/>
    <w:rsid w:val="00117129"/>
    <w:rsid w:val="00120329"/>
    <w:rsid w:val="0012280E"/>
    <w:rsid w:val="00126853"/>
    <w:rsid w:val="00126BD5"/>
    <w:rsid w:val="001327BC"/>
    <w:rsid w:val="00135839"/>
    <w:rsid w:val="00135A95"/>
    <w:rsid w:val="001360E6"/>
    <w:rsid w:val="00137DE2"/>
    <w:rsid w:val="00137E37"/>
    <w:rsid w:val="001422D5"/>
    <w:rsid w:val="00144843"/>
    <w:rsid w:val="00146418"/>
    <w:rsid w:val="00146978"/>
    <w:rsid w:val="00147584"/>
    <w:rsid w:val="00151408"/>
    <w:rsid w:val="00151616"/>
    <w:rsid w:val="00151AC8"/>
    <w:rsid w:val="00154C9F"/>
    <w:rsid w:val="00154D94"/>
    <w:rsid w:val="00154E94"/>
    <w:rsid w:val="00155391"/>
    <w:rsid w:val="00155681"/>
    <w:rsid w:val="001562A8"/>
    <w:rsid w:val="001607D1"/>
    <w:rsid w:val="001608FE"/>
    <w:rsid w:val="00162611"/>
    <w:rsid w:val="0016289F"/>
    <w:rsid w:val="00163A62"/>
    <w:rsid w:val="00164728"/>
    <w:rsid w:val="00164F36"/>
    <w:rsid w:val="00165732"/>
    <w:rsid w:val="00171505"/>
    <w:rsid w:val="00172EDE"/>
    <w:rsid w:val="00173F2E"/>
    <w:rsid w:val="0017571F"/>
    <w:rsid w:val="001760EC"/>
    <w:rsid w:val="00184FC9"/>
    <w:rsid w:val="0019025B"/>
    <w:rsid w:val="00192239"/>
    <w:rsid w:val="00192BDD"/>
    <w:rsid w:val="001A2589"/>
    <w:rsid w:val="001A4745"/>
    <w:rsid w:val="001A5D05"/>
    <w:rsid w:val="001A5E05"/>
    <w:rsid w:val="001A6FA7"/>
    <w:rsid w:val="001B2836"/>
    <w:rsid w:val="001B4F01"/>
    <w:rsid w:val="001C050E"/>
    <w:rsid w:val="001C0AB5"/>
    <w:rsid w:val="001C1FD0"/>
    <w:rsid w:val="001C27B3"/>
    <w:rsid w:val="001C2BF9"/>
    <w:rsid w:val="001C4383"/>
    <w:rsid w:val="001C4F9B"/>
    <w:rsid w:val="001C5971"/>
    <w:rsid w:val="001C5F09"/>
    <w:rsid w:val="001C6A96"/>
    <w:rsid w:val="001D186D"/>
    <w:rsid w:val="001D19ED"/>
    <w:rsid w:val="001D3CA7"/>
    <w:rsid w:val="001E3EBE"/>
    <w:rsid w:val="001E5C36"/>
    <w:rsid w:val="001E7F37"/>
    <w:rsid w:val="001F3C05"/>
    <w:rsid w:val="001F4CBF"/>
    <w:rsid w:val="001F5999"/>
    <w:rsid w:val="001F6439"/>
    <w:rsid w:val="001F6BFB"/>
    <w:rsid w:val="001F727D"/>
    <w:rsid w:val="00200D6E"/>
    <w:rsid w:val="002014DC"/>
    <w:rsid w:val="00201746"/>
    <w:rsid w:val="00202F65"/>
    <w:rsid w:val="002103C7"/>
    <w:rsid w:val="002103EA"/>
    <w:rsid w:val="0021098A"/>
    <w:rsid w:val="00212DD0"/>
    <w:rsid w:val="00213B89"/>
    <w:rsid w:val="00216297"/>
    <w:rsid w:val="00216FBD"/>
    <w:rsid w:val="0022066C"/>
    <w:rsid w:val="00222CFA"/>
    <w:rsid w:val="00225BA7"/>
    <w:rsid w:val="00232254"/>
    <w:rsid w:val="00240DFE"/>
    <w:rsid w:val="00242138"/>
    <w:rsid w:val="00245F1F"/>
    <w:rsid w:val="00245FE9"/>
    <w:rsid w:val="00246077"/>
    <w:rsid w:val="00247373"/>
    <w:rsid w:val="00250FA5"/>
    <w:rsid w:val="00253283"/>
    <w:rsid w:val="002623AD"/>
    <w:rsid w:val="00262ABD"/>
    <w:rsid w:val="0026389F"/>
    <w:rsid w:val="0026429B"/>
    <w:rsid w:val="00266AF0"/>
    <w:rsid w:val="00266F8E"/>
    <w:rsid w:val="00267964"/>
    <w:rsid w:val="002701DC"/>
    <w:rsid w:val="00274571"/>
    <w:rsid w:val="00275E21"/>
    <w:rsid w:val="00283AC4"/>
    <w:rsid w:val="00284D76"/>
    <w:rsid w:val="00287ED4"/>
    <w:rsid w:val="00297247"/>
    <w:rsid w:val="002A6C0E"/>
    <w:rsid w:val="002A6F65"/>
    <w:rsid w:val="002B0440"/>
    <w:rsid w:val="002B2A5C"/>
    <w:rsid w:val="002B2D18"/>
    <w:rsid w:val="002B77F3"/>
    <w:rsid w:val="002C04DA"/>
    <w:rsid w:val="002C73EA"/>
    <w:rsid w:val="002D171D"/>
    <w:rsid w:val="002D5C37"/>
    <w:rsid w:val="002D780D"/>
    <w:rsid w:val="002E263B"/>
    <w:rsid w:val="002E4547"/>
    <w:rsid w:val="002F016E"/>
    <w:rsid w:val="002F48D6"/>
    <w:rsid w:val="002F4B85"/>
    <w:rsid w:val="002F5AD2"/>
    <w:rsid w:val="002F5D35"/>
    <w:rsid w:val="002F776A"/>
    <w:rsid w:val="00300B1C"/>
    <w:rsid w:val="0030114D"/>
    <w:rsid w:val="003058FB"/>
    <w:rsid w:val="003060EE"/>
    <w:rsid w:val="00306A4D"/>
    <w:rsid w:val="00310542"/>
    <w:rsid w:val="00317117"/>
    <w:rsid w:val="0031783C"/>
    <w:rsid w:val="00317B59"/>
    <w:rsid w:val="00320615"/>
    <w:rsid w:val="003207FC"/>
    <w:rsid w:val="00322FAE"/>
    <w:rsid w:val="003240EC"/>
    <w:rsid w:val="00324B64"/>
    <w:rsid w:val="00326312"/>
    <w:rsid w:val="00326491"/>
    <w:rsid w:val="0032769F"/>
    <w:rsid w:val="00333A60"/>
    <w:rsid w:val="0033460F"/>
    <w:rsid w:val="003379E2"/>
    <w:rsid w:val="00337E22"/>
    <w:rsid w:val="003405CF"/>
    <w:rsid w:val="00345A58"/>
    <w:rsid w:val="00351F0E"/>
    <w:rsid w:val="00352734"/>
    <w:rsid w:val="003553B8"/>
    <w:rsid w:val="003569F5"/>
    <w:rsid w:val="00361D39"/>
    <w:rsid w:val="00366EED"/>
    <w:rsid w:val="00367402"/>
    <w:rsid w:val="00372451"/>
    <w:rsid w:val="00375DA5"/>
    <w:rsid w:val="003768A8"/>
    <w:rsid w:val="0037709A"/>
    <w:rsid w:val="00382959"/>
    <w:rsid w:val="00384662"/>
    <w:rsid w:val="00386425"/>
    <w:rsid w:val="003873F7"/>
    <w:rsid w:val="0039146A"/>
    <w:rsid w:val="00392D89"/>
    <w:rsid w:val="00396084"/>
    <w:rsid w:val="00397076"/>
    <w:rsid w:val="003A1763"/>
    <w:rsid w:val="003A4245"/>
    <w:rsid w:val="003A7CC5"/>
    <w:rsid w:val="003A7EEF"/>
    <w:rsid w:val="003B08E0"/>
    <w:rsid w:val="003B3C44"/>
    <w:rsid w:val="003B5E4D"/>
    <w:rsid w:val="003B7728"/>
    <w:rsid w:val="003C00CD"/>
    <w:rsid w:val="003C01BA"/>
    <w:rsid w:val="003C1E40"/>
    <w:rsid w:val="003C2E31"/>
    <w:rsid w:val="003C3714"/>
    <w:rsid w:val="003C7069"/>
    <w:rsid w:val="003C72FE"/>
    <w:rsid w:val="003D243D"/>
    <w:rsid w:val="003D41B7"/>
    <w:rsid w:val="003D56A3"/>
    <w:rsid w:val="003D61EA"/>
    <w:rsid w:val="003D78DF"/>
    <w:rsid w:val="003E1B31"/>
    <w:rsid w:val="003E3B47"/>
    <w:rsid w:val="003E4144"/>
    <w:rsid w:val="003E536F"/>
    <w:rsid w:val="003E5B8C"/>
    <w:rsid w:val="003E7BE7"/>
    <w:rsid w:val="003F0510"/>
    <w:rsid w:val="003F13B8"/>
    <w:rsid w:val="003F3B10"/>
    <w:rsid w:val="003F3D2D"/>
    <w:rsid w:val="003F6A57"/>
    <w:rsid w:val="004031C4"/>
    <w:rsid w:val="00403EBB"/>
    <w:rsid w:val="0040576C"/>
    <w:rsid w:val="00405A46"/>
    <w:rsid w:val="00407968"/>
    <w:rsid w:val="00412803"/>
    <w:rsid w:val="00413BC5"/>
    <w:rsid w:val="004156C1"/>
    <w:rsid w:val="00420199"/>
    <w:rsid w:val="00421A3B"/>
    <w:rsid w:val="00423F3E"/>
    <w:rsid w:val="00424171"/>
    <w:rsid w:val="00424452"/>
    <w:rsid w:val="004248A4"/>
    <w:rsid w:val="00426351"/>
    <w:rsid w:val="00427145"/>
    <w:rsid w:val="00432315"/>
    <w:rsid w:val="0043425F"/>
    <w:rsid w:val="00436020"/>
    <w:rsid w:val="00436510"/>
    <w:rsid w:val="00440A0D"/>
    <w:rsid w:val="004413E5"/>
    <w:rsid w:val="00443EB9"/>
    <w:rsid w:val="004466D6"/>
    <w:rsid w:val="00447B5B"/>
    <w:rsid w:val="004510FF"/>
    <w:rsid w:val="00451E84"/>
    <w:rsid w:val="00452471"/>
    <w:rsid w:val="0045299A"/>
    <w:rsid w:val="00452FC4"/>
    <w:rsid w:val="00453AAB"/>
    <w:rsid w:val="00455759"/>
    <w:rsid w:val="00461686"/>
    <w:rsid w:val="00461C5E"/>
    <w:rsid w:val="0046238A"/>
    <w:rsid w:val="00462B03"/>
    <w:rsid w:val="0046681D"/>
    <w:rsid w:val="004750AE"/>
    <w:rsid w:val="00476521"/>
    <w:rsid w:val="00481957"/>
    <w:rsid w:val="004834EC"/>
    <w:rsid w:val="00484671"/>
    <w:rsid w:val="004918F8"/>
    <w:rsid w:val="004923E0"/>
    <w:rsid w:val="0049615B"/>
    <w:rsid w:val="004A0759"/>
    <w:rsid w:val="004A71C3"/>
    <w:rsid w:val="004B3869"/>
    <w:rsid w:val="004B45B9"/>
    <w:rsid w:val="004B5CC2"/>
    <w:rsid w:val="004B60F9"/>
    <w:rsid w:val="004B6152"/>
    <w:rsid w:val="004C02CF"/>
    <w:rsid w:val="004C1070"/>
    <w:rsid w:val="004C1441"/>
    <w:rsid w:val="004C2BD9"/>
    <w:rsid w:val="004C38A3"/>
    <w:rsid w:val="004D0849"/>
    <w:rsid w:val="004D29C6"/>
    <w:rsid w:val="004D4720"/>
    <w:rsid w:val="004D6890"/>
    <w:rsid w:val="004D76A1"/>
    <w:rsid w:val="004D7BDB"/>
    <w:rsid w:val="004E0856"/>
    <w:rsid w:val="004E3F1D"/>
    <w:rsid w:val="004E4433"/>
    <w:rsid w:val="004F313D"/>
    <w:rsid w:val="004F4C21"/>
    <w:rsid w:val="004F58C9"/>
    <w:rsid w:val="004F5B01"/>
    <w:rsid w:val="004F6336"/>
    <w:rsid w:val="00500E1C"/>
    <w:rsid w:val="00502FEC"/>
    <w:rsid w:val="00503FF4"/>
    <w:rsid w:val="00510BEE"/>
    <w:rsid w:val="0051378C"/>
    <w:rsid w:val="0051649D"/>
    <w:rsid w:val="005177CD"/>
    <w:rsid w:val="005248E3"/>
    <w:rsid w:val="00525870"/>
    <w:rsid w:val="00537EBF"/>
    <w:rsid w:val="005415F3"/>
    <w:rsid w:val="00541B41"/>
    <w:rsid w:val="005424C3"/>
    <w:rsid w:val="005429D5"/>
    <w:rsid w:val="00542ECB"/>
    <w:rsid w:val="00543FCB"/>
    <w:rsid w:val="0055190A"/>
    <w:rsid w:val="00551B1F"/>
    <w:rsid w:val="005524F9"/>
    <w:rsid w:val="005525A6"/>
    <w:rsid w:val="00556245"/>
    <w:rsid w:val="00556EFE"/>
    <w:rsid w:val="00561ADB"/>
    <w:rsid w:val="00563A69"/>
    <w:rsid w:val="00573B67"/>
    <w:rsid w:val="00574AC3"/>
    <w:rsid w:val="005761EB"/>
    <w:rsid w:val="005778FD"/>
    <w:rsid w:val="005812A1"/>
    <w:rsid w:val="005817E1"/>
    <w:rsid w:val="00582BB3"/>
    <w:rsid w:val="005861BD"/>
    <w:rsid w:val="00586284"/>
    <w:rsid w:val="00586EE4"/>
    <w:rsid w:val="00587C65"/>
    <w:rsid w:val="00592B65"/>
    <w:rsid w:val="0059637E"/>
    <w:rsid w:val="005A2F7D"/>
    <w:rsid w:val="005A361D"/>
    <w:rsid w:val="005A3D70"/>
    <w:rsid w:val="005A43A9"/>
    <w:rsid w:val="005A69CB"/>
    <w:rsid w:val="005A718F"/>
    <w:rsid w:val="005A75AB"/>
    <w:rsid w:val="005B1021"/>
    <w:rsid w:val="005B7098"/>
    <w:rsid w:val="005C323A"/>
    <w:rsid w:val="005C76D3"/>
    <w:rsid w:val="005D38F6"/>
    <w:rsid w:val="005D54EA"/>
    <w:rsid w:val="005D5B2D"/>
    <w:rsid w:val="005D7E88"/>
    <w:rsid w:val="005E1321"/>
    <w:rsid w:val="005E2ED9"/>
    <w:rsid w:val="005E3C69"/>
    <w:rsid w:val="005E54EE"/>
    <w:rsid w:val="005F0B51"/>
    <w:rsid w:val="005F0F18"/>
    <w:rsid w:val="005F294D"/>
    <w:rsid w:val="005F406A"/>
    <w:rsid w:val="005F4A04"/>
    <w:rsid w:val="005F6ED6"/>
    <w:rsid w:val="00600E51"/>
    <w:rsid w:val="00600E84"/>
    <w:rsid w:val="00600FED"/>
    <w:rsid w:val="006019ED"/>
    <w:rsid w:val="00603B59"/>
    <w:rsid w:val="00603D9A"/>
    <w:rsid w:val="00604812"/>
    <w:rsid w:val="00605A7B"/>
    <w:rsid w:val="00613419"/>
    <w:rsid w:val="00613A12"/>
    <w:rsid w:val="00615ECC"/>
    <w:rsid w:val="00616C6F"/>
    <w:rsid w:val="00621782"/>
    <w:rsid w:val="006227FC"/>
    <w:rsid w:val="00624323"/>
    <w:rsid w:val="00625CE3"/>
    <w:rsid w:val="00625FA6"/>
    <w:rsid w:val="00626432"/>
    <w:rsid w:val="00632105"/>
    <w:rsid w:val="0063520F"/>
    <w:rsid w:val="00636C62"/>
    <w:rsid w:val="0064449E"/>
    <w:rsid w:val="0064477D"/>
    <w:rsid w:val="006452BC"/>
    <w:rsid w:val="00651E50"/>
    <w:rsid w:val="00653068"/>
    <w:rsid w:val="0065505E"/>
    <w:rsid w:val="006555AE"/>
    <w:rsid w:val="006555CB"/>
    <w:rsid w:val="00656AEE"/>
    <w:rsid w:val="006635B5"/>
    <w:rsid w:val="00664523"/>
    <w:rsid w:val="00667815"/>
    <w:rsid w:val="00670087"/>
    <w:rsid w:val="0067294D"/>
    <w:rsid w:val="00672A32"/>
    <w:rsid w:val="006736CC"/>
    <w:rsid w:val="00674BE4"/>
    <w:rsid w:val="0067643F"/>
    <w:rsid w:val="00676740"/>
    <w:rsid w:val="006829E7"/>
    <w:rsid w:val="006834FD"/>
    <w:rsid w:val="00686ED6"/>
    <w:rsid w:val="006901E1"/>
    <w:rsid w:val="00697531"/>
    <w:rsid w:val="006A056E"/>
    <w:rsid w:val="006A05DE"/>
    <w:rsid w:val="006A26FC"/>
    <w:rsid w:val="006A38F8"/>
    <w:rsid w:val="006A4115"/>
    <w:rsid w:val="006A4768"/>
    <w:rsid w:val="006A7E92"/>
    <w:rsid w:val="006B04C0"/>
    <w:rsid w:val="006B2278"/>
    <w:rsid w:val="006B2DA6"/>
    <w:rsid w:val="006B32DD"/>
    <w:rsid w:val="006B4DF4"/>
    <w:rsid w:val="006B6AC2"/>
    <w:rsid w:val="006B6E68"/>
    <w:rsid w:val="006C3860"/>
    <w:rsid w:val="006C759D"/>
    <w:rsid w:val="006D021E"/>
    <w:rsid w:val="006D3E4F"/>
    <w:rsid w:val="006D6344"/>
    <w:rsid w:val="006D6D4E"/>
    <w:rsid w:val="006E069A"/>
    <w:rsid w:val="006E0D06"/>
    <w:rsid w:val="006E3244"/>
    <w:rsid w:val="006F36A7"/>
    <w:rsid w:val="006F473E"/>
    <w:rsid w:val="006F5EDE"/>
    <w:rsid w:val="006F5FCC"/>
    <w:rsid w:val="00700BE1"/>
    <w:rsid w:val="007028CE"/>
    <w:rsid w:val="00706B13"/>
    <w:rsid w:val="007111F2"/>
    <w:rsid w:val="00711C98"/>
    <w:rsid w:val="0071303A"/>
    <w:rsid w:val="00713DF7"/>
    <w:rsid w:val="0072014F"/>
    <w:rsid w:val="00723353"/>
    <w:rsid w:val="00724331"/>
    <w:rsid w:val="00724EC9"/>
    <w:rsid w:val="00725491"/>
    <w:rsid w:val="00731059"/>
    <w:rsid w:val="007339C2"/>
    <w:rsid w:val="00742459"/>
    <w:rsid w:val="00743194"/>
    <w:rsid w:val="007441B0"/>
    <w:rsid w:val="007459AD"/>
    <w:rsid w:val="00746544"/>
    <w:rsid w:val="00746E18"/>
    <w:rsid w:val="0075243A"/>
    <w:rsid w:val="0075272B"/>
    <w:rsid w:val="00754FBD"/>
    <w:rsid w:val="00757608"/>
    <w:rsid w:val="0076017D"/>
    <w:rsid w:val="007608E7"/>
    <w:rsid w:val="00764B5A"/>
    <w:rsid w:val="00765CED"/>
    <w:rsid w:val="00767D4A"/>
    <w:rsid w:val="007703EA"/>
    <w:rsid w:val="00770AEA"/>
    <w:rsid w:val="00770B8A"/>
    <w:rsid w:val="007731C9"/>
    <w:rsid w:val="00775F0E"/>
    <w:rsid w:val="00776836"/>
    <w:rsid w:val="00786DC2"/>
    <w:rsid w:val="00787438"/>
    <w:rsid w:val="00790A68"/>
    <w:rsid w:val="00790C6B"/>
    <w:rsid w:val="007921EB"/>
    <w:rsid w:val="00794161"/>
    <w:rsid w:val="00797484"/>
    <w:rsid w:val="007A0D66"/>
    <w:rsid w:val="007A2B5B"/>
    <w:rsid w:val="007A4913"/>
    <w:rsid w:val="007A55F8"/>
    <w:rsid w:val="007A59F9"/>
    <w:rsid w:val="007B4222"/>
    <w:rsid w:val="007B61B7"/>
    <w:rsid w:val="007C05C4"/>
    <w:rsid w:val="007C5D5E"/>
    <w:rsid w:val="007D1E0A"/>
    <w:rsid w:val="007D2301"/>
    <w:rsid w:val="007D279A"/>
    <w:rsid w:val="007D35E8"/>
    <w:rsid w:val="007D57ED"/>
    <w:rsid w:val="007D7163"/>
    <w:rsid w:val="007D79B2"/>
    <w:rsid w:val="007D7AA4"/>
    <w:rsid w:val="007E1CF2"/>
    <w:rsid w:val="007E3BD8"/>
    <w:rsid w:val="007E605A"/>
    <w:rsid w:val="007F3C52"/>
    <w:rsid w:val="007F5414"/>
    <w:rsid w:val="007F7442"/>
    <w:rsid w:val="00800745"/>
    <w:rsid w:val="00801BFB"/>
    <w:rsid w:val="0080200E"/>
    <w:rsid w:val="00806EC3"/>
    <w:rsid w:val="008138D0"/>
    <w:rsid w:val="008202DB"/>
    <w:rsid w:val="008223BD"/>
    <w:rsid w:val="00824F58"/>
    <w:rsid w:val="00825E86"/>
    <w:rsid w:val="0083221E"/>
    <w:rsid w:val="00832E9D"/>
    <w:rsid w:val="00832F99"/>
    <w:rsid w:val="0083396C"/>
    <w:rsid w:val="00835B8E"/>
    <w:rsid w:val="00841C8E"/>
    <w:rsid w:val="008432E3"/>
    <w:rsid w:val="00844B41"/>
    <w:rsid w:val="00845A00"/>
    <w:rsid w:val="00846690"/>
    <w:rsid w:val="008475EF"/>
    <w:rsid w:val="0085148F"/>
    <w:rsid w:val="008520CB"/>
    <w:rsid w:val="00852AA6"/>
    <w:rsid w:val="00856A9F"/>
    <w:rsid w:val="00856EC4"/>
    <w:rsid w:val="008705A8"/>
    <w:rsid w:val="00870F5D"/>
    <w:rsid w:val="00871917"/>
    <w:rsid w:val="008725E1"/>
    <w:rsid w:val="008759B2"/>
    <w:rsid w:val="00882ADB"/>
    <w:rsid w:val="00882E2D"/>
    <w:rsid w:val="0088627F"/>
    <w:rsid w:val="00886F3C"/>
    <w:rsid w:val="00890D88"/>
    <w:rsid w:val="00892C66"/>
    <w:rsid w:val="00895A41"/>
    <w:rsid w:val="008A0F18"/>
    <w:rsid w:val="008A3B87"/>
    <w:rsid w:val="008A3C8C"/>
    <w:rsid w:val="008A64E2"/>
    <w:rsid w:val="008A71C4"/>
    <w:rsid w:val="008B299C"/>
    <w:rsid w:val="008B5162"/>
    <w:rsid w:val="008B52CA"/>
    <w:rsid w:val="008B59A1"/>
    <w:rsid w:val="008B5C64"/>
    <w:rsid w:val="008C2365"/>
    <w:rsid w:val="008C52C6"/>
    <w:rsid w:val="008D30CE"/>
    <w:rsid w:val="008D34C5"/>
    <w:rsid w:val="008D3529"/>
    <w:rsid w:val="008D46D4"/>
    <w:rsid w:val="008D6105"/>
    <w:rsid w:val="008D620D"/>
    <w:rsid w:val="008E2BC9"/>
    <w:rsid w:val="008E4450"/>
    <w:rsid w:val="008E7321"/>
    <w:rsid w:val="008F01EE"/>
    <w:rsid w:val="008F0249"/>
    <w:rsid w:val="008F38B6"/>
    <w:rsid w:val="008F5207"/>
    <w:rsid w:val="008F5CE4"/>
    <w:rsid w:val="008F61EC"/>
    <w:rsid w:val="008F75B1"/>
    <w:rsid w:val="00900F4D"/>
    <w:rsid w:val="00903586"/>
    <w:rsid w:val="009078B1"/>
    <w:rsid w:val="00911B4C"/>
    <w:rsid w:val="00913342"/>
    <w:rsid w:val="00921FCF"/>
    <w:rsid w:val="00924D5B"/>
    <w:rsid w:val="00925A03"/>
    <w:rsid w:val="00927EC1"/>
    <w:rsid w:val="009335B3"/>
    <w:rsid w:val="009339AC"/>
    <w:rsid w:val="00934C3B"/>
    <w:rsid w:val="009377DF"/>
    <w:rsid w:val="0093786D"/>
    <w:rsid w:val="00941A27"/>
    <w:rsid w:val="00943026"/>
    <w:rsid w:val="00945E95"/>
    <w:rsid w:val="00952E74"/>
    <w:rsid w:val="00954FAC"/>
    <w:rsid w:val="0095511B"/>
    <w:rsid w:val="00956C2F"/>
    <w:rsid w:val="00962227"/>
    <w:rsid w:val="00962403"/>
    <w:rsid w:val="00962BC4"/>
    <w:rsid w:val="009648FD"/>
    <w:rsid w:val="00964F1C"/>
    <w:rsid w:val="00971DE0"/>
    <w:rsid w:val="00972267"/>
    <w:rsid w:val="009722A7"/>
    <w:rsid w:val="009732C7"/>
    <w:rsid w:val="00974E57"/>
    <w:rsid w:val="00977E36"/>
    <w:rsid w:val="00980100"/>
    <w:rsid w:val="00985965"/>
    <w:rsid w:val="009859A0"/>
    <w:rsid w:val="009876C0"/>
    <w:rsid w:val="009910BF"/>
    <w:rsid w:val="009913A4"/>
    <w:rsid w:val="00992473"/>
    <w:rsid w:val="009932E1"/>
    <w:rsid w:val="009946C8"/>
    <w:rsid w:val="00994704"/>
    <w:rsid w:val="00994A6B"/>
    <w:rsid w:val="00996DD4"/>
    <w:rsid w:val="009978CC"/>
    <w:rsid w:val="00997AED"/>
    <w:rsid w:val="009A415B"/>
    <w:rsid w:val="009A7B0F"/>
    <w:rsid w:val="009B059F"/>
    <w:rsid w:val="009B1407"/>
    <w:rsid w:val="009B17E8"/>
    <w:rsid w:val="009B4B2D"/>
    <w:rsid w:val="009B553D"/>
    <w:rsid w:val="009B67B2"/>
    <w:rsid w:val="009C2825"/>
    <w:rsid w:val="009C5AA9"/>
    <w:rsid w:val="009C76F7"/>
    <w:rsid w:val="009D2E53"/>
    <w:rsid w:val="009D473B"/>
    <w:rsid w:val="009D6519"/>
    <w:rsid w:val="009E3100"/>
    <w:rsid w:val="009E7C7B"/>
    <w:rsid w:val="00A01F0E"/>
    <w:rsid w:val="00A0210D"/>
    <w:rsid w:val="00A053DD"/>
    <w:rsid w:val="00A1044F"/>
    <w:rsid w:val="00A11DE7"/>
    <w:rsid w:val="00A13111"/>
    <w:rsid w:val="00A134E4"/>
    <w:rsid w:val="00A13608"/>
    <w:rsid w:val="00A15B1F"/>
    <w:rsid w:val="00A206D1"/>
    <w:rsid w:val="00A211E5"/>
    <w:rsid w:val="00A21ACF"/>
    <w:rsid w:val="00A231BD"/>
    <w:rsid w:val="00A25432"/>
    <w:rsid w:val="00A34425"/>
    <w:rsid w:val="00A34D54"/>
    <w:rsid w:val="00A36966"/>
    <w:rsid w:val="00A37244"/>
    <w:rsid w:val="00A37832"/>
    <w:rsid w:val="00A4128A"/>
    <w:rsid w:val="00A43ED7"/>
    <w:rsid w:val="00A44C6D"/>
    <w:rsid w:val="00A44E34"/>
    <w:rsid w:val="00A455FC"/>
    <w:rsid w:val="00A52368"/>
    <w:rsid w:val="00A526B9"/>
    <w:rsid w:val="00A52771"/>
    <w:rsid w:val="00A53B01"/>
    <w:rsid w:val="00A57BE2"/>
    <w:rsid w:val="00A64351"/>
    <w:rsid w:val="00A70BB5"/>
    <w:rsid w:val="00A779D8"/>
    <w:rsid w:val="00A77A8A"/>
    <w:rsid w:val="00A80A71"/>
    <w:rsid w:val="00A81EC2"/>
    <w:rsid w:val="00A8325C"/>
    <w:rsid w:val="00A845B0"/>
    <w:rsid w:val="00A85D4A"/>
    <w:rsid w:val="00A92060"/>
    <w:rsid w:val="00A926BE"/>
    <w:rsid w:val="00A9312D"/>
    <w:rsid w:val="00A952E0"/>
    <w:rsid w:val="00A95937"/>
    <w:rsid w:val="00AA057F"/>
    <w:rsid w:val="00AA0679"/>
    <w:rsid w:val="00AA11E4"/>
    <w:rsid w:val="00AA3835"/>
    <w:rsid w:val="00AA5F8B"/>
    <w:rsid w:val="00AA7D9B"/>
    <w:rsid w:val="00AA7E3D"/>
    <w:rsid w:val="00AB0B3E"/>
    <w:rsid w:val="00AB0F75"/>
    <w:rsid w:val="00AB55FC"/>
    <w:rsid w:val="00AB5ECB"/>
    <w:rsid w:val="00AB5F4D"/>
    <w:rsid w:val="00AC35F7"/>
    <w:rsid w:val="00AC38EF"/>
    <w:rsid w:val="00AC4E2E"/>
    <w:rsid w:val="00AC64CD"/>
    <w:rsid w:val="00AC6C01"/>
    <w:rsid w:val="00AD1768"/>
    <w:rsid w:val="00AD6E5F"/>
    <w:rsid w:val="00AD738D"/>
    <w:rsid w:val="00AE0001"/>
    <w:rsid w:val="00AE0D16"/>
    <w:rsid w:val="00AE21AB"/>
    <w:rsid w:val="00AE70EF"/>
    <w:rsid w:val="00AF3589"/>
    <w:rsid w:val="00AF38F0"/>
    <w:rsid w:val="00AF6145"/>
    <w:rsid w:val="00AF6EE4"/>
    <w:rsid w:val="00B000CF"/>
    <w:rsid w:val="00B005DE"/>
    <w:rsid w:val="00B136E7"/>
    <w:rsid w:val="00B241BA"/>
    <w:rsid w:val="00B252C0"/>
    <w:rsid w:val="00B31640"/>
    <w:rsid w:val="00B3401E"/>
    <w:rsid w:val="00B362B7"/>
    <w:rsid w:val="00B36923"/>
    <w:rsid w:val="00B44141"/>
    <w:rsid w:val="00B46873"/>
    <w:rsid w:val="00B46EF4"/>
    <w:rsid w:val="00B53287"/>
    <w:rsid w:val="00B556C6"/>
    <w:rsid w:val="00B561F4"/>
    <w:rsid w:val="00B56341"/>
    <w:rsid w:val="00B57A08"/>
    <w:rsid w:val="00B57F63"/>
    <w:rsid w:val="00B60A2E"/>
    <w:rsid w:val="00B6171C"/>
    <w:rsid w:val="00B618A6"/>
    <w:rsid w:val="00B62C72"/>
    <w:rsid w:val="00B666F5"/>
    <w:rsid w:val="00B7068A"/>
    <w:rsid w:val="00B7480F"/>
    <w:rsid w:val="00B76860"/>
    <w:rsid w:val="00B83D57"/>
    <w:rsid w:val="00B85BFF"/>
    <w:rsid w:val="00B864DB"/>
    <w:rsid w:val="00B91985"/>
    <w:rsid w:val="00B93CFF"/>
    <w:rsid w:val="00B96CE8"/>
    <w:rsid w:val="00BA3922"/>
    <w:rsid w:val="00BA4F3A"/>
    <w:rsid w:val="00BA5360"/>
    <w:rsid w:val="00BA6F5A"/>
    <w:rsid w:val="00BA7DE5"/>
    <w:rsid w:val="00BB2808"/>
    <w:rsid w:val="00BB3B3C"/>
    <w:rsid w:val="00BB75F8"/>
    <w:rsid w:val="00BB77B0"/>
    <w:rsid w:val="00BC037A"/>
    <w:rsid w:val="00BC0893"/>
    <w:rsid w:val="00BC56D5"/>
    <w:rsid w:val="00BC7A5E"/>
    <w:rsid w:val="00BD02D0"/>
    <w:rsid w:val="00BD098E"/>
    <w:rsid w:val="00BD249C"/>
    <w:rsid w:val="00BD3993"/>
    <w:rsid w:val="00BD3C3A"/>
    <w:rsid w:val="00BD4373"/>
    <w:rsid w:val="00BD4CA7"/>
    <w:rsid w:val="00BD7230"/>
    <w:rsid w:val="00BE1439"/>
    <w:rsid w:val="00BE6FFC"/>
    <w:rsid w:val="00BF3368"/>
    <w:rsid w:val="00BF3CBC"/>
    <w:rsid w:val="00BF69A2"/>
    <w:rsid w:val="00BF7C00"/>
    <w:rsid w:val="00BF7D98"/>
    <w:rsid w:val="00C02A39"/>
    <w:rsid w:val="00C06304"/>
    <w:rsid w:val="00C06768"/>
    <w:rsid w:val="00C076AC"/>
    <w:rsid w:val="00C12104"/>
    <w:rsid w:val="00C1325D"/>
    <w:rsid w:val="00C15EFB"/>
    <w:rsid w:val="00C16732"/>
    <w:rsid w:val="00C169F4"/>
    <w:rsid w:val="00C16E82"/>
    <w:rsid w:val="00C2129B"/>
    <w:rsid w:val="00C23680"/>
    <w:rsid w:val="00C249EF"/>
    <w:rsid w:val="00C25B10"/>
    <w:rsid w:val="00C40777"/>
    <w:rsid w:val="00C40E54"/>
    <w:rsid w:val="00C40F91"/>
    <w:rsid w:val="00C41B6F"/>
    <w:rsid w:val="00C432B5"/>
    <w:rsid w:val="00C46AFA"/>
    <w:rsid w:val="00C509F2"/>
    <w:rsid w:val="00C51B7B"/>
    <w:rsid w:val="00C51E1E"/>
    <w:rsid w:val="00C53901"/>
    <w:rsid w:val="00C543CE"/>
    <w:rsid w:val="00C56F90"/>
    <w:rsid w:val="00C574AD"/>
    <w:rsid w:val="00C619BE"/>
    <w:rsid w:val="00C623F4"/>
    <w:rsid w:val="00C77EB5"/>
    <w:rsid w:val="00C85332"/>
    <w:rsid w:val="00C87965"/>
    <w:rsid w:val="00C87C8A"/>
    <w:rsid w:val="00C9012A"/>
    <w:rsid w:val="00C92952"/>
    <w:rsid w:val="00C958CD"/>
    <w:rsid w:val="00CA1834"/>
    <w:rsid w:val="00CA1ECA"/>
    <w:rsid w:val="00CA66C7"/>
    <w:rsid w:val="00CB0AC7"/>
    <w:rsid w:val="00CB2AF0"/>
    <w:rsid w:val="00CB4E83"/>
    <w:rsid w:val="00CB666A"/>
    <w:rsid w:val="00CC3324"/>
    <w:rsid w:val="00CC3AF7"/>
    <w:rsid w:val="00CC522E"/>
    <w:rsid w:val="00CC56F0"/>
    <w:rsid w:val="00CD161F"/>
    <w:rsid w:val="00CD20E5"/>
    <w:rsid w:val="00CD23FB"/>
    <w:rsid w:val="00CD2B4B"/>
    <w:rsid w:val="00CD34F3"/>
    <w:rsid w:val="00CD5EA3"/>
    <w:rsid w:val="00CD6A2A"/>
    <w:rsid w:val="00CE68A0"/>
    <w:rsid w:val="00CE72E0"/>
    <w:rsid w:val="00CE7626"/>
    <w:rsid w:val="00CE7776"/>
    <w:rsid w:val="00CF2E48"/>
    <w:rsid w:val="00CF6835"/>
    <w:rsid w:val="00CF757E"/>
    <w:rsid w:val="00CF7713"/>
    <w:rsid w:val="00D04061"/>
    <w:rsid w:val="00D04E51"/>
    <w:rsid w:val="00D102CF"/>
    <w:rsid w:val="00D10CB7"/>
    <w:rsid w:val="00D14B16"/>
    <w:rsid w:val="00D20F22"/>
    <w:rsid w:val="00D21074"/>
    <w:rsid w:val="00D31711"/>
    <w:rsid w:val="00D32432"/>
    <w:rsid w:val="00D34A51"/>
    <w:rsid w:val="00D35112"/>
    <w:rsid w:val="00D42921"/>
    <w:rsid w:val="00D43206"/>
    <w:rsid w:val="00D44ABC"/>
    <w:rsid w:val="00D45F30"/>
    <w:rsid w:val="00D50782"/>
    <w:rsid w:val="00D5193C"/>
    <w:rsid w:val="00D52B52"/>
    <w:rsid w:val="00D53739"/>
    <w:rsid w:val="00D559D6"/>
    <w:rsid w:val="00D5612F"/>
    <w:rsid w:val="00D60202"/>
    <w:rsid w:val="00D62EA0"/>
    <w:rsid w:val="00D62FCA"/>
    <w:rsid w:val="00D635F1"/>
    <w:rsid w:val="00D65CF6"/>
    <w:rsid w:val="00D7040C"/>
    <w:rsid w:val="00D73F3F"/>
    <w:rsid w:val="00D74391"/>
    <w:rsid w:val="00D7455D"/>
    <w:rsid w:val="00D8039D"/>
    <w:rsid w:val="00D803D3"/>
    <w:rsid w:val="00D80D04"/>
    <w:rsid w:val="00D84B49"/>
    <w:rsid w:val="00D854FE"/>
    <w:rsid w:val="00D8775C"/>
    <w:rsid w:val="00D9024D"/>
    <w:rsid w:val="00D9192F"/>
    <w:rsid w:val="00D951CE"/>
    <w:rsid w:val="00D95EA9"/>
    <w:rsid w:val="00D9701A"/>
    <w:rsid w:val="00DA0298"/>
    <w:rsid w:val="00DA1F90"/>
    <w:rsid w:val="00DA2C99"/>
    <w:rsid w:val="00DA454F"/>
    <w:rsid w:val="00DA577C"/>
    <w:rsid w:val="00DA635C"/>
    <w:rsid w:val="00DB25E0"/>
    <w:rsid w:val="00DB2B3C"/>
    <w:rsid w:val="00DB3EDB"/>
    <w:rsid w:val="00DB482A"/>
    <w:rsid w:val="00DB56FF"/>
    <w:rsid w:val="00DB6F6E"/>
    <w:rsid w:val="00DC0B13"/>
    <w:rsid w:val="00DC18EF"/>
    <w:rsid w:val="00DC1FCF"/>
    <w:rsid w:val="00DC58CC"/>
    <w:rsid w:val="00DD1D07"/>
    <w:rsid w:val="00DD20C6"/>
    <w:rsid w:val="00DD4073"/>
    <w:rsid w:val="00DE240B"/>
    <w:rsid w:val="00DE2DDA"/>
    <w:rsid w:val="00DE63FF"/>
    <w:rsid w:val="00DE7E7C"/>
    <w:rsid w:val="00DF1E64"/>
    <w:rsid w:val="00DF3F1F"/>
    <w:rsid w:val="00DF74BC"/>
    <w:rsid w:val="00DF7957"/>
    <w:rsid w:val="00E003FD"/>
    <w:rsid w:val="00E0238E"/>
    <w:rsid w:val="00E04445"/>
    <w:rsid w:val="00E12D5F"/>
    <w:rsid w:val="00E1386C"/>
    <w:rsid w:val="00E13FBF"/>
    <w:rsid w:val="00E2235B"/>
    <w:rsid w:val="00E22836"/>
    <w:rsid w:val="00E23115"/>
    <w:rsid w:val="00E24059"/>
    <w:rsid w:val="00E2576D"/>
    <w:rsid w:val="00E3151D"/>
    <w:rsid w:val="00E32028"/>
    <w:rsid w:val="00E325E5"/>
    <w:rsid w:val="00E37940"/>
    <w:rsid w:val="00E379F0"/>
    <w:rsid w:val="00E436A4"/>
    <w:rsid w:val="00E43898"/>
    <w:rsid w:val="00E52C48"/>
    <w:rsid w:val="00E546B9"/>
    <w:rsid w:val="00E5547A"/>
    <w:rsid w:val="00E61C35"/>
    <w:rsid w:val="00E63DBE"/>
    <w:rsid w:val="00E73407"/>
    <w:rsid w:val="00E74727"/>
    <w:rsid w:val="00E74C3F"/>
    <w:rsid w:val="00E75DCA"/>
    <w:rsid w:val="00E83003"/>
    <w:rsid w:val="00E83771"/>
    <w:rsid w:val="00E87D45"/>
    <w:rsid w:val="00E9107A"/>
    <w:rsid w:val="00E91FDB"/>
    <w:rsid w:val="00E92E2A"/>
    <w:rsid w:val="00E948FE"/>
    <w:rsid w:val="00E9538D"/>
    <w:rsid w:val="00E95C12"/>
    <w:rsid w:val="00E965D2"/>
    <w:rsid w:val="00E96868"/>
    <w:rsid w:val="00EA0495"/>
    <w:rsid w:val="00EA246C"/>
    <w:rsid w:val="00EA2651"/>
    <w:rsid w:val="00EA4220"/>
    <w:rsid w:val="00EA433B"/>
    <w:rsid w:val="00EA7D73"/>
    <w:rsid w:val="00EB2D6D"/>
    <w:rsid w:val="00EB3D34"/>
    <w:rsid w:val="00EB42F9"/>
    <w:rsid w:val="00EC2013"/>
    <w:rsid w:val="00ED04FD"/>
    <w:rsid w:val="00ED0A27"/>
    <w:rsid w:val="00ED197B"/>
    <w:rsid w:val="00ED2A6A"/>
    <w:rsid w:val="00ED7B3F"/>
    <w:rsid w:val="00EE3414"/>
    <w:rsid w:val="00EE48B0"/>
    <w:rsid w:val="00EF1082"/>
    <w:rsid w:val="00EF3251"/>
    <w:rsid w:val="00F03FCA"/>
    <w:rsid w:val="00F043AC"/>
    <w:rsid w:val="00F04EED"/>
    <w:rsid w:val="00F06F68"/>
    <w:rsid w:val="00F07045"/>
    <w:rsid w:val="00F07E04"/>
    <w:rsid w:val="00F101D0"/>
    <w:rsid w:val="00F11EFD"/>
    <w:rsid w:val="00F15C60"/>
    <w:rsid w:val="00F16776"/>
    <w:rsid w:val="00F237BE"/>
    <w:rsid w:val="00F24BD1"/>
    <w:rsid w:val="00F31EE1"/>
    <w:rsid w:val="00F3211E"/>
    <w:rsid w:val="00F32453"/>
    <w:rsid w:val="00F336E5"/>
    <w:rsid w:val="00F404A7"/>
    <w:rsid w:val="00F4109A"/>
    <w:rsid w:val="00F434AA"/>
    <w:rsid w:val="00F43C72"/>
    <w:rsid w:val="00F5006C"/>
    <w:rsid w:val="00F51FED"/>
    <w:rsid w:val="00F5237B"/>
    <w:rsid w:val="00F5248A"/>
    <w:rsid w:val="00F54FB0"/>
    <w:rsid w:val="00F55A9A"/>
    <w:rsid w:val="00F57072"/>
    <w:rsid w:val="00F57622"/>
    <w:rsid w:val="00F65F82"/>
    <w:rsid w:val="00F70FF2"/>
    <w:rsid w:val="00F71731"/>
    <w:rsid w:val="00F717F5"/>
    <w:rsid w:val="00F7664C"/>
    <w:rsid w:val="00F76E02"/>
    <w:rsid w:val="00F83473"/>
    <w:rsid w:val="00F8682A"/>
    <w:rsid w:val="00F9034C"/>
    <w:rsid w:val="00F9172B"/>
    <w:rsid w:val="00FA148B"/>
    <w:rsid w:val="00FA2912"/>
    <w:rsid w:val="00FA2DF8"/>
    <w:rsid w:val="00FA6362"/>
    <w:rsid w:val="00FA6DC6"/>
    <w:rsid w:val="00FB02C8"/>
    <w:rsid w:val="00FB2DF6"/>
    <w:rsid w:val="00FB4412"/>
    <w:rsid w:val="00FC1403"/>
    <w:rsid w:val="00FC311F"/>
    <w:rsid w:val="00FC3FCB"/>
    <w:rsid w:val="00FC4648"/>
    <w:rsid w:val="00FC726E"/>
    <w:rsid w:val="00FC763B"/>
    <w:rsid w:val="00FC7A6F"/>
    <w:rsid w:val="00FD021D"/>
    <w:rsid w:val="00FD0ED5"/>
    <w:rsid w:val="00FD3CCC"/>
    <w:rsid w:val="00FD6BEF"/>
    <w:rsid w:val="00FE176D"/>
    <w:rsid w:val="00FE300F"/>
    <w:rsid w:val="00FE5116"/>
    <w:rsid w:val="00FE58C7"/>
    <w:rsid w:val="00FE62DE"/>
    <w:rsid w:val="00FE6339"/>
    <w:rsid w:val="00FE68B3"/>
    <w:rsid w:val="00FE6F85"/>
    <w:rsid w:val="00FF0DA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E2341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6F5"/>
    <w:pPr>
      <w:ind w:left="720"/>
      <w:contextualSpacing/>
    </w:pPr>
  </w:style>
  <w:style w:type="paragraph" w:customStyle="1" w:styleId="Default">
    <w:name w:val="Default"/>
    <w:rsid w:val="001E3E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92"/>
    <w:rPr>
      <w:sz w:val="18"/>
      <w:szCs w:val="18"/>
      <w:lang w:val="en-US"/>
    </w:rPr>
  </w:style>
  <w:style w:type="character" w:customStyle="1" w:styleId="fontstyle01">
    <w:name w:val="fontstyle01"/>
    <w:basedOn w:val="DefaultParagraphFont"/>
    <w:rsid w:val="00453AAB"/>
    <w:rPr>
      <w:rFonts w:ascii="TimesNewRomanPSMT" w:hAnsi="TimesNewRomanPSMT" w:cs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21"/>
    <w:rPr>
      <w:b/>
      <w:bCs/>
    </w:rPr>
  </w:style>
  <w:style w:type="paragraph" w:customStyle="1" w:styleId="ts">
    <w:name w:val="ts"/>
    <w:basedOn w:val="Normal"/>
    <w:rsid w:val="00D42921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5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4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6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tut.dot</Template>
  <TotalTime>2998</TotalTime>
  <Pages>14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INFS7907 Information Systems Architecture</vt:lpstr>
    </vt:vector>
  </TitlesOfParts>
  <Company>University of Queensland</Company>
  <LinksUpToDate>false</LinksUpToDate>
  <CharactersWithSpaces>18113</CharactersWithSpaces>
  <SharedDoc>false</SharedDoc>
  <HLinks>
    <vt:vector size="6" baseType="variant">
      <vt:variant>
        <vt:i4>983056</vt:i4>
      </vt:variant>
      <vt:variant>
        <vt:i4>-1</vt:i4>
      </vt:variant>
      <vt:variant>
        <vt:i4>1069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INFS7907 Information Systems Architecture</dc:title>
  <dc:subject/>
  <dc:creator>Xiaofang Zhou</dc:creator>
  <cp:keywords/>
  <dc:description/>
  <cp:lastModifiedBy>Pingfu Chao</cp:lastModifiedBy>
  <cp:revision>363</cp:revision>
  <cp:lastPrinted>2014-08-06T23:52:00Z</cp:lastPrinted>
  <dcterms:created xsi:type="dcterms:W3CDTF">2020-03-08T03:26:00Z</dcterms:created>
  <dcterms:modified xsi:type="dcterms:W3CDTF">2020-09-04T09:49:00Z</dcterms:modified>
</cp:coreProperties>
</file>